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1"/>
      </w:tblGrid>
      <w:tr w:rsidR="009D7895" w14:paraId="264C9D0F" w14:textId="77777777" w:rsidTr="131AC027">
        <w:trPr>
          <w:cantSplit/>
          <w:trHeight w:val="101"/>
        </w:trPr>
        <w:tc>
          <w:tcPr>
            <w:tcW w:w="822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98A50" w14:textId="77777777" w:rsidR="009D7895" w:rsidRPr="009D7895" w:rsidRDefault="009D7895" w:rsidP="009D7895">
            <w:pPr>
              <w:rPr>
                <w:rStyle w:val="direction"/>
                <w:rFonts w:ascii="Arial" w:hAnsi="Arial" w:cs="Arial"/>
                <w:caps w:val="0"/>
                <w:sz w:val="20"/>
                <w:szCs w:val="20"/>
              </w:rPr>
            </w:pPr>
            <w:r w:rsidRPr="009D7895">
              <w:rPr>
                <w:rStyle w:val="direction"/>
                <w:rFonts w:ascii="Arial" w:hAnsi="Arial" w:cs="Arial"/>
                <w:caps w:val="0"/>
                <w:szCs w:val="20"/>
              </w:rPr>
              <w:t>Référence :</w:t>
            </w:r>
          </w:p>
        </w:tc>
        <w:tc>
          <w:tcPr>
            <w:tcW w:w="2551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bottom"/>
          </w:tcPr>
          <w:p w14:paraId="17A292D9" w14:textId="77777777" w:rsidR="009D7895" w:rsidRDefault="009D7895" w:rsidP="009D7895">
            <w:pPr>
              <w:jc w:val="center"/>
              <w:rPr>
                <w:rStyle w:val="direction"/>
              </w:rPr>
            </w:pPr>
            <w:r>
              <w:rPr>
                <w:rStyle w:val="direction"/>
                <w:rFonts w:ascii="Arial" w:hAnsi="Arial" w:cs="Arial"/>
                <w:caps w:val="0"/>
              </w:rPr>
              <w:t xml:space="preserve">Version </w:t>
            </w:r>
            <w:r w:rsidR="00816D3E">
              <w:rPr>
                <w:rStyle w:val="direction"/>
                <w:rFonts w:ascii="Arial" w:hAnsi="Arial" w:cs="Arial"/>
                <w:caps w:val="0"/>
              </w:rPr>
              <w:t xml:space="preserve">du </w:t>
            </w:r>
            <w:r>
              <w:rPr>
                <w:rStyle w:val="direction"/>
                <w:rFonts w:ascii="Arial" w:hAnsi="Arial" w:cs="Arial"/>
                <w:caps w:val="0"/>
              </w:rPr>
              <w:t>document:</w:t>
            </w:r>
          </w:p>
        </w:tc>
      </w:tr>
      <w:tr w:rsidR="009D7895" w14:paraId="27B99E8C" w14:textId="77777777" w:rsidTr="131AC027">
        <w:trPr>
          <w:cantSplit/>
          <w:trHeight w:val="128"/>
        </w:trPr>
        <w:tc>
          <w:tcPr>
            <w:tcW w:w="8222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2A6659" w14:textId="77777777" w:rsidR="009D7895" w:rsidRPr="00503FE2" w:rsidRDefault="009D7895" w:rsidP="00050898">
            <w:pPr>
              <w:rPr>
                <w:rStyle w:val="direction"/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1D35938" w14:textId="77777777" w:rsidR="009D7895" w:rsidRDefault="00A13EB3" w:rsidP="00816D3E">
            <w:pPr>
              <w:jc w:val="center"/>
              <w:rPr>
                <w:rStyle w:val="direction"/>
                <w:rFonts w:ascii="Arial" w:hAnsi="Arial" w:cs="Arial"/>
                <w:b/>
                <w:bCs/>
                <w:sz w:val="20"/>
              </w:rPr>
            </w:pPr>
            <w:bookmarkStart w:id="0" w:name="RevDocNum"/>
            <w:r>
              <w:rPr>
                <w:rStyle w:val="direction"/>
                <w:rFonts w:ascii="Arial" w:hAnsi="Arial" w:cs="Arial"/>
                <w:b/>
                <w:bCs/>
                <w:sz w:val="20"/>
              </w:rPr>
              <w:t>1.00</w:t>
            </w:r>
            <w:bookmarkEnd w:id="0"/>
          </w:p>
        </w:tc>
      </w:tr>
      <w:tr w:rsidR="009D7895" w14:paraId="4EDCF8DB" w14:textId="77777777" w:rsidTr="131AC0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99"/>
        </w:trPr>
        <w:tc>
          <w:tcPr>
            <w:tcW w:w="10773" w:type="dxa"/>
            <w:gridSpan w:val="2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9483492" w14:textId="77777777" w:rsidR="009D7895" w:rsidRPr="00747EE3" w:rsidRDefault="00CF1877" w:rsidP="00ED01F1">
            <w:pPr>
              <w:pStyle w:val="Titrededocument1"/>
              <w:spacing w:after="240"/>
            </w:pPr>
            <w:fldSimple w:instr="TITLE  \* Upper  \* MERGEFORMAT">
              <w:r w:rsidR="006E16BA">
                <w:t>PROCÉDURE TECHNIQUE D</w:t>
              </w:r>
              <w:r w:rsidR="00A32B4D">
                <w:t>'INSTALLATIO</w:t>
              </w:r>
              <w:r w:rsidR="00335443">
                <w:t>N / MIGRATION</w:t>
              </w:r>
            </w:fldSimple>
          </w:p>
          <w:p w14:paraId="336D141F" w14:textId="2EE2BE35" w:rsidR="009D7895" w:rsidRPr="00A32B4D" w:rsidRDefault="17AEBA46" w:rsidP="131AC027">
            <w:pPr>
              <w:pStyle w:val="Titrededocument2"/>
              <w:spacing w:before="240" w:after="240"/>
              <w:rPr>
                <w:i/>
                <w:iCs/>
              </w:rPr>
            </w:pPr>
            <w:bookmarkStart w:id="1" w:name="ApplicationNom"/>
            <w:r w:rsidRPr="131AC027">
              <w:rPr>
                <w:i/>
                <w:iCs/>
              </w:rPr>
              <w:t>MW</w:t>
            </w:r>
            <w:r w:rsidR="4CD663A3" w:rsidRPr="131AC027">
              <w:rPr>
                <w:i/>
                <w:iCs/>
              </w:rPr>
              <w:t>A</w:t>
            </w:r>
            <w:r w:rsidR="1A31455F" w:rsidRPr="131AC027">
              <w:rPr>
                <w:i/>
                <w:iCs/>
              </w:rPr>
              <w:t xml:space="preserve">- </w:t>
            </w:r>
            <w:r w:rsidR="73A88144" w:rsidRPr="131AC027">
              <w:rPr>
                <w:i/>
                <w:iCs/>
              </w:rPr>
              <w:t>MediaWiki</w:t>
            </w:r>
            <w:r w:rsidR="394C6746" w:rsidRPr="131AC027">
              <w:rPr>
                <w:i/>
                <w:iCs/>
              </w:rPr>
              <w:t xml:space="preserve"> – </w:t>
            </w:r>
            <w:r w:rsidR="7B286940" w:rsidRPr="131AC027">
              <w:rPr>
                <w:i/>
                <w:iCs/>
              </w:rPr>
              <w:t>Version</w:t>
            </w:r>
            <w:r w:rsidR="394C6746" w:rsidRPr="131AC027">
              <w:rPr>
                <w:i/>
                <w:iCs/>
              </w:rPr>
              <w:t xml:space="preserve"> 1</w:t>
            </w:r>
            <w:r w:rsidR="34F27858" w:rsidRPr="131AC027">
              <w:rPr>
                <w:i/>
                <w:iCs/>
              </w:rPr>
              <w:t>.0</w:t>
            </w:r>
            <w:bookmarkEnd w:id="1"/>
          </w:p>
        </w:tc>
      </w:tr>
    </w:tbl>
    <w:p w14:paraId="0A37501D" w14:textId="77777777" w:rsidR="00E46AB8" w:rsidRDefault="00E46AB8">
      <w:pPr>
        <w:spacing w:after="240"/>
      </w:pPr>
    </w:p>
    <w:tbl>
      <w:tblPr>
        <w:tblW w:w="0" w:type="auto"/>
        <w:jc w:val="center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18"/>
        <w:gridCol w:w="398"/>
      </w:tblGrid>
      <w:tr w:rsidR="00E46AB8" w14:paraId="381C2863" w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D827E1" w14:textId="77777777" w:rsidR="00E46AB8" w:rsidRDefault="0025582F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PROJET</w:t>
            </w:r>
          </w:p>
        </w:tc>
        <w:bookmarkStart w:id="2" w:name="PROJET"/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4" w:space="0" w:color="808080"/>
              <w:right w:val="single" w:sz="6" w:space="0" w:color="auto"/>
            </w:tcBorders>
          </w:tcPr>
          <w:p w14:paraId="099F79F7" w14:textId="77777777" w:rsidR="00E46AB8" w:rsidRDefault="00F15D00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fldChar w:fldCharType="begin">
                <w:ffData>
                  <w:name w:val="PROJET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b/>
                <w:bCs/>
                <w:sz w:val="24"/>
              </w:rPr>
              <w:instrText xml:space="preserve"> FORMCHECKBOX </w:instrText>
            </w:r>
            <w:r w:rsidR="0063787F">
              <w:rPr>
                <w:b/>
                <w:bCs/>
                <w:sz w:val="24"/>
              </w:rPr>
            </w:r>
            <w:r w:rsidR="0063787F"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sz w:val="24"/>
              </w:rPr>
              <w:fldChar w:fldCharType="end"/>
            </w:r>
            <w:bookmarkEnd w:id="2"/>
          </w:p>
        </w:tc>
      </w:tr>
      <w:tr w:rsidR="00E46AB8" w14:paraId="0A2A6090" w14:textId="77777777">
        <w:trPr>
          <w:jc w:val="center"/>
        </w:trPr>
        <w:tc>
          <w:tcPr>
            <w:tcW w:w="181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B6506E5" w14:textId="77777777" w:rsidR="00E46AB8" w:rsidRDefault="0025582F">
            <w:pPr>
              <w:tabs>
                <w:tab w:val="left" w:pos="9356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DÉFINITIF</w:t>
            </w:r>
          </w:p>
        </w:tc>
        <w:tc>
          <w:tcPr>
            <w:tcW w:w="398" w:type="dxa"/>
            <w:tcBorders>
              <w:top w:val="single" w:sz="4" w:space="0" w:color="808080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F0F5C" w14:textId="77777777" w:rsidR="00E46AB8" w:rsidRDefault="00A32B4D">
            <w:pPr>
              <w:tabs>
                <w:tab w:val="left" w:pos="9356"/>
              </w:tabs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>
                <w:ffData>
                  <w:name w:val="DEFINITI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DEFINITIF"/>
            <w:r>
              <w:rPr>
                <w:b/>
                <w:sz w:val="24"/>
              </w:rPr>
              <w:instrText xml:space="preserve"> FORMCHECKBOX </w:instrText>
            </w:r>
            <w:r w:rsidR="0063787F">
              <w:rPr>
                <w:b/>
                <w:sz w:val="24"/>
              </w:rPr>
            </w:r>
            <w:r w:rsidR="0063787F">
              <w:rPr>
                <w:b/>
                <w:sz w:val="24"/>
              </w:rPr>
              <w:fldChar w:fldCharType="separate"/>
            </w:r>
            <w:r>
              <w:rPr>
                <w:b/>
                <w:sz w:val="24"/>
              </w:rPr>
              <w:fldChar w:fldCharType="end"/>
            </w:r>
            <w:bookmarkEnd w:id="3"/>
          </w:p>
        </w:tc>
      </w:tr>
    </w:tbl>
    <w:p w14:paraId="5DAB6C7B" w14:textId="77777777" w:rsidR="00E46AB8" w:rsidRDefault="00E46AB8">
      <w:pPr>
        <w:spacing w:before="240"/>
      </w:pPr>
    </w:p>
    <w:tbl>
      <w:tblPr>
        <w:tblW w:w="10780" w:type="dxa"/>
        <w:tblInd w:w="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646"/>
      </w:tblGrid>
      <w:tr w:rsidR="00E46AB8" w14:paraId="67661913" w14:textId="77777777" w:rsidTr="00C92203">
        <w:trPr>
          <w:cantSplit/>
          <w:trHeight w:val="849"/>
        </w:trPr>
        <w:tc>
          <w:tcPr>
            <w:tcW w:w="1134" w:type="dxa"/>
          </w:tcPr>
          <w:p w14:paraId="0185349B" w14:textId="77777777" w:rsidR="00E46AB8" w:rsidRDefault="0025582F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>Résumé :</w:t>
            </w:r>
          </w:p>
        </w:tc>
        <w:tc>
          <w:tcPr>
            <w:tcW w:w="9646" w:type="dxa"/>
          </w:tcPr>
          <w:p w14:paraId="26087E64" w14:textId="09A3FC65" w:rsidR="00E46AB8" w:rsidRDefault="0025582F">
            <w:r>
              <w:t xml:space="preserve">Ce document décrit les modes de diffusion et la </w:t>
            </w:r>
            <w:fldSimple w:instr="TITLE  \* Lower  \* MERGEFORMAT">
              <w:r w:rsidR="006E16BA">
                <w:t>procédure technique d</w:t>
              </w:r>
              <w:r w:rsidR="00EE46BC">
                <w:t xml:space="preserve">'installation / Migration </w:t>
              </w:r>
            </w:fldSimple>
            <w:r>
              <w:t xml:space="preserve">de l'application </w:t>
            </w:r>
            <w:r w:rsidR="00FF4C85">
              <w:rPr>
                <w:i/>
              </w:rPr>
              <w:t>MediaWiki - Version 1.0</w:t>
            </w:r>
          </w:p>
          <w:p w14:paraId="02EB378F" w14:textId="77777777" w:rsidR="00E46AB8" w:rsidRDefault="00E46AB8">
            <w:pPr>
              <w:jc w:val="both"/>
            </w:pPr>
          </w:p>
          <w:p w14:paraId="6A27435D" w14:textId="77777777" w:rsidR="00575380" w:rsidRPr="00023832" w:rsidRDefault="00575380" w:rsidP="00747EE3">
            <w:r w:rsidRPr="00575380">
              <w:t xml:space="preserve">Le chapitre </w:t>
            </w:r>
            <w:r>
              <w:t>"</w:t>
            </w:r>
            <w:r w:rsidR="000C2ED5">
              <w:fldChar w:fldCharType="begin"/>
            </w:r>
            <w:r w:rsidR="000C2ED5">
              <w:instrText xml:space="preserve"> REF _Ref255506221 \h  \* MERGEFORMAT </w:instrText>
            </w:r>
            <w:r w:rsidR="000C2ED5">
              <w:fldChar w:fldCharType="separate"/>
            </w:r>
            <w:r w:rsidR="006E16BA" w:rsidRPr="00566622">
              <w:t>Consignes / Pré-requis</w:t>
            </w:r>
            <w:r w:rsidR="000C2ED5">
              <w:fldChar w:fldCharType="end"/>
            </w:r>
            <w:r>
              <w:t>"</w:t>
            </w:r>
            <w:r w:rsidRPr="00575380">
              <w:t xml:space="preserve"> présente les informations à connaître afin de préparer </w:t>
            </w:r>
            <w:r>
              <w:t xml:space="preserve">les opérations de la </w:t>
            </w:r>
            <w:fldSimple w:instr="TITLE  \* Caps  \* MERGEFORMAT">
              <w:r w:rsidR="006E16BA">
                <w:t>Procédure Technique De Migration</w:t>
              </w:r>
            </w:fldSimple>
            <w:r w:rsidR="00747EE3">
              <w:t xml:space="preserve"> </w:t>
            </w:r>
            <w:r w:rsidRPr="00575380">
              <w:t xml:space="preserve">ainsi que les </w:t>
            </w:r>
            <w:r w:rsidR="00512CD4" w:rsidRPr="00575380">
              <w:t>prérequis</w:t>
            </w:r>
            <w:r w:rsidRPr="00575380">
              <w:t xml:space="preserve"> </w:t>
            </w:r>
            <w:r>
              <w:t xml:space="preserve">fonctionnels et </w:t>
            </w:r>
            <w:r w:rsidRPr="00575380">
              <w:t xml:space="preserve">techniques devant être </w:t>
            </w:r>
            <w:r>
              <w:t>réalisés en amont.</w:t>
            </w:r>
          </w:p>
        </w:tc>
      </w:tr>
    </w:tbl>
    <w:p w14:paraId="6A05A809" w14:textId="77777777" w:rsidR="00E46AB8" w:rsidRDefault="00E46AB8">
      <w:pPr>
        <w:spacing w:before="240"/>
      </w:pPr>
    </w:p>
    <w:p w14:paraId="5A39BBE3" w14:textId="77777777" w:rsidR="00E46AB8" w:rsidRDefault="00E46AB8">
      <w:pPr>
        <w:spacing w:before="240"/>
      </w:pPr>
    </w:p>
    <w:p w14:paraId="41C8F396" w14:textId="77777777" w:rsidR="00575380" w:rsidRDefault="00575380">
      <w:pPr>
        <w:spacing w:before="240"/>
      </w:pPr>
    </w:p>
    <w:p w14:paraId="72A3D3EC" w14:textId="77777777" w:rsidR="00575380" w:rsidRDefault="00575380">
      <w:pPr>
        <w:spacing w:before="240"/>
      </w:pPr>
    </w:p>
    <w:p w14:paraId="0D0B940D" w14:textId="77777777" w:rsidR="0090568A" w:rsidRDefault="0090568A">
      <w:pPr>
        <w:spacing w:before="240"/>
      </w:pPr>
    </w:p>
    <w:p w14:paraId="0E27B00A" w14:textId="77777777" w:rsidR="0090568A" w:rsidRDefault="0090568A">
      <w:pPr>
        <w:spacing w:before="240"/>
      </w:pPr>
    </w:p>
    <w:p w14:paraId="60061E4C" w14:textId="77777777" w:rsidR="0090568A" w:rsidRDefault="0090568A">
      <w:pPr>
        <w:spacing w:before="240"/>
      </w:pPr>
    </w:p>
    <w:p w14:paraId="44EAFD9C" w14:textId="77777777" w:rsidR="0090568A" w:rsidRDefault="0090568A">
      <w:pPr>
        <w:spacing w:before="240"/>
      </w:pPr>
    </w:p>
    <w:p w14:paraId="4B94D5A5" w14:textId="77777777" w:rsidR="00575380" w:rsidRDefault="00575380">
      <w:pPr>
        <w:spacing w:before="240"/>
      </w:pPr>
    </w:p>
    <w:p w14:paraId="3DEEC669" w14:textId="77777777" w:rsidR="00575380" w:rsidRDefault="00575380">
      <w:pPr>
        <w:spacing w:before="240"/>
      </w:pPr>
    </w:p>
    <w:p w14:paraId="3656B9AB" w14:textId="77777777" w:rsidR="00575380" w:rsidRDefault="00575380">
      <w:pPr>
        <w:spacing w:before="240"/>
      </w:pPr>
    </w:p>
    <w:tbl>
      <w:tblPr>
        <w:tblW w:w="107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3"/>
        <w:gridCol w:w="1134"/>
        <w:gridCol w:w="2385"/>
        <w:gridCol w:w="2576"/>
      </w:tblGrid>
      <w:tr w:rsidR="00E46AB8" w14:paraId="019E7BE1" w14:textId="77777777" w:rsidTr="006F1D38">
        <w:trPr>
          <w:cantSplit/>
        </w:trPr>
        <w:tc>
          <w:tcPr>
            <w:tcW w:w="4683" w:type="dxa"/>
            <w:tcBorders>
              <w:top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</w:tcPr>
          <w:p w14:paraId="479A1758" w14:textId="77777777" w:rsidR="00E46AB8" w:rsidRDefault="0025582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Applicabilité du document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FB0818" w14:textId="77777777" w:rsidR="00E46AB8" w:rsidRDefault="00E46AB8" w:rsidP="006F1D38"/>
        </w:tc>
        <w:tc>
          <w:tcPr>
            <w:tcW w:w="4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</w:tcPr>
          <w:p w14:paraId="49E719F9" w14:textId="77777777" w:rsidR="00E46AB8" w:rsidRDefault="0025582F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Accessibilité du document</w:t>
            </w:r>
          </w:p>
        </w:tc>
      </w:tr>
      <w:bookmarkStart w:id="4" w:name="AppDocCSPITE"/>
      <w:tr w:rsidR="00E46AB8" w14:paraId="3E36C92D" w14:textId="77777777" w:rsidTr="006F1D38">
        <w:trPr>
          <w:cantSplit/>
          <w:trHeight w:val="426"/>
        </w:trPr>
        <w:tc>
          <w:tcPr>
            <w:tcW w:w="4683" w:type="dxa"/>
            <w:tcBorders>
              <w:right w:val="single" w:sz="4" w:space="0" w:color="auto"/>
            </w:tcBorders>
            <w:vAlign w:val="center"/>
          </w:tcPr>
          <w:p w14:paraId="124E78A3" w14:textId="77777777" w:rsidR="00E46AB8" w:rsidRDefault="00F15D00" w:rsidP="00A32B4D">
            <w:pPr>
              <w:tabs>
                <w:tab w:val="left" w:pos="856"/>
              </w:tabs>
              <w:ind w:left="431"/>
            </w:pPr>
            <w:r>
              <w:rPr>
                <w:iCs/>
              </w:rPr>
              <w:fldChar w:fldCharType="begin">
                <w:ffData>
                  <w:name w:val="AppDocCSPIT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241D8">
              <w:rPr>
                <w:iCs/>
              </w:rPr>
              <w:instrText xml:space="preserve"> FORMCHECKBOX </w:instrText>
            </w:r>
            <w:r w:rsidR="0063787F">
              <w:rPr>
                <w:iCs/>
              </w:rPr>
            </w:r>
            <w:r w:rsidR="0063787F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4"/>
            <w:r w:rsidR="0025582F">
              <w:rPr>
                <w:iCs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F31CB" w14:textId="77777777" w:rsidR="00E46AB8" w:rsidRDefault="00E46AB8" w:rsidP="006F1D38"/>
        </w:tc>
        <w:bookmarkStart w:id="5" w:name="AccDocEDF"/>
        <w:tc>
          <w:tcPr>
            <w:tcW w:w="2385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E98D7" w14:textId="77777777" w:rsidR="00E46AB8" w:rsidRDefault="00F15D00" w:rsidP="00A32B4D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DF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63787F">
              <w:rPr>
                <w:iCs/>
              </w:rPr>
            </w:r>
            <w:r w:rsidR="0063787F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5"/>
            <w:r w:rsidR="0025582F">
              <w:rPr>
                <w:iCs/>
              </w:rPr>
              <w:t xml:space="preserve"> </w:t>
            </w:r>
            <w:r w:rsidR="00A32B4D">
              <w:rPr>
                <w:iCs/>
              </w:rPr>
              <w:t>ECONOCOM</w:t>
            </w:r>
          </w:p>
        </w:tc>
        <w:bookmarkStart w:id="6" w:name="AccDocLibre"/>
        <w:tc>
          <w:tcPr>
            <w:tcW w:w="2576" w:type="dxa"/>
            <w:tcBorders>
              <w:top w:val="single" w:sz="4" w:space="0" w:color="808080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418F12" w14:textId="77777777" w:rsidR="00E46AB8" w:rsidRDefault="00F15D00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Libre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63787F">
              <w:rPr>
                <w:iCs/>
              </w:rPr>
            </w:r>
            <w:r w:rsidR="0063787F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6"/>
            <w:r w:rsidR="0025582F">
              <w:rPr>
                <w:iCs/>
              </w:rPr>
              <w:t xml:space="preserve"> Libre</w:t>
            </w:r>
          </w:p>
        </w:tc>
      </w:tr>
      <w:tr w:rsidR="00E46AB8" w14:paraId="581B3519" w14:textId="77777777" w:rsidTr="006F1D38">
        <w:trPr>
          <w:cantSplit/>
          <w:trHeight w:val="426"/>
        </w:trPr>
        <w:tc>
          <w:tcPr>
            <w:tcW w:w="4683" w:type="dxa"/>
            <w:tcBorders>
              <w:right w:val="single" w:sz="4" w:space="0" w:color="auto"/>
            </w:tcBorders>
            <w:vAlign w:val="center"/>
          </w:tcPr>
          <w:p w14:paraId="53128261" w14:textId="77777777" w:rsidR="00E46AB8" w:rsidRDefault="00E46AB8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86C05" w14:textId="77777777" w:rsidR="00E46AB8" w:rsidRDefault="00E46AB8" w:rsidP="006F1D38"/>
        </w:tc>
        <w:bookmarkStart w:id="7" w:name="AccDocERDF"/>
        <w:tc>
          <w:tcPr>
            <w:tcW w:w="23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81BB5D" w14:textId="77777777" w:rsidR="00E46AB8" w:rsidRDefault="00F15D00">
            <w:pPr>
              <w:tabs>
                <w:tab w:val="left" w:pos="709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ERD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63787F">
              <w:rPr>
                <w:iCs/>
              </w:rPr>
            </w:r>
            <w:r w:rsidR="0063787F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7"/>
            <w:r w:rsidR="00A32B4D">
              <w:rPr>
                <w:iCs/>
              </w:rPr>
              <w:t xml:space="preserve"> </w:t>
            </w:r>
          </w:p>
        </w:tc>
        <w:tc>
          <w:tcPr>
            <w:tcW w:w="2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1101EA" w14:textId="77777777" w:rsidR="00E46AB8" w:rsidRDefault="0046556C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Rest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AccDocRest"/>
            <w:r>
              <w:rPr>
                <w:iCs/>
              </w:rPr>
              <w:instrText xml:space="preserve"> FORMCHECKBOX </w:instrText>
            </w:r>
            <w:r w:rsidR="0063787F">
              <w:rPr>
                <w:iCs/>
              </w:rPr>
            </w:r>
            <w:r w:rsidR="0063787F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8"/>
            <w:r w:rsidR="0025582F">
              <w:rPr>
                <w:iCs/>
              </w:rPr>
              <w:t xml:space="preserve"> Restreinte</w:t>
            </w:r>
          </w:p>
        </w:tc>
      </w:tr>
      <w:tr w:rsidR="00E46AB8" w14:paraId="33F9D633" w14:textId="77777777" w:rsidTr="006F1D38">
        <w:trPr>
          <w:cantSplit/>
          <w:trHeight w:val="427"/>
        </w:trPr>
        <w:tc>
          <w:tcPr>
            <w:tcW w:w="468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01652C" w14:textId="77777777" w:rsidR="00E46AB8" w:rsidRDefault="00E46AB8">
            <w:pPr>
              <w:tabs>
                <w:tab w:val="left" w:pos="856"/>
              </w:tabs>
              <w:ind w:left="431"/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99056E" w14:textId="77777777" w:rsidR="00E46AB8" w:rsidRDefault="00E46AB8" w:rsidP="006F1D38"/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C43A" w14:textId="77777777" w:rsidR="00E46AB8" w:rsidRDefault="00E46AB8">
            <w:pPr>
              <w:tabs>
                <w:tab w:val="left" w:pos="709"/>
              </w:tabs>
              <w:ind w:left="284"/>
              <w:rPr>
                <w:iCs/>
              </w:rPr>
            </w:pPr>
          </w:p>
        </w:tc>
        <w:bookmarkStart w:id="9" w:name="AccDocConf"/>
        <w:tc>
          <w:tcPr>
            <w:tcW w:w="2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3F09B" w14:textId="77777777" w:rsidR="00E46AB8" w:rsidRDefault="00F15D00">
            <w:pPr>
              <w:tabs>
                <w:tab w:val="left" w:pos="734"/>
              </w:tabs>
              <w:ind w:left="284"/>
              <w:rPr>
                <w:iCs/>
              </w:rPr>
            </w:pPr>
            <w:r>
              <w:rPr>
                <w:iCs/>
              </w:rPr>
              <w:fldChar w:fldCharType="begin">
                <w:ffData>
                  <w:name w:val="AccDocConf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A6F">
              <w:rPr>
                <w:iCs/>
              </w:rPr>
              <w:instrText xml:space="preserve"> FORMCHECKBOX </w:instrText>
            </w:r>
            <w:r w:rsidR="0063787F">
              <w:rPr>
                <w:iCs/>
              </w:rPr>
            </w:r>
            <w:r w:rsidR="0063787F">
              <w:rPr>
                <w:iCs/>
              </w:rPr>
              <w:fldChar w:fldCharType="separate"/>
            </w:r>
            <w:r>
              <w:rPr>
                <w:iCs/>
              </w:rPr>
              <w:fldChar w:fldCharType="end"/>
            </w:r>
            <w:bookmarkEnd w:id="9"/>
            <w:r w:rsidR="0025582F">
              <w:rPr>
                <w:iCs/>
              </w:rPr>
              <w:t xml:space="preserve"> Confidentielle</w:t>
            </w:r>
          </w:p>
        </w:tc>
      </w:tr>
    </w:tbl>
    <w:p w14:paraId="4DDBEF00" w14:textId="77777777" w:rsidR="00E46AB8" w:rsidRDefault="00E46AB8"/>
    <w:p w14:paraId="3461D779" w14:textId="77777777" w:rsidR="00E46AB8" w:rsidRDefault="00E46AB8">
      <w:pPr>
        <w:sectPr w:rsidR="00E46AB8" w:rsidSect="006F1D38">
          <w:headerReference w:type="default" r:id="rId11"/>
          <w:footerReference w:type="default" r:id="rId12"/>
          <w:footerReference w:type="first" r:id="rId13"/>
          <w:pgSz w:w="11907" w:h="16840" w:code="9"/>
          <w:pgMar w:top="992" w:right="567" w:bottom="992" w:left="567" w:header="720" w:footer="720" w:gutter="0"/>
          <w:cols w:space="720"/>
          <w:titlePg/>
        </w:sectPr>
      </w:pPr>
    </w:p>
    <w:p w14:paraId="1660931D" w14:textId="77777777" w:rsidR="00E46AB8" w:rsidRPr="00566622" w:rsidRDefault="0025582F">
      <w:pPr>
        <w:pageBreakBefore/>
        <w:shd w:val="clear" w:color="auto" w:fill="A50021"/>
        <w:spacing w:before="0" w:after="0"/>
        <w:rPr>
          <w:u w:color="000080"/>
        </w:rPr>
      </w:pPr>
      <w:bookmarkStart w:id="10" w:name="Qualite"/>
      <w:bookmarkEnd w:id="10"/>
      <w:r w:rsidRPr="00566622">
        <w:rPr>
          <w:b/>
          <w:bCs/>
          <w:kern w:val="28"/>
          <w:sz w:val="32"/>
          <w:u w:color="000080"/>
        </w:rPr>
        <w:lastRenderedPageBreak/>
        <w:t>PAGE DE SERVICE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8"/>
        <w:gridCol w:w="8275"/>
      </w:tblGrid>
      <w:tr w:rsidR="00E46AB8" w14:paraId="0E14DE3E" w14:textId="77777777" w:rsidTr="006F1D38">
        <w:tc>
          <w:tcPr>
            <w:tcW w:w="10773" w:type="dxa"/>
            <w:gridSpan w:val="2"/>
            <w:tcBorders>
              <w:bottom w:val="single" w:sz="4" w:space="0" w:color="auto"/>
            </w:tcBorders>
          </w:tcPr>
          <w:p w14:paraId="55A626D9" w14:textId="77777777" w:rsidR="00E46AB8" w:rsidRDefault="0025582F">
            <w:pPr>
              <w:spacing w:before="240" w:after="24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Documents associés </w:t>
            </w:r>
          </w:p>
        </w:tc>
      </w:tr>
      <w:tr w:rsidR="00E46AB8" w14:paraId="0B481CF5" w14:textId="77777777" w:rsidTr="006F1D38">
        <w:tc>
          <w:tcPr>
            <w:tcW w:w="2498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38D0CD09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Référence</w:t>
            </w:r>
          </w:p>
        </w:tc>
        <w:tc>
          <w:tcPr>
            <w:tcW w:w="827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4F93A2E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Titre</w:t>
            </w:r>
          </w:p>
        </w:tc>
      </w:tr>
      <w:tr w:rsidR="00E46AB8" w14:paraId="3CF2D8B6" w14:textId="77777777" w:rsidTr="006F1D38">
        <w:tc>
          <w:tcPr>
            <w:tcW w:w="2498" w:type="dxa"/>
            <w:tcBorders>
              <w:top w:val="single" w:sz="4" w:space="0" w:color="808080"/>
              <w:left w:val="single" w:sz="4" w:space="0" w:color="auto"/>
              <w:bottom w:val="single" w:sz="4" w:space="0" w:color="auto"/>
              <w:right w:val="single" w:sz="4" w:space="0" w:color="808080"/>
            </w:tcBorders>
            <w:vAlign w:val="center"/>
          </w:tcPr>
          <w:p w14:paraId="0FB78278" w14:textId="77777777" w:rsidR="00E46AB8" w:rsidRDefault="00E46AB8">
            <w:pPr>
              <w:rPr>
                <w:sz w:val="16"/>
              </w:rPr>
            </w:pPr>
          </w:p>
        </w:tc>
        <w:tc>
          <w:tcPr>
            <w:tcW w:w="8275" w:type="dxa"/>
            <w:tcBorders>
              <w:top w:val="single" w:sz="4" w:space="0" w:color="808080"/>
              <w:left w:val="single" w:sz="4" w:space="0" w:color="808080"/>
              <w:bottom w:val="single" w:sz="4" w:space="0" w:color="auto"/>
              <w:right w:val="single" w:sz="4" w:space="0" w:color="auto"/>
            </w:tcBorders>
            <w:vAlign w:val="center"/>
          </w:tcPr>
          <w:p w14:paraId="1FC39945" w14:textId="77777777" w:rsidR="00E46AB8" w:rsidRDefault="00E46AB8">
            <w:pPr>
              <w:rPr>
                <w:sz w:val="16"/>
              </w:rPr>
            </w:pPr>
          </w:p>
        </w:tc>
      </w:tr>
    </w:tbl>
    <w:p w14:paraId="0BDCA419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Évolutions</w:t>
      </w:r>
    </w:p>
    <w:tbl>
      <w:tblPr>
        <w:tblW w:w="1093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"/>
        <w:gridCol w:w="1100"/>
        <w:gridCol w:w="2075"/>
        <w:gridCol w:w="2075"/>
        <w:gridCol w:w="1560"/>
        <w:gridCol w:w="3363"/>
      </w:tblGrid>
      <w:tr w:rsidR="00E46AB8" w14:paraId="6CBA65D0" w14:textId="77777777" w:rsidTr="00641304"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B814A1E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Version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491072FA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81B53B9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Rédacteur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4E7DE81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Vérificateur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1AEA5FE1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Approbateur</w:t>
            </w:r>
          </w:p>
        </w:tc>
        <w:tc>
          <w:tcPr>
            <w:tcW w:w="3363" w:type="dxa"/>
            <w:tcBorders>
              <w:top w:val="single" w:sz="4" w:space="0" w:color="auto"/>
              <w:left w:val="single" w:sz="4" w:space="0" w:color="auto"/>
              <w:bottom w:val="single" w:sz="4" w:space="0" w:color="808080"/>
              <w:right w:val="single" w:sz="4" w:space="0" w:color="auto"/>
            </w:tcBorders>
            <w:shd w:val="clear" w:color="auto" w:fill="D9D9D9"/>
            <w:vAlign w:val="center"/>
          </w:tcPr>
          <w:p w14:paraId="0F05A127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Évolution(s) essentielles</w:t>
            </w:r>
          </w:p>
        </w:tc>
      </w:tr>
      <w:tr w:rsidR="00E46AB8" w14:paraId="0562CB0E" w14:textId="77777777" w:rsidTr="00641304">
        <w:tc>
          <w:tcPr>
            <w:tcW w:w="7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vAlign w:val="center"/>
          </w:tcPr>
          <w:p w14:paraId="34CE0A41" w14:textId="77777777" w:rsidR="00E46AB8" w:rsidRDefault="00E46AB8">
            <w:pPr>
              <w:jc w:val="center"/>
              <w:rPr>
                <w:sz w:val="16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2EBF3C5" w14:textId="77777777" w:rsidR="00E46AB8" w:rsidRDefault="00E46AB8" w:rsidP="00215610">
            <w:pPr>
              <w:jc w:val="center"/>
              <w:rPr>
                <w:color w:val="000000"/>
                <w:sz w:val="16"/>
              </w:rPr>
            </w:pP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vAlign w:val="center"/>
          </w:tcPr>
          <w:p w14:paraId="6D98A12B" w14:textId="77777777" w:rsidR="00E46AB8" w:rsidRPr="00BA5C95" w:rsidRDefault="00E46AB8" w:rsidP="003F766A">
            <w:pPr>
              <w:rPr>
                <w:caps/>
                <w:sz w:val="14"/>
                <w:szCs w:val="14"/>
              </w:rPr>
            </w:pPr>
          </w:p>
        </w:tc>
        <w:tc>
          <w:tcPr>
            <w:tcW w:w="2075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2946DB82" w14:textId="77777777" w:rsidR="00E46AB8" w:rsidRPr="004C57A5" w:rsidRDefault="00E46AB8" w:rsidP="003F766A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1560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5997CC1D" w14:textId="77777777" w:rsidR="00E46AB8" w:rsidRPr="004C57A5" w:rsidRDefault="00E46AB8" w:rsidP="003F766A">
            <w:pPr>
              <w:rPr>
                <w:caps/>
                <w:sz w:val="14"/>
                <w:szCs w:val="14"/>
                <w:highlight w:val="yellow"/>
              </w:rPr>
            </w:pPr>
          </w:p>
        </w:tc>
        <w:tc>
          <w:tcPr>
            <w:tcW w:w="336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auto"/>
            </w:tcBorders>
            <w:vAlign w:val="center"/>
          </w:tcPr>
          <w:p w14:paraId="110FFD37" w14:textId="77777777" w:rsidR="00E46AB8" w:rsidRDefault="00E46AB8">
            <w:pPr>
              <w:rPr>
                <w:sz w:val="16"/>
              </w:rPr>
            </w:pPr>
          </w:p>
        </w:tc>
      </w:tr>
    </w:tbl>
    <w:p w14:paraId="4A8CD297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Diffusion</w:t>
      </w:r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4"/>
        <w:gridCol w:w="8249"/>
      </w:tblGrid>
      <w:tr w:rsidR="00E46AB8" w14:paraId="21839BD3" w14:textId="77777777" w:rsidTr="006F1D38"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</w:tcPr>
          <w:p w14:paraId="69339995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Entité</w:t>
            </w:r>
          </w:p>
        </w:tc>
        <w:tc>
          <w:tcPr>
            <w:tcW w:w="8249" w:type="dxa"/>
            <w:tcBorders>
              <w:top w:val="single" w:sz="6" w:space="0" w:color="auto"/>
              <w:left w:val="single" w:sz="4" w:space="0" w:color="808080"/>
              <w:bottom w:val="single" w:sz="4" w:space="0" w:color="808080"/>
              <w:right w:val="single" w:sz="6" w:space="0" w:color="auto"/>
            </w:tcBorders>
            <w:shd w:val="clear" w:color="auto" w:fill="D9D9D9"/>
            <w:vAlign w:val="center"/>
          </w:tcPr>
          <w:p w14:paraId="4134A460" w14:textId="77777777" w:rsidR="00E46AB8" w:rsidRDefault="0025582F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Nom</w:t>
            </w:r>
          </w:p>
        </w:tc>
      </w:tr>
      <w:tr w:rsidR="00E46AB8" w14:paraId="6B699379" w14:textId="77777777" w:rsidTr="00C92203">
        <w:trPr>
          <w:trHeight w:val="240"/>
        </w:trPr>
        <w:tc>
          <w:tcPr>
            <w:tcW w:w="2524" w:type="dxa"/>
            <w:tcBorders>
              <w:top w:val="single" w:sz="4" w:space="0" w:color="808080"/>
              <w:left w:val="single" w:sz="6" w:space="0" w:color="auto"/>
              <w:bottom w:val="single" w:sz="6" w:space="0" w:color="auto"/>
              <w:right w:val="single" w:sz="4" w:space="0" w:color="808080"/>
            </w:tcBorders>
            <w:vAlign w:val="center"/>
          </w:tcPr>
          <w:p w14:paraId="3FE9F23F" w14:textId="77777777" w:rsidR="00E46AB8" w:rsidRDefault="00E46AB8" w:rsidP="00587C0E"/>
        </w:tc>
        <w:tc>
          <w:tcPr>
            <w:tcW w:w="8249" w:type="dxa"/>
            <w:tcBorders>
              <w:top w:val="single" w:sz="4" w:space="0" w:color="808080"/>
              <w:left w:val="single" w:sz="4" w:space="0" w:color="808080"/>
              <w:bottom w:val="single" w:sz="6" w:space="0" w:color="auto"/>
              <w:right w:val="single" w:sz="6" w:space="0" w:color="auto"/>
            </w:tcBorders>
            <w:vAlign w:val="center"/>
          </w:tcPr>
          <w:p w14:paraId="1F72F646" w14:textId="77777777" w:rsidR="00E46AB8" w:rsidRDefault="00E46AB8" w:rsidP="00C92203">
            <w:pPr>
              <w:rPr>
                <w:sz w:val="16"/>
              </w:rPr>
            </w:pPr>
          </w:p>
        </w:tc>
      </w:tr>
      <w:tr w:rsidR="00C92203" w:rsidRPr="00C92203" w14:paraId="247A283D" w14:textId="77777777" w:rsidTr="00C92203">
        <w:tc>
          <w:tcPr>
            <w:tcW w:w="10773" w:type="dxa"/>
            <w:gridSpan w:val="2"/>
            <w:tcBorders>
              <w:bottom w:val="single" w:sz="6" w:space="0" w:color="auto"/>
            </w:tcBorders>
            <w:vAlign w:val="center"/>
          </w:tcPr>
          <w:p w14:paraId="4541A005" w14:textId="77777777" w:rsidR="00C92203" w:rsidRPr="00C92203" w:rsidRDefault="00C92203" w:rsidP="00C92203">
            <w:pPr>
              <w:spacing w:before="240" w:after="240"/>
              <w:rPr>
                <w:b/>
                <w:bCs/>
                <w:sz w:val="24"/>
              </w:rPr>
            </w:pPr>
            <w:r w:rsidRPr="00C92203">
              <w:rPr>
                <w:b/>
                <w:bCs/>
                <w:sz w:val="24"/>
              </w:rPr>
              <w:t>Lieu de stockage du document</w:t>
            </w:r>
          </w:p>
        </w:tc>
      </w:tr>
      <w:tr w:rsidR="00E46AB8" w14:paraId="08CE6F91" w14:textId="77777777" w:rsidTr="006F1D38">
        <w:trPr>
          <w:cantSplit/>
        </w:trPr>
        <w:tc>
          <w:tcPr>
            <w:tcW w:w="10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CEAD" w14:textId="77777777" w:rsidR="00E46AB8" w:rsidRDefault="00E46AB8">
            <w:pPr>
              <w:rPr>
                <w:color w:val="000000"/>
                <w:sz w:val="16"/>
              </w:rPr>
            </w:pPr>
          </w:p>
        </w:tc>
      </w:tr>
    </w:tbl>
    <w:p w14:paraId="506F2186" w14:textId="77777777" w:rsidR="00E46AB8" w:rsidRDefault="0025582F">
      <w:p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 xml:space="preserve">Cellule </w:t>
      </w:r>
      <w:r w:rsidR="00851D71" w:rsidRPr="00851D71">
        <w:rPr>
          <w:b/>
          <w:bCs/>
          <w:sz w:val="24"/>
        </w:rPr>
        <w:t>Support</w:t>
      </w:r>
      <w:r w:rsidR="00131ACB">
        <w:rPr>
          <w:b/>
          <w:bCs/>
          <w:sz w:val="24"/>
        </w:rPr>
        <w:t xml:space="preserve"> </w:t>
      </w:r>
    </w:p>
    <w:tbl>
      <w:tblPr>
        <w:tblW w:w="1077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8"/>
        <w:gridCol w:w="6945"/>
      </w:tblGrid>
      <w:tr w:rsidR="00E46AB8" w14:paraId="775ED63D" w14:textId="77777777" w:rsidTr="00CD4CA8">
        <w:tc>
          <w:tcPr>
            <w:tcW w:w="3828" w:type="dxa"/>
            <w:vAlign w:val="center"/>
          </w:tcPr>
          <w:p w14:paraId="6BB9E253" w14:textId="77777777" w:rsidR="00E46AB8" w:rsidRPr="00A13EB3" w:rsidRDefault="00E46AB8" w:rsidP="0006195A">
            <w:pPr>
              <w:rPr>
                <w:szCs w:val="20"/>
                <w:lang w:val="en-US"/>
              </w:rPr>
            </w:pPr>
          </w:p>
        </w:tc>
        <w:tc>
          <w:tcPr>
            <w:tcW w:w="6945" w:type="dxa"/>
            <w:vAlign w:val="center"/>
          </w:tcPr>
          <w:p w14:paraId="1573EA8B" w14:textId="77777777" w:rsidR="00E46AB8" w:rsidRDefault="0025582F" w:rsidP="00EE46BC">
            <w:pPr>
              <w:rPr>
                <w:sz w:val="16"/>
              </w:rPr>
            </w:pPr>
            <w:r>
              <w:rPr>
                <w:b/>
                <w:bCs/>
                <w:sz w:val="16"/>
              </w:rPr>
              <w:t>IMPORTANT</w:t>
            </w:r>
            <w:r>
              <w:rPr>
                <w:sz w:val="16"/>
              </w:rPr>
              <w:t xml:space="preserve"> : </w:t>
            </w:r>
          </w:p>
        </w:tc>
      </w:tr>
    </w:tbl>
    <w:p w14:paraId="23DE523C" w14:textId="77777777" w:rsidR="002D7496" w:rsidRDefault="002D7496">
      <w:pPr>
        <w:rPr>
          <w:kern w:val="28"/>
          <w:u w:color="000080"/>
        </w:rPr>
      </w:pPr>
    </w:p>
    <w:p w14:paraId="52E56223" w14:textId="77777777" w:rsidR="00E46AB8" w:rsidRDefault="00E46AB8">
      <w:pPr>
        <w:rPr>
          <w:kern w:val="28"/>
          <w:u w:color="000080"/>
        </w:rPr>
        <w:sectPr w:rsidR="00E46AB8" w:rsidSect="006F1D38">
          <w:head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992" w:right="567" w:bottom="992" w:left="567" w:header="720" w:footer="159" w:gutter="0"/>
          <w:cols w:space="720"/>
          <w:titlePg/>
        </w:sectPr>
      </w:pPr>
    </w:p>
    <w:p w14:paraId="07547A01" w14:textId="77777777" w:rsidR="00E46AB8" w:rsidRDefault="00E46AB8">
      <w:pPr>
        <w:rPr>
          <w:kern w:val="28"/>
          <w:u w:color="000080"/>
        </w:rPr>
      </w:pPr>
    </w:p>
    <w:p w14:paraId="5710C88A" w14:textId="77777777" w:rsidR="00E46AB8" w:rsidRPr="00566622" w:rsidRDefault="0025582F">
      <w:pPr>
        <w:pageBreakBefore/>
        <w:shd w:val="clear" w:color="auto" w:fill="A50021"/>
        <w:spacing w:before="0" w:after="0"/>
        <w:rPr>
          <w:b/>
          <w:bCs/>
          <w:sz w:val="32"/>
          <w:szCs w:val="20"/>
        </w:rPr>
      </w:pPr>
      <w:r w:rsidRPr="00566622">
        <w:rPr>
          <w:b/>
          <w:bCs/>
          <w:kern w:val="28"/>
          <w:sz w:val="32"/>
          <w:u w:color="000080"/>
        </w:rPr>
        <w:lastRenderedPageBreak/>
        <w:t>SOMMAIRE</w:t>
      </w:r>
    </w:p>
    <w:p w14:paraId="68EE87FF" w14:textId="77777777" w:rsidR="00E46AB8" w:rsidRDefault="0025582F" w:rsidP="003D1FA9">
      <w:pPr>
        <w:tabs>
          <w:tab w:val="center" w:pos="5103"/>
          <w:tab w:val="right" w:pos="10773"/>
        </w:tabs>
        <w:rPr>
          <w:b/>
          <w:bCs/>
          <w:smallCaps/>
          <w:kern w:val="28"/>
          <w:u w:color="000080"/>
        </w:rPr>
      </w:pPr>
      <w:r>
        <w:rPr>
          <w:b/>
          <w:bCs/>
          <w:smallCaps/>
          <w:kern w:val="28"/>
          <w:u w:color="000080"/>
        </w:rPr>
        <w:t>n°§</w:t>
      </w:r>
      <w:r>
        <w:rPr>
          <w:b/>
          <w:bCs/>
          <w:smallCaps/>
          <w:kern w:val="28"/>
          <w:u w:color="000080"/>
        </w:rPr>
        <w:tab/>
        <w:t>titre</w:t>
      </w:r>
      <w:r>
        <w:rPr>
          <w:b/>
          <w:bCs/>
          <w:smallCaps/>
          <w:kern w:val="28"/>
          <w:u w:color="000080"/>
        </w:rPr>
        <w:tab/>
        <w:t>page</w:t>
      </w:r>
    </w:p>
    <w:p w14:paraId="371F1EE6" w14:textId="77777777" w:rsidR="00EE46BC" w:rsidRDefault="00F15D00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r>
        <w:rPr>
          <w:sz w:val="24"/>
        </w:rPr>
        <w:fldChar w:fldCharType="begin"/>
      </w:r>
      <w:r w:rsidR="0025582F">
        <w:rPr>
          <w:sz w:val="24"/>
        </w:rPr>
        <w:instrText xml:space="preserve"> TOC \o "1-3" \h \z </w:instrText>
      </w:r>
      <w:r>
        <w:rPr>
          <w:sz w:val="24"/>
        </w:rPr>
        <w:fldChar w:fldCharType="separate"/>
      </w:r>
      <w:hyperlink w:anchor="_Toc27053777" w:history="1">
        <w:r w:rsidR="00EE46BC" w:rsidRPr="00A334D8">
          <w:rPr>
            <w:rStyle w:val="Lienhypertexte"/>
            <w:noProof/>
          </w:rPr>
          <w:t>1.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Consignes / Pré-requis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14:paraId="2EDB8A34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78" w:history="1">
        <w:r w:rsidR="00EE46BC" w:rsidRPr="00A334D8">
          <w:rPr>
            <w:rStyle w:val="Lienhypertexte"/>
            <w:noProof/>
          </w:rPr>
          <w:t>1.1.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Assistance à la lecture du document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14:paraId="0A02A6EB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79" w:history="1">
        <w:r w:rsidR="00EE46BC" w:rsidRPr="00A334D8">
          <w:rPr>
            <w:rStyle w:val="Lienhypertexte"/>
            <w:noProof/>
          </w:rPr>
          <w:t>1.2.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Planification des opérations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_Toc27053779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14:paraId="268B2FFF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0" w:history="1">
        <w:r w:rsidR="00EE46BC" w:rsidRPr="00A334D8">
          <w:rPr>
            <w:rStyle w:val="Lienhypertexte"/>
            <w:noProof/>
          </w:rPr>
          <w:t>1.3.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Support livré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14:paraId="44FE4B0E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1" w:history="1">
        <w:r w:rsidR="00EE46BC" w:rsidRPr="00A334D8">
          <w:rPr>
            <w:rStyle w:val="Lienhypertexte"/>
            <w:noProof/>
          </w:rPr>
          <w:t>1.4.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Serveurs concernés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4</w:t>
        </w:r>
        <w:r w:rsidR="00EE46BC">
          <w:rPr>
            <w:noProof/>
            <w:webHidden/>
          </w:rPr>
          <w:fldChar w:fldCharType="end"/>
        </w:r>
      </w:hyperlink>
    </w:p>
    <w:p w14:paraId="74C95ADF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2" w:history="1">
        <w:r w:rsidR="00EE46BC" w:rsidRPr="00A334D8">
          <w:rPr>
            <w:rStyle w:val="Lienhypertexte"/>
            <w:noProof/>
          </w:rPr>
          <w:t>1.5.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Pré-requis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w14:paraId="7E5BE543" w14:textId="77777777" w:rsidR="00EE46BC" w:rsidRDefault="0063787F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3" w:history="1">
        <w:r w:rsidR="00EE46BC" w:rsidRPr="00A334D8">
          <w:rPr>
            <w:rStyle w:val="Lienhypertexte"/>
            <w:noProof/>
          </w:rPr>
          <w:t>1.5.1.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Prérequis fonctionnels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w14:paraId="208E31AB" w14:textId="77777777" w:rsidR="00EE46BC" w:rsidRDefault="0063787F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4" w:history="1">
        <w:r w:rsidR="00EE46BC" w:rsidRPr="00A334D8">
          <w:rPr>
            <w:rStyle w:val="Lienhypertexte"/>
            <w:noProof/>
          </w:rPr>
          <w:t>1.5.2.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Prérequis techniques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5</w:t>
        </w:r>
        <w:r w:rsidR="00EE46BC">
          <w:rPr>
            <w:noProof/>
            <w:webHidden/>
          </w:rPr>
          <w:fldChar w:fldCharType="end"/>
        </w:r>
      </w:hyperlink>
    </w:p>
    <w:p w14:paraId="171F1D70" w14:textId="77777777" w:rsidR="00EE46BC" w:rsidRDefault="0063787F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785" w:history="1">
        <w:r w:rsidR="00EE46BC" w:rsidRPr="00A334D8">
          <w:rPr>
            <w:rStyle w:val="Lienhypertexte"/>
            <w:noProof/>
          </w:rPr>
          <w:t>2.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Livrables techniques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w14:paraId="48CA0555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6" w:history="1">
        <w:r w:rsidR="00EE46BC" w:rsidRPr="00A334D8">
          <w:rPr>
            <w:rStyle w:val="Lienhypertexte"/>
            <w:noProof/>
          </w:rPr>
          <w:t>2.1.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Nom du Pack</w:t>
        </w:r>
        <w:r w:rsidR="00EE46BC" w:rsidRPr="00A334D8">
          <w:rPr>
            <w:rStyle w:val="Lienhypertexte"/>
            <w:noProof/>
          </w:rPr>
          <w:t xml:space="preserve"> : description fonctionnelle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w14:paraId="49F0D752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7" w:history="1">
        <w:r w:rsidR="00EE46BC" w:rsidRPr="00A334D8">
          <w:rPr>
            <w:rStyle w:val="Lienhypertexte"/>
            <w:noProof/>
          </w:rPr>
          <w:t>2.2.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Nom du Pack</w:t>
        </w:r>
        <w:r w:rsidR="00EE46BC" w:rsidRPr="00A334D8">
          <w:rPr>
            <w:rStyle w:val="Lienhypertexte"/>
            <w:noProof/>
          </w:rPr>
          <w:t xml:space="preserve"> : Liste des scripts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6</w:t>
        </w:r>
        <w:r w:rsidR="00EE46BC">
          <w:rPr>
            <w:noProof/>
            <w:webHidden/>
          </w:rPr>
          <w:fldChar w:fldCharType="end"/>
        </w:r>
      </w:hyperlink>
    </w:p>
    <w:p w14:paraId="36D3A463" w14:textId="77777777" w:rsidR="00EE46BC" w:rsidRDefault="0063787F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788" w:history="1">
        <w:r w:rsidR="00EE46BC" w:rsidRPr="00A334D8">
          <w:rPr>
            <w:rStyle w:val="Lienhypertexte"/>
            <w:noProof/>
          </w:rPr>
          <w:t>3.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Opérations de déversement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w14:paraId="351E4B99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89" w:history="1">
        <w:r w:rsidR="00EE46BC" w:rsidRPr="00A334D8">
          <w:rPr>
            <w:rStyle w:val="Lienhypertexte"/>
            <w:noProof/>
          </w:rPr>
          <w:t>3.1.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Dépôt des livrables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_Toc27053789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w14:paraId="2D311EB6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0" w:history="1">
        <w:r w:rsidR="00EE46BC" w:rsidRPr="00A334D8">
          <w:rPr>
            <w:rStyle w:val="Lienhypertexte"/>
            <w:noProof/>
          </w:rPr>
          <w:t>3.2.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Déversement des livrables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7</w:t>
        </w:r>
        <w:r w:rsidR="00EE46BC">
          <w:rPr>
            <w:noProof/>
            <w:webHidden/>
          </w:rPr>
          <w:fldChar w:fldCharType="end"/>
        </w:r>
      </w:hyperlink>
    </w:p>
    <w:p w14:paraId="78DDA72B" w14:textId="77777777" w:rsidR="00EE46BC" w:rsidRDefault="0063787F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791" w:history="1">
        <w:r w:rsidR="00EE46BC" w:rsidRPr="00A334D8">
          <w:rPr>
            <w:rStyle w:val="Lienhypertexte"/>
            <w:noProof/>
          </w:rPr>
          <w:t>4.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Opérations sur les serveurs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14:paraId="3A9015E6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2" w:history="1">
        <w:r w:rsidR="00EE46BC" w:rsidRPr="00A334D8">
          <w:rPr>
            <w:rStyle w:val="Lienhypertexte"/>
            <w:noProof/>
          </w:rPr>
          <w:t>4.1.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Opérations spécifiques DE pré-migration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14:paraId="0A3A6E78" w14:textId="77777777" w:rsidR="00EE46BC" w:rsidRDefault="0063787F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3" w:history="1">
        <w:r w:rsidR="00EE46BC" w:rsidRPr="00A334D8">
          <w:rPr>
            <w:rStyle w:val="Lienhypertexte"/>
            <w:i/>
            <w:noProof/>
          </w:rPr>
          <w:t>4.1.1.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14:paraId="554616FC" w14:textId="77777777" w:rsidR="00EE46BC" w:rsidRDefault="0063787F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4" w:history="1">
        <w:r w:rsidR="00EE46BC" w:rsidRPr="00A334D8">
          <w:rPr>
            <w:rStyle w:val="Lienhypertexte"/>
            <w:i/>
            <w:noProof/>
          </w:rPr>
          <w:t>4.1.2.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14:paraId="50736060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5" w:history="1">
        <w:r w:rsidR="00EE46BC" w:rsidRPr="00A334D8">
          <w:rPr>
            <w:rStyle w:val="Lienhypertexte"/>
            <w:noProof/>
          </w:rPr>
          <w:t>4.2.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Migration applicative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14:paraId="04A95BCA" w14:textId="77777777" w:rsidR="00EE46BC" w:rsidRDefault="0063787F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6" w:history="1">
        <w:r w:rsidR="00EE46BC" w:rsidRPr="00A334D8">
          <w:rPr>
            <w:rStyle w:val="Lienhypertexte"/>
            <w:i/>
            <w:noProof/>
          </w:rPr>
          <w:t>4.2.1.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14:paraId="6A9B4047" w14:textId="77777777" w:rsidR="00EE46BC" w:rsidRDefault="0063787F">
      <w:pPr>
        <w:pStyle w:val="TM3"/>
        <w:tabs>
          <w:tab w:val="left" w:pos="12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7" w:history="1">
        <w:r w:rsidR="00EE46BC" w:rsidRPr="00A334D8">
          <w:rPr>
            <w:rStyle w:val="Lienhypertexte"/>
            <w:noProof/>
          </w:rPr>
          <w:t>4.2.2.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_Toc27053797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8</w:t>
        </w:r>
        <w:r w:rsidR="00EE46BC">
          <w:rPr>
            <w:noProof/>
            <w:webHidden/>
          </w:rPr>
          <w:fldChar w:fldCharType="end"/>
        </w:r>
      </w:hyperlink>
    </w:p>
    <w:p w14:paraId="53D60358" w14:textId="77777777" w:rsidR="00EE46BC" w:rsidRDefault="0063787F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798" w:history="1">
        <w:r w:rsidR="00EE46BC" w:rsidRPr="00A334D8">
          <w:rPr>
            <w:rStyle w:val="Lienhypertexte"/>
            <w:noProof/>
          </w:rPr>
          <w:t>5.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Opérations post-installation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_Toc27053798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w14:paraId="38E852F0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799" w:history="1">
        <w:r w:rsidR="00EE46BC" w:rsidRPr="00A334D8">
          <w:rPr>
            <w:rStyle w:val="Lienhypertexte"/>
            <w:i/>
            <w:noProof/>
          </w:rPr>
          <w:t>5.1.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_Toc27053799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w14:paraId="3C38B73D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0" w:history="1">
        <w:r w:rsidR="00EE46BC" w:rsidRPr="00A334D8">
          <w:rPr>
            <w:rStyle w:val="Lienhypertexte"/>
            <w:i/>
            <w:noProof/>
          </w:rPr>
          <w:t>5.2.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_Toc27053800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9</w:t>
        </w:r>
        <w:r w:rsidR="00EE46BC">
          <w:rPr>
            <w:noProof/>
            <w:webHidden/>
          </w:rPr>
          <w:fldChar w:fldCharType="end"/>
        </w:r>
      </w:hyperlink>
    </w:p>
    <w:p w14:paraId="76F697EC" w14:textId="77777777" w:rsidR="00EE46BC" w:rsidRDefault="0063787F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801" w:history="1">
        <w:r w:rsidR="00EE46BC" w:rsidRPr="00A334D8">
          <w:rPr>
            <w:rStyle w:val="Lienhypertexte"/>
            <w:i/>
            <w:noProof/>
          </w:rPr>
          <w:t>6.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_Toc27053801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w14:paraId="26A4310B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2" w:history="1">
        <w:r w:rsidR="00EE46BC" w:rsidRPr="00A334D8">
          <w:rPr>
            <w:rStyle w:val="Lienhypertexte"/>
            <w:i/>
            <w:noProof/>
          </w:rPr>
          <w:t>6.1.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_Toc27053802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w14:paraId="67374B2F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3" w:history="1">
        <w:r w:rsidR="00EE46BC" w:rsidRPr="00A334D8">
          <w:rPr>
            <w:rStyle w:val="Lienhypertexte"/>
            <w:i/>
            <w:noProof/>
          </w:rPr>
          <w:t>6.2.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_Toc27053803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10</w:t>
        </w:r>
        <w:r w:rsidR="00EE46BC">
          <w:rPr>
            <w:noProof/>
            <w:webHidden/>
          </w:rPr>
          <w:fldChar w:fldCharType="end"/>
        </w:r>
      </w:hyperlink>
    </w:p>
    <w:p w14:paraId="3CEF3AAE" w14:textId="77777777" w:rsidR="00EE46BC" w:rsidRDefault="0063787F">
      <w:pPr>
        <w:pStyle w:val="TM1"/>
        <w:tabs>
          <w:tab w:val="left" w:pos="400"/>
          <w:tab w:val="right" w:leader="dot" w:pos="10763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</w:rPr>
      </w:pPr>
      <w:hyperlink w:anchor="_Toc27053804" w:history="1">
        <w:r w:rsidR="00EE46BC" w:rsidRPr="00A334D8">
          <w:rPr>
            <w:rStyle w:val="Lienhypertexte"/>
            <w:noProof/>
          </w:rPr>
          <w:t>7.</w:t>
        </w:r>
        <w:r w:rsidR="00EE46BC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noProof/>
          </w:rPr>
          <w:t>ANNEXE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_Toc27053804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w14:paraId="11423A0F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5" w:history="1">
        <w:r w:rsidR="00EE46BC" w:rsidRPr="00A334D8">
          <w:rPr>
            <w:rStyle w:val="Lienhypertexte"/>
            <w:i/>
            <w:noProof/>
          </w:rPr>
          <w:t>7.1.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 :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_Toc27053805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w14:paraId="4A921D83" w14:textId="77777777" w:rsidR="00EE46BC" w:rsidRDefault="0063787F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7053806" w:history="1">
        <w:r w:rsidR="00EE46BC" w:rsidRPr="00A334D8">
          <w:rPr>
            <w:rStyle w:val="Lienhypertexte"/>
            <w:i/>
            <w:noProof/>
          </w:rPr>
          <w:t>7.2.</w:t>
        </w:r>
        <w:r w:rsidR="00EE46B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E46BC" w:rsidRPr="00A334D8">
          <w:rPr>
            <w:rStyle w:val="Lienhypertexte"/>
            <w:i/>
            <w:noProof/>
          </w:rPr>
          <w:t>XXX :</w:t>
        </w:r>
        <w:r w:rsidR="00EE46BC">
          <w:rPr>
            <w:noProof/>
            <w:webHidden/>
          </w:rPr>
          <w:tab/>
        </w:r>
        <w:r w:rsidR="00EE46BC">
          <w:rPr>
            <w:noProof/>
            <w:webHidden/>
          </w:rPr>
          <w:fldChar w:fldCharType="begin"/>
        </w:r>
        <w:r w:rsidR="00EE46BC">
          <w:rPr>
            <w:noProof/>
            <w:webHidden/>
          </w:rPr>
          <w:instrText xml:space="preserve"> PAGEREF _Toc27053806 \h </w:instrText>
        </w:r>
        <w:r w:rsidR="00EE46BC">
          <w:rPr>
            <w:noProof/>
            <w:webHidden/>
          </w:rPr>
        </w:r>
        <w:r w:rsidR="00EE46BC">
          <w:rPr>
            <w:noProof/>
            <w:webHidden/>
          </w:rPr>
          <w:fldChar w:fldCharType="separate"/>
        </w:r>
        <w:r w:rsidR="00EE46BC">
          <w:rPr>
            <w:noProof/>
            <w:webHidden/>
          </w:rPr>
          <w:t>11</w:t>
        </w:r>
        <w:r w:rsidR="00EE46BC">
          <w:rPr>
            <w:noProof/>
            <w:webHidden/>
          </w:rPr>
          <w:fldChar w:fldCharType="end"/>
        </w:r>
      </w:hyperlink>
    </w:p>
    <w:p w14:paraId="5043CB0F" w14:textId="77777777" w:rsidR="00E46AB8" w:rsidRDefault="00F15D00">
      <w:pPr>
        <w:tabs>
          <w:tab w:val="left" w:pos="9498"/>
          <w:tab w:val="right" w:pos="10065"/>
        </w:tabs>
        <w:ind w:right="142"/>
        <w:rPr>
          <w:sz w:val="24"/>
        </w:rPr>
      </w:pPr>
      <w:r>
        <w:rPr>
          <w:sz w:val="24"/>
        </w:rPr>
        <w:fldChar w:fldCharType="end"/>
      </w:r>
    </w:p>
    <w:p w14:paraId="4144E751" w14:textId="77777777" w:rsidR="00E46AB8" w:rsidRPr="00566622" w:rsidRDefault="0025582F" w:rsidP="00566622">
      <w:pPr>
        <w:pStyle w:val="Titre1"/>
      </w:pPr>
      <w:bookmarkStart w:id="11" w:name="_Ref490560860"/>
      <w:bookmarkStart w:id="12" w:name="_Ref491087248"/>
      <w:bookmarkStart w:id="13" w:name="_Toc491148056"/>
      <w:bookmarkStart w:id="14" w:name="_Toc521728100"/>
      <w:bookmarkStart w:id="15" w:name="_Toc1449928"/>
      <w:bookmarkStart w:id="16" w:name="_Toc58128872"/>
      <w:bookmarkStart w:id="17" w:name="_Toc58136244"/>
      <w:bookmarkStart w:id="18" w:name="_Ref255506221"/>
      <w:bookmarkStart w:id="19" w:name="_Toc267577687"/>
      <w:bookmarkStart w:id="20" w:name="_Toc267577732"/>
      <w:bookmarkStart w:id="21" w:name="_Toc27053777"/>
      <w:bookmarkStart w:id="22" w:name="_Toc471619083"/>
      <w:bookmarkStart w:id="23" w:name="_Toc474664006"/>
      <w:r w:rsidRPr="00566622">
        <w:lastRenderedPageBreak/>
        <w:t>Consignes</w:t>
      </w:r>
      <w:bookmarkEnd w:id="11"/>
      <w:bookmarkEnd w:id="12"/>
      <w:bookmarkEnd w:id="13"/>
      <w:r w:rsidRPr="00566622">
        <w:t xml:space="preserve"> / Pré-requis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2CE29B5B" w14:textId="77777777" w:rsidR="00E46AB8" w:rsidRDefault="0025582F">
      <w:pPr>
        <w:rPr>
          <w:b/>
          <w:color w:val="800000"/>
        </w:rPr>
      </w:pPr>
      <w:r>
        <w:rPr>
          <w:b/>
          <w:color w:val="800000"/>
        </w:rPr>
        <w:t xml:space="preserve">Lors des points de contrôle demandés si le résultat obtenu n'est pas celui attendu, contacter </w:t>
      </w:r>
      <w:r w:rsidR="000E31F1">
        <w:rPr>
          <w:b/>
          <w:color w:val="800000"/>
        </w:rPr>
        <w:t>le Support</w:t>
      </w:r>
      <w:r>
        <w:rPr>
          <w:b/>
          <w:color w:val="800000"/>
        </w:rPr>
        <w:t>.</w:t>
      </w:r>
    </w:p>
    <w:p w14:paraId="1350DCCD" w14:textId="77777777" w:rsidR="00E46AB8" w:rsidRDefault="0025582F" w:rsidP="00397994">
      <w:pPr>
        <w:pStyle w:val="Titre2"/>
      </w:pPr>
      <w:bookmarkStart w:id="24" w:name="_Toc267577688"/>
      <w:bookmarkStart w:id="25" w:name="_Toc267577733"/>
      <w:bookmarkStart w:id="26" w:name="_Toc27053778"/>
      <w:r>
        <w:t>Assistance à la lecture du document</w:t>
      </w:r>
      <w:bookmarkEnd w:id="24"/>
      <w:bookmarkEnd w:id="25"/>
      <w:bookmarkEnd w:id="26"/>
    </w:p>
    <w:tbl>
      <w:tblPr>
        <w:tblW w:w="10773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402"/>
        <w:gridCol w:w="160"/>
        <w:gridCol w:w="833"/>
        <w:gridCol w:w="5244"/>
      </w:tblGrid>
      <w:tr w:rsidR="00E46AB8" w14:paraId="3DF4B4F3" w14:textId="77777777" w:rsidTr="00A24A91"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D9D9D9" w:themeColor="background1" w:themeShade="D9"/>
            </w:tcBorders>
            <w:shd w:val="clear" w:color="auto" w:fill="F3F3F3"/>
            <w:vAlign w:val="center"/>
          </w:tcPr>
          <w:p w14:paraId="669622FF" w14:textId="77777777" w:rsidR="00E46AB8" w:rsidRDefault="0025582F">
            <w:pPr>
              <w:keepNext/>
              <w:spacing w:after="0"/>
              <w:jc w:val="center"/>
              <w:rPr>
                <w:smallCaps/>
              </w:rPr>
            </w:pPr>
            <w:r>
              <w:rPr>
                <w:rFonts w:cs="Arial"/>
                <w:b/>
                <w:bCs/>
                <w:sz w:val="16"/>
              </w:rPr>
              <w:t>COULEUR</w:t>
            </w:r>
          </w:p>
        </w:tc>
        <w:tc>
          <w:tcPr>
            <w:tcW w:w="3402" w:type="dxa"/>
            <w:tcBorders>
              <w:top w:val="single" w:sz="4" w:space="0" w:color="000000" w:themeColor="text1"/>
              <w:bottom w:val="single" w:sz="4" w:space="0" w:color="D9D9D9" w:themeColor="background1" w:themeShade="D9"/>
              <w:right w:val="single" w:sz="4" w:space="0" w:color="000000" w:themeColor="text1"/>
            </w:tcBorders>
            <w:shd w:val="clear" w:color="auto" w:fill="F3F3F3"/>
            <w:vAlign w:val="center"/>
          </w:tcPr>
          <w:p w14:paraId="239629D1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07459315" w14:textId="77777777" w:rsidR="00E46AB8" w:rsidRDefault="00E46AB8">
            <w:pPr>
              <w:keepNext/>
              <w:jc w:val="center"/>
              <w:rPr>
                <w:rFonts w:cs="Arial"/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D9D9D9" w:themeColor="background1" w:themeShade="D9"/>
            </w:tcBorders>
            <w:shd w:val="clear" w:color="auto" w:fill="F3F3F3"/>
          </w:tcPr>
          <w:p w14:paraId="3AB3EEAD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Type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  <w:shd w:val="clear" w:color="auto" w:fill="F3F3F3"/>
          </w:tcPr>
          <w:p w14:paraId="1398AFD4" w14:textId="77777777" w:rsidR="00E46AB8" w:rsidRDefault="0025582F">
            <w:pPr>
              <w:keepNext/>
              <w:spacing w:after="0"/>
              <w:jc w:val="center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UTILISATION</w:t>
            </w:r>
          </w:p>
        </w:tc>
      </w:tr>
      <w:tr w:rsidR="00496C0A" w14:paraId="383744B2" w14:textId="77777777" w:rsidTr="00A24A91">
        <w:trPr>
          <w:cantSplit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</w:tcBorders>
            <w:vAlign w:val="center"/>
          </w:tcPr>
          <w:p w14:paraId="620A37E3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008000"/>
                <w:sz w:val="16"/>
              </w:rPr>
            </w:pPr>
            <w:r>
              <w:rPr>
                <w:b/>
                <w:color w:val="008000"/>
                <w:sz w:val="16"/>
              </w:rPr>
              <w:t>vert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1F1AFCBF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Résultat attendu, Description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537F28F" w14:textId="77777777" w:rsidR="00496C0A" w:rsidRDefault="00496C0A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4D46FFAF" w14:textId="77777777" w:rsidR="00496C0A" w:rsidRDefault="00496C0A" w:rsidP="00496C0A">
            <w:pPr>
              <w:keepNext/>
              <w:spacing w:after="0"/>
              <w:rPr>
                <w:b/>
                <w:color w:val="800000"/>
                <w:sz w:val="16"/>
              </w:rPr>
            </w:pPr>
            <w:r>
              <w:rPr>
                <w:b/>
                <w:color w:val="000000"/>
                <w:sz w:val="16"/>
              </w:rPr>
              <w:t>[</w:t>
            </w:r>
            <w:r>
              <w:rPr>
                <w:b/>
                <w:color w:val="800000"/>
                <w:sz w:val="16"/>
              </w:rPr>
              <w:t xml:space="preserve"> texte </w:t>
            </w:r>
            <w:r>
              <w:rPr>
                <w:b/>
                <w:color w:val="000000"/>
                <w:sz w:val="16"/>
              </w:rPr>
              <w:t>]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31743658" w14:textId="77777777" w:rsidR="00496C0A" w:rsidRDefault="00496C0A" w:rsidP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Désigne un bouton à travers une IHM</w:t>
            </w:r>
          </w:p>
        </w:tc>
      </w:tr>
      <w:tr w:rsidR="00496C0A" w14:paraId="37913245" w14:textId="77777777" w:rsidTr="00A24A91">
        <w:trPr>
          <w:cantSplit/>
          <w:trHeight w:val="211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D741DA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FF0000"/>
                <w:sz w:val="16"/>
              </w:rPr>
            </w:pPr>
            <w:r>
              <w:rPr>
                <w:b/>
                <w:color w:val="FF0000"/>
                <w:sz w:val="16"/>
              </w:rPr>
              <w:t>rouge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5DCD46FF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Point critique, Warning, Erreur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6DFB9E20" w14:textId="77777777" w:rsidR="00496C0A" w:rsidRDefault="00496C0A">
            <w:pPr>
              <w:keepNext/>
              <w:spacing w:after="0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833" w:type="dxa"/>
            <w:tcBorders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C5BC88" w14:textId="77777777" w:rsidR="00496C0A" w:rsidRDefault="00496C0A" w:rsidP="00496C0A">
            <w:pPr>
              <w:spacing w:after="0"/>
              <w:rPr>
                <w:rFonts w:ascii="Courier New" w:hAnsi="Courier New"/>
                <w:b/>
                <w:color w:val="FF0000"/>
                <w:sz w:val="18"/>
              </w:rPr>
            </w:pPr>
            <w:r>
              <w:rPr>
                <w:rFonts w:ascii="Courier New" w:hAnsi="Courier New"/>
                <w:b/>
                <w:color w:val="FF0000"/>
                <w:sz w:val="16"/>
              </w:rPr>
              <w:t>&lt;</w:t>
            </w:r>
            <w:r>
              <w:rPr>
                <w:rFonts w:ascii="Courier New" w:hAnsi="Courier New"/>
                <w:b/>
                <w:smallCaps/>
                <w:color w:val="FF0000"/>
                <w:sz w:val="16"/>
              </w:rPr>
              <w:t>exp</w:t>
            </w:r>
            <w:r>
              <w:rPr>
                <w:rFonts w:ascii="Courier New" w:hAnsi="Courier New"/>
                <w:b/>
                <w:color w:val="FF0000"/>
                <w:sz w:val="16"/>
              </w:rPr>
              <w:t>&gt;</w:t>
            </w:r>
          </w:p>
        </w:tc>
        <w:tc>
          <w:tcPr>
            <w:tcW w:w="5244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</w:tcPr>
          <w:p w14:paraId="5B00402E" w14:textId="77777777" w:rsidR="00496C0A" w:rsidRDefault="00A24A91" w:rsidP="00496C0A">
            <w:pPr>
              <w:rPr>
                <w:sz w:val="16"/>
              </w:rPr>
            </w:pPr>
            <w:r w:rsidRPr="00A24A91">
              <w:t>Expression devant être remplacée</w:t>
            </w:r>
          </w:p>
        </w:tc>
      </w:tr>
      <w:tr w:rsidR="00496C0A" w14:paraId="04ED9481" w14:textId="77777777" w:rsidTr="00A24A91">
        <w:trPr>
          <w:trHeight w:val="286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4DD0C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0000FF"/>
                <w:sz w:val="16"/>
              </w:rPr>
            </w:pPr>
            <w:r>
              <w:rPr>
                <w:b/>
                <w:color w:val="0000FF"/>
                <w:sz w:val="16"/>
              </w:rPr>
              <w:t>bleu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4C2FF00B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A saisir par l'opérateur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70DF9E56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032CB1" w14:textId="77777777" w:rsidR="00496C0A" w:rsidRDefault="00496C0A" w:rsidP="00496C0A">
            <w:pPr>
              <w:pStyle w:val="CaptureEcran"/>
              <w:spacing w:after="0"/>
            </w:pPr>
            <w:r>
              <w:t> CMD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16FDFCC5" w14:textId="77777777" w:rsidR="00496C0A" w:rsidRDefault="00496C0A" w:rsidP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Extraction d'un terminal</w:t>
            </w:r>
          </w:p>
        </w:tc>
      </w:tr>
      <w:tr w:rsidR="00496C0A" w14:paraId="2E457F6E" w14:textId="77777777" w:rsidTr="00A24A91">
        <w:trPr>
          <w:trHeight w:val="246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C2D87" w14:textId="77777777" w:rsidR="00496C0A" w:rsidRDefault="00496C0A">
            <w:pPr>
              <w:keepNext/>
              <w:spacing w:after="0"/>
              <w:ind w:left="72" w:right="113"/>
              <w:rPr>
                <w:b/>
                <w:color w:val="800000"/>
                <w:sz w:val="16"/>
              </w:rPr>
            </w:pPr>
            <w:r>
              <w:rPr>
                <w:b/>
                <w:color w:val="800000"/>
                <w:sz w:val="16"/>
              </w:rPr>
              <w:t>bordeaux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000000" w:themeColor="text1"/>
            </w:tcBorders>
            <w:vAlign w:val="center"/>
          </w:tcPr>
          <w:p w14:paraId="1EF1A71D" w14:textId="77777777" w:rsidR="00496C0A" w:rsidRDefault="00496C0A">
            <w:pPr>
              <w:keepNext/>
              <w:spacing w:after="0"/>
              <w:rPr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44E871BC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91E001" w14:textId="77777777" w:rsidR="00496C0A" w:rsidRDefault="00496C0A" w:rsidP="00496C0A">
            <w:pPr>
              <w:pStyle w:val="CaptureEcran"/>
              <w:spacing w:after="0"/>
            </w:pPr>
            <w:r>
              <w:t> &lt;…&gt;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auto"/>
            </w:tcBorders>
            <w:vAlign w:val="center"/>
          </w:tcPr>
          <w:p w14:paraId="60A43F05" w14:textId="77777777" w:rsidR="00496C0A" w:rsidRDefault="00A24A91" w:rsidP="00496C0A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Début de ligne du terminal non reporté</w:t>
            </w:r>
          </w:p>
        </w:tc>
      </w:tr>
      <w:tr w:rsidR="00496C0A" w14:paraId="72539D14" w14:textId="77777777" w:rsidTr="00A24A91">
        <w:trPr>
          <w:trHeight w:val="361"/>
        </w:trPr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000000" w:themeColor="text1"/>
              <w:bottom w:val="single" w:sz="4" w:space="0" w:color="000000" w:themeColor="text1"/>
              <w:right w:val="single" w:sz="4" w:space="0" w:color="D9D9D9" w:themeColor="background1" w:themeShade="D9"/>
            </w:tcBorders>
            <w:vAlign w:val="center"/>
          </w:tcPr>
          <w:p w14:paraId="75865649" w14:textId="77777777" w:rsidR="00496C0A" w:rsidRDefault="00496C0A">
            <w:pPr>
              <w:keepNext/>
              <w:spacing w:after="0"/>
              <w:ind w:left="72" w:right="113"/>
              <w:rPr>
                <w:b/>
                <w:bCs/>
                <w:color w:val="000000"/>
                <w:sz w:val="16"/>
              </w:rPr>
            </w:pPr>
            <w:r>
              <w:rPr>
                <w:b/>
                <w:bCs/>
                <w:color w:val="000000"/>
                <w:sz w:val="16"/>
                <w:bdr w:val="single" w:sz="12" w:space="0" w:color="333333"/>
                <w:shd w:val="clear" w:color="auto" w:fill="FF9900"/>
              </w:rPr>
              <w:t>orange</w:t>
            </w:r>
            <w:r>
              <w:rPr>
                <w:b/>
                <w:bCs/>
                <w:color w:val="000000"/>
                <w:sz w:val="16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EDA52D" w14:textId="77777777" w:rsidR="00496C0A" w:rsidRDefault="00496C0A">
            <w:pPr>
              <w:keepNext/>
              <w:spacing w:after="0"/>
              <w:rPr>
                <w:color w:val="000000"/>
                <w:sz w:val="18"/>
              </w:rPr>
            </w:pPr>
            <w:r>
              <w:rPr>
                <w:sz w:val="18"/>
              </w:rPr>
              <w:t>Information d'importance</w:t>
            </w:r>
          </w:p>
        </w:tc>
        <w:tc>
          <w:tcPr>
            <w:tcW w:w="160" w:type="dxa"/>
            <w:tcBorders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144A5D23" w14:textId="77777777" w:rsidR="00496C0A" w:rsidRDefault="00496C0A">
            <w:pPr>
              <w:keepNext/>
              <w:spacing w:after="0"/>
              <w:jc w:val="center"/>
              <w:rPr>
                <w:sz w:val="16"/>
              </w:rPr>
            </w:pPr>
          </w:p>
        </w:tc>
        <w:tc>
          <w:tcPr>
            <w:tcW w:w="833" w:type="dxa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  <w:vAlign w:val="center"/>
          </w:tcPr>
          <w:p w14:paraId="4CC7CB26" w14:textId="77777777" w:rsidR="00496C0A" w:rsidRDefault="00496C0A" w:rsidP="00496C0A">
            <w:pPr>
              <w:pStyle w:val="CaptureEcran"/>
              <w:spacing w:after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 […]</w:t>
            </w:r>
          </w:p>
        </w:tc>
        <w:tc>
          <w:tcPr>
            <w:tcW w:w="524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  <w:vAlign w:val="center"/>
          </w:tcPr>
          <w:p w14:paraId="48873D59" w14:textId="77777777" w:rsidR="00496C0A" w:rsidRDefault="00A24A91" w:rsidP="00496C0A">
            <w:pPr>
              <w:keepNext/>
              <w:spacing w:after="0"/>
              <w:rPr>
                <w:sz w:val="18"/>
              </w:rPr>
            </w:pPr>
            <w:r w:rsidRPr="00A24A91">
              <w:rPr>
                <w:sz w:val="18"/>
              </w:rPr>
              <w:t>Lignes entières du terminal non reportées</w:t>
            </w:r>
          </w:p>
        </w:tc>
      </w:tr>
    </w:tbl>
    <w:p w14:paraId="1CF6A7F8" w14:textId="77777777" w:rsidR="00E46AB8" w:rsidRDefault="0025582F" w:rsidP="00397994">
      <w:pPr>
        <w:pStyle w:val="Titre2"/>
      </w:pPr>
      <w:bookmarkStart w:id="27" w:name="_Toc491148057"/>
      <w:bookmarkStart w:id="28" w:name="_Toc521728101"/>
      <w:bookmarkStart w:id="29" w:name="_Toc1449929"/>
      <w:bookmarkStart w:id="30" w:name="_Toc58128873"/>
      <w:bookmarkStart w:id="31" w:name="_Toc58136245"/>
      <w:bookmarkStart w:id="32" w:name="_Toc267577689"/>
      <w:bookmarkStart w:id="33" w:name="_Toc267577734"/>
      <w:bookmarkStart w:id="34" w:name="_Toc27053779"/>
      <w:r>
        <w:t>Planification des opérations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5D16C83" w14:textId="77777777" w:rsidR="00E46AB8" w:rsidRDefault="0025582F">
      <w:r>
        <w:t xml:space="preserve">Cette 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TITLE  \* MERGEFORMAT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nécessite de prévoir les éléments suivants :</w:t>
      </w:r>
    </w:p>
    <w:p w14:paraId="738610EB" w14:textId="77777777" w:rsidR="00E46AB8" w:rsidRDefault="00E46AB8"/>
    <w:tbl>
      <w:tblPr>
        <w:tblW w:w="10773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920"/>
        <w:gridCol w:w="914"/>
        <w:gridCol w:w="1577"/>
        <w:gridCol w:w="4527"/>
      </w:tblGrid>
      <w:tr w:rsidR="00E46AB8" w14:paraId="12BC46A7" w14:textId="77777777" w:rsidTr="00C45AEB">
        <w:tc>
          <w:tcPr>
            <w:tcW w:w="2835" w:type="dxa"/>
            <w:vAlign w:val="center"/>
          </w:tcPr>
          <w:p w14:paraId="43B5BA53" w14:textId="77777777" w:rsidR="00E46AB8" w:rsidRDefault="0025582F" w:rsidP="00C45AEB">
            <w:pPr>
              <w:spacing w:after="0"/>
            </w:pPr>
            <w:r>
              <w:t xml:space="preserve">Indisponibilité du </w:t>
            </w:r>
            <w:r w:rsidR="00C45AEB">
              <w:t>service</w:t>
            </w:r>
            <w:r>
              <w:t xml:space="preserve"> :</w:t>
            </w:r>
          </w:p>
        </w:tc>
        <w:tc>
          <w:tcPr>
            <w:tcW w:w="920" w:type="dxa"/>
            <w:vAlign w:val="center"/>
          </w:tcPr>
          <w:p w14:paraId="2C6880DE" w14:textId="77777777" w:rsidR="00E46AB8" w:rsidRDefault="00F15D00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N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IndispoTPNon"/>
            <w:r w:rsidR="0025582F">
              <w:rPr>
                <w:color w:val="0000FF"/>
              </w:rPr>
              <w:instrText xml:space="preserve"> FORMCHECKBOX </w:instrText>
            </w:r>
            <w:r w:rsidR="0063787F">
              <w:rPr>
                <w:color w:val="0000FF"/>
              </w:rPr>
            </w:r>
            <w:r w:rsidR="0063787F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5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14:paraId="2ABF940A" w14:textId="77777777" w:rsidR="00E46AB8" w:rsidRDefault="000E31F1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IndispoTPOu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IndispoTPOui"/>
            <w:r>
              <w:rPr>
                <w:color w:val="0000FF"/>
              </w:rPr>
              <w:instrText xml:space="preserve"> FORMCHECKBOX </w:instrText>
            </w:r>
            <w:r w:rsidR="0063787F">
              <w:rPr>
                <w:color w:val="0000FF"/>
              </w:rPr>
            </w:r>
            <w:r w:rsidR="0063787F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36"/>
            <w:r w:rsidR="0025582F">
              <w:rPr>
                <w:color w:val="0000FF"/>
              </w:rPr>
              <w:t xml:space="preserve"> </w:t>
            </w:r>
            <w:r w:rsidR="0025582F">
              <w:t>Oui, durée estimée :</w:t>
            </w:r>
          </w:p>
        </w:tc>
        <w:tc>
          <w:tcPr>
            <w:tcW w:w="4527" w:type="dxa"/>
            <w:vAlign w:val="center"/>
          </w:tcPr>
          <w:p w14:paraId="71AA98D5" w14:textId="77777777" w:rsidR="00E46AB8" w:rsidRDefault="000E31F1" w:rsidP="000E31F1">
            <w:pPr>
              <w:spacing w:after="0"/>
              <w:rPr>
                <w:b/>
                <w:bCs/>
                <w:iCs/>
                <w:color w:val="800000"/>
              </w:rPr>
            </w:pPr>
            <w:r>
              <w:rPr>
                <w:b/>
                <w:bCs/>
                <w:iCs/>
                <w:color w:val="800000"/>
              </w:rPr>
              <w:t>XX</w:t>
            </w:r>
            <w:r w:rsidR="00FC3CB2" w:rsidRPr="00937FC7">
              <w:rPr>
                <w:b/>
                <w:bCs/>
                <w:iCs/>
                <w:color w:val="800000"/>
              </w:rPr>
              <w:t xml:space="preserve"> mn</w:t>
            </w:r>
          </w:p>
        </w:tc>
      </w:tr>
      <w:tr w:rsidR="00E46AB8" w14:paraId="081CD8CE" w14:textId="77777777" w:rsidTr="00C45AEB">
        <w:trPr>
          <w:cantSplit/>
          <w:trHeight w:val="506"/>
        </w:trPr>
        <w:tc>
          <w:tcPr>
            <w:tcW w:w="2835" w:type="dxa"/>
            <w:vAlign w:val="center"/>
          </w:tcPr>
          <w:p w14:paraId="637805D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463F29E8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67A896AE" w14:textId="77777777" w:rsidR="00E46AB8" w:rsidRDefault="0025582F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Si oui,</w:t>
            </w:r>
          </w:p>
        </w:tc>
        <w:tc>
          <w:tcPr>
            <w:tcW w:w="6104" w:type="dxa"/>
            <w:gridSpan w:val="2"/>
            <w:vAlign w:val="center"/>
          </w:tcPr>
          <w:p w14:paraId="4F2B19D5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IndispoTPOuiCas1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63787F">
              <w:rPr>
                <w:color w:val="0000FF"/>
                <w:sz w:val="18"/>
              </w:rPr>
            </w:r>
            <w:r w:rsidR="0063787F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7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le centre et pour l'application concernée uniquement</w:t>
            </w:r>
          </w:p>
        </w:tc>
      </w:tr>
      <w:tr w:rsidR="00E46AB8" w14:paraId="186256D0" w14:textId="77777777" w:rsidTr="00C45AEB">
        <w:trPr>
          <w:cantSplit/>
          <w:trHeight w:val="428"/>
        </w:trPr>
        <w:tc>
          <w:tcPr>
            <w:tcW w:w="2835" w:type="dxa"/>
            <w:vAlign w:val="center"/>
          </w:tcPr>
          <w:p w14:paraId="3B7B4B8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3A0FF5F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5630AD6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34E43EC9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IndispoTPOuiCas2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63787F">
              <w:rPr>
                <w:color w:val="0000FF"/>
                <w:sz w:val="18"/>
              </w:rPr>
            </w:r>
            <w:r w:rsidR="0063787F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8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>du service</w:t>
            </w:r>
            <w:r w:rsidR="0025582F">
              <w:rPr>
                <w:sz w:val="18"/>
              </w:rPr>
              <w:t xml:space="preserve"> pour tous les centres et pour l'application concernée  uniquement</w:t>
            </w:r>
          </w:p>
        </w:tc>
      </w:tr>
      <w:tr w:rsidR="00E46AB8" w14:paraId="4D54D1AA" w14:textId="77777777" w:rsidTr="00C45AEB">
        <w:trPr>
          <w:cantSplit/>
          <w:trHeight w:val="278"/>
        </w:trPr>
        <w:tc>
          <w:tcPr>
            <w:tcW w:w="2835" w:type="dxa"/>
            <w:vAlign w:val="center"/>
          </w:tcPr>
          <w:p w14:paraId="61829076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20" w:type="dxa"/>
            <w:vAlign w:val="center"/>
          </w:tcPr>
          <w:p w14:paraId="2BA226A1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914" w:type="dxa"/>
            <w:vAlign w:val="center"/>
          </w:tcPr>
          <w:p w14:paraId="17AD93B2" w14:textId="77777777" w:rsidR="00E46AB8" w:rsidRDefault="00E46AB8">
            <w:pPr>
              <w:spacing w:after="0"/>
              <w:rPr>
                <w:sz w:val="18"/>
              </w:rPr>
            </w:pPr>
          </w:p>
        </w:tc>
        <w:tc>
          <w:tcPr>
            <w:tcW w:w="6104" w:type="dxa"/>
            <w:gridSpan w:val="2"/>
            <w:vAlign w:val="center"/>
          </w:tcPr>
          <w:p w14:paraId="21F59596" w14:textId="77777777" w:rsidR="00E46AB8" w:rsidRDefault="00F15D00" w:rsidP="00C45AEB">
            <w:pPr>
              <w:spacing w:after="0"/>
              <w:rPr>
                <w:sz w:val="18"/>
              </w:rPr>
            </w:pPr>
            <w:r>
              <w:rPr>
                <w:color w:val="0000FF"/>
                <w:sz w:val="18"/>
              </w:rPr>
              <w:fldChar w:fldCharType="begin">
                <w:ffData>
                  <w:name w:val="IndispoTPOuiCas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IndispoTPOuiCas3"/>
            <w:r w:rsidR="0025582F">
              <w:rPr>
                <w:color w:val="0000FF"/>
                <w:sz w:val="18"/>
              </w:rPr>
              <w:instrText xml:space="preserve"> FORMCHECKBOX </w:instrText>
            </w:r>
            <w:r w:rsidR="0063787F">
              <w:rPr>
                <w:color w:val="0000FF"/>
                <w:sz w:val="18"/>
              </w:rPr>
            </w:r>
            <w:r w:rsidR="0063787F">
              <w:rPr>
                <w:color w:val="0000FF"/>
                <w:sz w:val="18"/>
              </w:rPr>
              <w:fldChar w:fldCharType="separate"/>
            </w:r>
            <w:r>
              <w:rPr>
                <w:color w:val="0000FF"/>
                <w:sz w:val="18"/>
              </w:rPr>
              <w:fldChar w:fldCharType="end"/>
            </w:r>
            <w:bookmarkEnd w:id="39"/>
            <w:r w:rsidR="0025582F">
              <w:rPr>
                <w:sz w:val="18"/>
              </w:rPr>
              <w:t xml:space="preserve"> fermeture </w:t>
            </w:r>
            <w:r w:rsidR="00C45AEB">
              <w:rPr>
                <w:sz w:val="18"/>
              </w:rPr>
              <w:t xml:space="preserve">du service </w:t>
            </w:r>
            <w:r w:rsidR="0025582F">
              <w:rPr>
                <w:sz w:val="18"/>
              </w:rPr>
              <w:t xml:space="preserve"> pour tous les centres, toutes applications</w:t>
            </w:r>
          </w:p>
        </w:tc>
      </w:tr>
      <w:tr w:rsidR="00E46AB8" w14:paraId="4BFC07BE" w14:textId="77777777" w:rsidTr="00C45AEB">
        <w:trPr>
          <w:trHeight w:val="246"/>
        </w:trPr>
        <w:tc>
          <w:tcPr>
            <w:tcW w:w="2835" w:type="dxa"/>
            <w:vAlign w:val="center"/>
          </w:tcPr>
          <w:p w14:paraId="42D8F262" w14:textId="77777777" w:rsidR="00E46AB8" w:rsidRDefault="0025582F">
            <w:pPr>
              <w:spacing w:after="0"/>
            </w:pPr>
            <w:r>
              <w:t>Présence exploitant :</w:t>
            </w:r>
          </w:p>
        </w:tc>
        <w:tc>
          <w:tcPr>
            <w:tcW w:w="920" w:type="dxa"/>
            <w:vAlign w:val="center"/>
          </w:tcPr>
          <w:p w14:paraId="5620667B" w14:textId="77777777" w:rsidR="00E46AB8" w:rsidRDefault="00F15D00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Non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PresenceExplNon"/>
            <w:r w:rsidR="0025582F">
              <w:rPr>
                <w:color w:val="0000FF"/>
              </w:rPr>
              <w:instrText xml:space="preserve"> FORMCHECKBOX </w:instrText>
            </w:r>
            <w:r w:rsidR="0063787F">
              <w:rPr>
                <w:color w:val="0000FF"/>
              </w:rPr>
            </w:r>
            <w:r w:rsidR="0063787F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0"/>
            <w:r w:rsidR="0025582F">
              <w:rPr>
                <w:color w:val="0000FF"/>
              </w:rPr>
              <w:t xml:space="preserve"> </w:t>
            </w:r>
            <w:r w:rsidR="0025582F">
              <w:t>Non</w:t>
            </w:r>
          </w:p>
        </w:tc>
        <w:tc>
          <w:tcPr>
            <w:tcW w:w="2491" w:type="dxa"/>
            <w:gridSpan w:val="2"/>
            <w:vAlign w:val="center"/>
          </w:tcPr>
          <w:p w14:paraId="26837236" w14:textId="77777777" w:rsidR="00E46AB8" w:rsidRDefault="000E31F1">
            <w:pPr>
              <w:spacing w:after="0"/>
            </w:pPr>
            <w:r>
              <w:rPr>
                <w:color w:val="0000FF"/>
              </w:rPr>
              <w:fldChar w:fldCharType="begin">
                <w:ffData>
                  <w:name w:val="PresenceExplOui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PresenceExplOui"/>
            <w:r>
              <w:rPr>
                <w:color w:val="0000FF"/>
              </w:rPr>
              <w:instrText xml:space="preserve"> FORMCHECKBOX </w:instrText>
            </w:r>
            <w:r w:rsidR="0063787F">
              <w:rPr>
                <w:color w:val="0000FF"/>
              </w:rPr>
            </w:r>
            <w:r w:rsidR="0063787F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end"/>
            </w:r>
            <w:bookmarkEnd w:id="41"/>
            <w:r w:rsidR="0025582F">
              <w:rPr>
                <w:color w:val="0000FF"/>
              </w:rPr>
              <w:t xml:space="preserve"> </w:t>
            </w:r>
            <w:r w:rsidR="0025582F">
              <w:t>Oui, à quel moment :</w:t>
            </w:r>
          </w:p>
        </w:tc>
        <w:tc>
          <w:tcPr>
            <w:tcW w:w="4527" w:type="dxa"/>
            <w:vAlign w:val="center"/>
          </w:tcPr>
          <w:p w14:paraId="15BEF023" w14:textId="77777777" w:rsidR="00E46AB8" w:rsidRPr="000E31F1" w:rsidRDefault="0025582F">
            <w:pPr>
              <w:spacing w:after="0"/>
              <w:rPr>
                <w:b/>
                <w:i/>
                <w:color w:val="800000"/>
              </w:rPr>
            </w:pPr>
            <w:r w:rsidRPr="000E31F1">
              <w:rPr>
                <w:b/>
                <w:bCs/>
                <w:i/>
                <w:color w:val="800000"/>
              </w:rPr>
              <w:t>Durant tout</w:t>
            </w:r>
            <w:r w:rsidR="00917757" w:rsidRPr="000E31F1">
              <w:rPr>
                <w:b/>
                <w:bCs/>
                <w:i/>
                <w:color w:val="800000"/>
              </w:rPr>
              <w:t>e la procédure</w:t>
            </w:r>
          </w:p>
        </w:tc>
      </w:tr>
    </w:tbl>
    <w:p w14:paraId="30169EB8" w14:textId="77777777" w:rsidR="00E46AB8" w:rsidRDefault="0025582F">
      <w:pPr>
        <w:spacing w:before="120"/>
        <w:rPr>
          <w:b/>
          <w:bCs/>
          <w:color w:val="800000"/>
        </w:rPr>
      </w:pPr>
      <w:bookmarkStart w:id="42" w:name="_Toc491148058"/>
      <w:bookmarkStart w:id="43" w:name="_Toc521728102"/>
      <w:bookmarkStart w:id="44" w:name="_Toc1449930"/>
      <w:bookmarkStart w:id="45" w:name="_Toc58128874"/>
      <w:bookmarkStart w:id="46" w:name="_Toc58136246"/>
      <w:r>
        <w:rPr>
          <w:b/>
          <w:bCs/>
        </w:rPr>
        <w:t xml:space="preserve">Durée globale </w:t>
      </w:r>
      <w:r>
        <w:rPr>
          <w:b/>
          <w:bCs/>
          <w:smallCaps/>
        </w:rPr>
        <w:t>totale</w:t>
      </w:r>
      <w:r>
        <w:t xml:space="preserve"> de déroulement de la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TITLE  \* MERGEFORMAT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: </w:t>
      </w:r>
      <w:r w:rsidR="000E31F1">
        <w:rPr>
          <w:b/>
          <w:bCs/>
          <w:color w:val="800000"/>
        </w:rPr>
        <w:t>XX</w:t>
      </w:r>
      <w:r w:rsidR="00FC3CB2" w:rsidRPr="00937FC7">
        <w:rPr>
          <w:b/>
          <w:bCs/>
          <w:color w:val="800000"/>
        </w:rPr>
        <w:t xml:space="preserve"> mn</w:t>
      </w:r>
    </w:p>
    <w:p w14:paraId="53EAE1CF" w14:textId="77777777" w:rsidR="00C072BD" w:rsidRPr="00C072BD" w:rsidRDefault="0025582F" w:rsidP="00C072BD">
      <w:pPr>
        <w:pStyle w:val="Titre2"/>
      </w:pPr>
      <w:bookmarkStart w:id="47" w:name="_Toc267577690"/>
      <w:bookmarkStart w:id="48" w:name="_Toc267577735"/>
      <w:bookmarkStart w:id="49" w:name="_Toc27053780"/>
      <w:bookmarkStart w:id="50" w:name="PARA_1_3"/>
      <w:r>
        <w:t>Support livré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23182A7D" w14:textId="77777777" w:rsidR="00E46AB8" w:rsidRDefault="0025582F">
      <w:r>
        <w:t>Le livrable (packages, documents...) fourni pour cette installation ne doi</w:t>
      </w:r>
      <w:r w:rsidR="00055AAE">
        <w:t>t</w:t>
      </w:r>
      <w:r>
        <w:t xml:space="preserve"> en aucun cas être modifié par des personnes extérieures </w:t>
      </w:r>
      <w:r w:rsidR="00FD6C1E">
        <w:t xml:space="preserve">à </w:t>
      </w:r>
      <w:r w:rsidR="0046556C" w:rsidRPr="0046556C">
        <w:rPr>
          <w:i/>
        </w:rPr>
        <w:t>XXXX</w:t>
      </w:r>
      <w:r w:rsidR="0046556C">
        <w:t xml:space="preserve"> </w:t>
      </w:r>
      <w:r>
        <w:t>. Toute demande de modification doit être effectuée par fiche incident</w:t>
      </w:r>
      <w:r w:rsidR="00CD4CA8">
        <w:t xml:space="preserve"> </w:t>
      </w:r>
      <w:r w:rsidR="0046556C">
        <w:t xml:space="preserve">à </w:t>
      </w:r>
      <w:r w:rsidR="0046556C" w:rsidRPr="0046556C">
        <w:rPr>
          <w:i/>
        </w:rPr>
        <w:t>XXXX</w:t>
      </w:r>
      <w:r w:rsidR="0046556C">
        <w:t xml:space="preserve"> ou via mail à </w:t>
      </w:r>
      <w:r w:rsidR="0046556C" w:rsidRPr="0046556C">
        <w:rPr>
          <w:i/>
        </w:rPr>
        <w:t>XXXX</w:t>
      </w:r>
      <w:r>
        <w:t>.</w:t>
      </w:r>
    </w:p>
    <w:p w14:paraId="7654F11E" w14:textId="77777777" w:rsidR="00E46AB8" w:rsidRDefault="0025582F">
      <w:pPr>
        <w:spacing w:before="60"/>
      </w:pPr>
      <w:r>
        <w:t xml:space="preserve">Le livrable technique mis à disposition afin de réaliser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TITLE  \* MERGEFORMAT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>
        <w:t xml:space="preserve"> </w:t>
      </w:r>
      <w:r w:rsidR="00055AAE">
        <w:t>est</w:t>
      </w:r>
      <w:r>
        <w:t xml:space="preserve"> le suivant</w:t>
      </w:r>
      <w:r w:rsidR="00A24A91">
        <w:t> </w:t>
      </w:r>
      <w:r>
        <w:t>:</w:t>
      </w:r>
    </w:p>
    <w:p w14:paraId="365F77CC" w14:textId="77777777" w:rsidR="00E46AB8" w:rsidRDefault="0046556C">
      <w:r>
        <w:rPr>
          <w:color w:val="0000FF"/>
        </w:rPr>
        <w:fldChar w:fldCharType="begin">
          <w:ffData>
            <w:name w:val=""/>
            <w:enabled w:val="0"/>
            <w:calcOnExit w:val="0"/>
            <w:checkBox>
              <w:sizeAuto/>
              <w:default w:val="0"/>
            </w:checkBox>
          </w:ffData>
        </w:fldChar>
      </w:r>
      <w:r>
        <w:rPr>
          <w:color w:val="0000FF"/>
        </w:rPr>
        <w:instrText xml:space="preserve"> FORMCHECKBOX </w:instrText>
      </w:r>
      <w:r w:rsidR="0063787F">
        <w:rPr>
          <w:color w:val="0000FF"/>
        </w:rPr>
      </w:r>
      <w:r w:rsidR="0063787F">
        <w:rPr>
          <w:color w:val="0000FF"/>
        </w:rPr>
        <w:fldChar w:fldCharType="separate"/>
      </w:r>
      <w:r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 xml:space="preserve">Pack : </w:t>
      </w:r>
      <w:r>
        <w:rPr>
          <w:b/>
        </w:rPr>
        <w:t xml:space="preserve">     </w:t>
      </w:r>
      <w:r w:rsidR="0025582F">
        <w:rPr>
          <w:b/>
        </w:rPr>
        <w:t xml:space="preserve">/ </w:t>
      </w:r>
      <w:r w:rsidR="00F15D00">
        <w:rPr>
          <w:color w:val="0000FF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5582F">
        <w:rPr>
          <w:color w:val="0000FF"/>
        </w:rPr>
        <w:instrText xml:space="preserve"> FORMCHECKBOX </w:instrText>
      </w:r>
      <w:r w:rsidR="0063787F">
        <w:rPr>
          <w:color w:val="0000FF"/>
        </w:rPr>
      </w:r>
      <w:r w:rsidR="0063787F">
        <w:rPr>
          <w:color w:val="0000FF"/>
        </w:rPr>
        <w:fldChar w:fldCharType="separate"/>
      </w:r>
      <w:r w:rsidR="00F15D00">
        <w:rPr>
          <w:color w:val="0000FF"/>
        </w:rPr>
        <w:fldChar w:fldCharType="end"/>
      </w:r>
      <w:r w:rsidR="0025582F">
        <w:rPr>
          <w:color w:val="0000FF"/>
        </w:rPr>
        <w:t xml:space="preserve"> </w:t>
      </w:r>
      <w:r w:rsidR="0025582F">
        <w:rPr>
          <w:b/>
        </w:rPr>
        <w:t>Poste restante</w:t>
      </w:r>
      <w:r w:rsidR="0025582F">
        <w:t xml:space="preserve"> </w:t>
      </w:r>
    </w:p>
    <w:p w14:paraId="78BE7405" w14:textId="77777777" w:rsidR="00E46AB8" w:rsidRDefault="0025582F" w:rsidP="00A24A91">
      <w:pPr>
        <w:spacing w:before="120"/>
      </w:pPr>
      <w:r>
        <w:t>Énoncé des supports livrés :</w:t>
      </w:r>
    </w:p>
    <w:p w14:paraId="77C52350" w14:textId="77777777" w:rsidR="00F82B01" w:rsidRDefault="00571F48" w:rsidP="009C7694">
      <w:pPr>
        <w:tabs>
          <w:tab w:val="left" w:pos="567"/>
          <w:tab w:val="left" w:pos="3544"/>
        </w:tabs>
        <w:spacing w:before="60"/>
        <w:rPr>
          <w:rFonts w:ascii="Courier New" w:hAnsi="Courier New" w:cs="Courier New"/>
          <w:color w:val="800000"/>
          <w:sz w:val="18"/>
        </w:rPr>
      </w:pPr>
      <w:r w:rsidRPr="009C7694">
        <w:rPr>
          <w:b/>
        </w:rPr>
        <w:t>Nom :</w:t>
      </w:r>
      <w:r>
        <w:t> </w:t>
      </w:r>
      <w:r w:rsidR="000E31F1">
        <w:rPr>
          <w:rFonts w:ascii="Courier New" w:hAnsi="Courier New" w:cs="Courier New"/>
          <w:color w:val="800000"/>
          <w:sz w:val="18"/>
        </w:rPr>
        <w:t xml:space="preserve"> </w:t>
      </w:r>
    </w:p>
    <w:p w14:paraId="597FCDA6" w14:textId="77777777" w:rsidR="00A24A91" w:rsidRDefault="00571F48" w:rsidP="00F82B01">
      <w:pPr>
        <w:tabs>
          <w:tab w:val="left" w:pos="567"/>
          <w:tab w:val="left" w:pos="3544"/>
        </w:tabs>
        <w:spacing w:before="60"/>
        <w:ind w:left="567"/>
      </w:pPr>
      <w:r w:rsidRPr="4C1F71AA">
        <w:rPr>
          <w:b/>
          <w:bCs/>
        </w:rPr>
        <w:t>Taille :</w:t>
      </w:r>
      <w:r>
        <w:t> </w:t>
      </w:r>
      <w:r w:rsidRPr="4C1F71AA">
        <w:rPr>
          <w:rFonts w:ascii="Courier New" w:hAnsi="Courier New" w:cs="Courier New"/>
          <w:color w:val="800000"/>
          <w:sz w:val="18"/>
          <w:szCs w:val="18"/>
        </w:rPr>
        <w:fldChar w:fldCharType="begin"/>
      </w:r>
      <w:r w:rsidRPr="4C1F71AA">
        <w:rPr>
          <w:rFonts w:ascii="Courier New" w:hAnsi="Courier New" w:cs="Courier New"/>
          <w:color w:val="800000"/>
          <w:sz w:val="18"/>
          <w:szCs w:val="18"/>
        </w:rPr>
        <w:instrText xml:space="preserve"> DOCPROPERTY LT1_taille \* CHARFORMAT </w:instrText>
      </w:r>
      <w:r w:rsidRPr="4C1F71AA">
        <w:rPr>
          <w:rFonts w:ascii="Courier New" w:hAnsi="Courier New" w:cs="Courier New"/>
          <w:color w:val="800000"/>
          <w:sz w:val="18"/>
          <w:szCs w:val="18"/>
        </w:rPr>
        <w:fldChar w:fldCharType="separate"/>
      </w:r>
      <w:r w:rsidR="006E16BA" w:rsidRPr="4C1F71AA">
        <w:rPr>
          <w:rFonts w:ascii="Courier New" w:hAnsi="Courier New" w:cs="Courier New"/>
          <w:color w:val="800000"/>
          <w:sz w:val="18"/>
          <w:szCs w:val="18"/>
        </w:rPr>
        <w:t>**************</w:t>
      </w:r>
      <w:r w:rsidRPr="4C1F71AA">
        <w:rPr>
          <w:rFonts w:ascii="Courier New" w:hAnsi="Courier New" w:cs="Courier New"/>
          <w:color w:val="800000"/>
          <w:sz w:val="18"/>
          <w:szCs w:val="18"/>
        </w:rPr>
        <w:fldChar w:fldCharType="end"/>
      </w:r>
      <w:r w:rsidR="00F82B01">
        <w:t> octets</w:t>
      </w:r>
    </w:p>
    <w:p w14:paraId="26F55ACC" w14:textId="77777777" w:rsidR="00E46AB8" w:rsidRDefault="0025582F">
      <w:pPr>
        <w:spacing w:before="120"/>
      </w:pPr>
      <w:r>
        <w:t>Suite à chaque geste de dépôt d'un livrable technique, contrôler systématiquement l'intégrité du fichier au niveau de sa plateforme de destination.</w:t>
      </w:r>
      <w:r w:rsidR="00FE280B">
        <w:t xml:space="preserve"> La procédure est indiquée en amont des opérations de </w:t>
      </w:r>
      <w:r w:rsidR="00EB5F71">
        <w:t>déploiement de livrable technique</w:t>
      </w:r>
      <w:r w:rsidR="00FE280B">
        <w:t>.</w:t>
      </w:r>
    </w:p>
    <w:p w14:paraId="23BD1A39" w14:textId="77777777" w:rsidR="00E46AB8" w:rsidRDefault="0025582F">
      <w:pPr>
        <w:spacing w:before="120"/>
      </w:pPr>
      <w:r>
        <w:t>Si un de ces supports n'est pas à votre disposition</w:t>
      </w:r>
      <w:r w:rsidR="009C7694">
        <w:t>,</w:t>
      </w:r>
      <w:r>
        <w:t xml:space="preserve"> contacter le </w:t>
      </w:r>
      <w:r w:rsidR="000E31F1">
        <w:t>Support</w:t>
      </w:r>
      <w:r>
        <w:t>.</w:t>
      </w:r>
    </w:p>
    <w:bookmarkEnd w:id="50"/>
    <w:p w14:paraId="0DE4B5B7" w14:textId="77777777" w:rsidR="005B064B" w:rsidRDefault="005B064B">
      <w:pPr>
        <w:spacing w:before="120"/>
      </w:pPr>
    </w:p>
    <w:p w14:paraId="455B0E04" w14:textId="77777777" w:rsidR="00E46AB8" w:rsidRDefault="0025582F" w:rsidP="00C072BD">
      <w:pPr>
        <w:pStyle w:val="Titre2"/>
        <w:keepNext/>
      </w:pPr>
      <w:bookmarkStart w:id="51" w:name="_Toc521728103"/>
      <w:bookmarkStart w:id="52" w:name="_Toc1449931"/>
      <w:bookmarkStart w:id="53" w:name="_Toc58128875"/>
      <w:bookmarkStart w:id="54" w:name="_Toc58136247"/>
      <w:bookmarkStart w:id="55" w:name="_Toc267577691"/>
      <w:bookmarkStart w:id="56" w:name="_Toc267577736"/>
      <w:bookmarkStart w:id="57" w:name="_Ref514145678"/>
      <w:bookmarkStart w:id="58" w:name="_Ref514145683"/>
      <w:bookmarkStart w:id="59" w:name="_Toc27053781"/>
      <w:r>
        <w:t>Serveur</w:t>
      </w:r>
      <w:r w:rsidR="000C2ED5">
        <w:t>s</w:t>
      </w:r>
      <w:r>
        <w:t xml:space="preserve"> concerné</w:t>
      </w:r>
      <w:r w:rsidR="000C2ED5">
        <w:t>s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2A3A2635" w14:textId="77777777" w:rsidR="000C2ED5" w:rsidRDefault="0025582F" w:rsidP="000E31F1">
      <w:pPr>
        <w:keepNext/>
      </w:pPr>
      <w:r>
        <w:t xml:space="preserve">Les serveurs suivants sont concernés par l'opération </w:t>
      </w:r>
      <w:r w:rsidR="00F15D00">
        <w:fldChar w:fldCharType="begin">
          <w:ffData>
            <w:name w:val=""/>
            <w:enabled w:val="0"/>
            <w:calcOnExit w:val="0"/>
            <w:textInput>
              <w:type w:val="currentDate"/>
            </w:textInput>
          </w:ffData>
        </w:fldChar>
      </w:r>
      <w:r>
        <w:instrText xml:space="preserve"> FORMTEXT </w:instrText>
      </w:r>
      <w:fldSimple w:instr="TITLE  \* MERGEFORMAT">
        <w:r w:rsidR="006E16BA">
          <w:instrText>Procédure Technique de Migration</w:instrText>
        </w:r>
      </w:fldSimple>
      <w:r w:rsidR="00F15D00">
        <w:fldChar w:fldCharType="separate"/>
      </w:r>
      <w:r w:rsidR="006E16BA">
        <w:rPr>
          <w:noProof/>
        </w:rPr>
        <w:t>Procédure Technique de Migration</w:t>
      </w:r>
      <w:r w:rsidR="00F15D00">
        <w:fldChar w:fldCharType="end"/>
      </w:r>
      <w:r w:rsidRPr="0F2D77CB">
        <w:rPr>
          <w:sz w:val="22"/>
          <w:szCs w:val="22"/>
        </w:rPr>
        <w:t xml:space="preserve"> </w:t>
      </w:r>
      <w:r>
        <w:t>:</w:t>
      </w:r>
      <w:bookmarkStart w:id="60" w:name="Niveau1WI"/>
    </w:p>
    <w:p w14:paraId="66204FF1" w14:textId="77777777" w:rsidR="000E31F1" w:rsidRPr="000E31F1" w:rsidRDefault="000E31F1" w:rsidP="000E31F1">
      <w:pPr>
        <w:keepNext/>
      </w:pPr>
    </w:p>
    <w:p w14:paraId="51B8E674" w14:textId="5B41CD24" w:rsidR="000C2ED5" w:rsidRPr="00D36478" w:rsidRDefault="000C2ED5" w:rsidP="000C2ED5">
      <w:pPr>
        <w:keepNext/>
        <w:tabs>
          <w:tab w:val="left" w:pos="2552"/>
          <w:tab w:val="left" w:pos="7371"/>
        </w:tabs>
        <w:ind w:left="70"/>
      </w:pPr>
      <w:r w:rsidRPr="00CD7D4E">
        <w:rPr>
          <w:color w:val="800000"/>
        </w:rPr>
        <w:fldChar w:fldCharType="begin">
          <w:ffData>
            <w:name w:val="CaseACocher18"/>
            <w:enabled/>
            <w:calcOnExit w:val="0"/>
            <w:checkBox>
              <w:sizeAuto/>
              <w:default w:val="1"/>
            </w:checkBox>
          </w:ffData>
        </w:fldChar>
      </w:r>
      <w:r w:rsidRPr="00CD7D4E">
        <w:rPr>
          <w:color w:val="800000"/>
        </w:rPr>
        <w:instrText xml:space="preserve"> FORMCHECKBOX </w:instrText>
      </w:r>
      <w:r w:rsidR="0063787F">
        <w:rPr>
          <w:color w:val="800000"/>
        </w:rPr>
      </w:r>
      <w:r w:rsidR="0063787F">
        <w:rPr>
          <w:color w:val="800000"/>
        </w:rPr>
        <w:fldChar w:fldCharType="separate"/>
      </w:r>
      <w:r w:rsidRPr="00CD7D4E">
        <w:rPr>
          <w:color w:val="800000"/>
        </w:rPr>
        <w:fldChar w:fldCharType="end"/>
      </w:r>
      <w:r w:rsidRPr="00D36478">
        <w:t xml:space="preserve"> </w:t>
      </w:r>
      <w:r>
        <w:t xml:space="preserve">LINUX </w:t>
      </w:r>
      <w:r w:rsidR="4F6BB8B6">
        <w:t>Ubuntu</w:t>
      </w:r>
      <w:r w:rsidR="00870CBD">
        <w:t xml:space="preserve"> 20.04</w:t>
      </w:r>
      <w:r w:rsidR="4F6BB8B6">
        <w:t xml:space="preserve"> </w:t>
      </w:r>
      <w:r w:rsidRPr="00D36478">
        <w:t>:</w:t>
      </w:r>
      <w:r w:rsidRPr="00D36478">
        <w:tab/>
      </w:r>
      <w:r w:rsidR="00F9293E">
        <w:rPr>
          <w:rFonts w:ascii="Courier New" w:hAnsi="Courier New" w:cs="Courier New"/>
          <w:color w:val="800000"/>
        </w:rPr>
        <w:t>Ubuntu-Server01</w:t>
      </w:r>
      <w:r w:rsidR="0046556C">
        <w:t xml:space="preserve"> </w:t>
      </w:r>
      <w:r w:rsidRPr="001F4648">
        <w:rPr>
          <w:rFonts w:ascii="Courier New" w:hAnsi="Courier New" w:cs="Courier New"/>
          <w:color w:val="800000"/>
        </w:rPr>
        <w:tab/>
      </w:r>
      <w:r w:rsidR="006E5ACC">
        <w:rPr>
          <w:rFonts w:ascii="Courier New" w:hAnsi="Courier New" w:cs="Courier New"/>
          <w:color w:val="800000"/>
        </w:rPr>
        <w:t>IP fixe : 192.168.1.23</w:t>
      </w:r>
    </w:p>
    <w:p w14:paraId="15B65CCB" w14:textId="77777777" w:rsidR="0046556C" w:rsidRDefault="000C2ED5" w:rsidP="000C2ED5">
      <w:pPr>
        <w:keepNext/>
        <w:tabs>
          <w:tab w:val="left" w:pos="2552"/>
          <w:tab w:val="left" w:pos="7371"/>
        </w:tabs>
        <w:ind w:left="70"/>
        <w:rPr>
          <w:color w:val="800000"/>
        </w:rPr>
      </w:pPr>
      <w:r w:rsidRPr="00CD7D4E">
        <w:rPr>
          <w:color w:val="800000"/>
        </w:rPr>
        <w:fldChar w:fldCharType="begin">
          <w:ffData>
            <w:name w:val="CaseACocher18"/>
            <w:enabled/>
            <w:calcOnExit w:val="0"/>
            <w:checkBox>
              <w:sizeAuto/>
              <w:default w:val="1"/>
            </w:checkBox>
          </w:ffData>
        </w:fldChar>
      </w:r>
      <w:r w:rsidRPr="00CD7D4E">
        <w:rPr>
          <w:color w:val="800000"/>
        </w:rPr>
        <w:instrText xml:space="preserve"> FORMCHECKBOX </w:instrText>
      </w:r>
      <w:r w:rsidR="0063787F">
        <w:rPr>
          <w:color w:val="800000"/>
        </w:rPr>
      </w:r>
      <w:r w:rsidR="0063787F">
        <w:rPr>
          <w:color w:val="800000"/>
        </w:rPr>
        <w:fldChar w:fldCharType="separate"/>
      </w:r>
      <w:r w:rsidRPr="00CD7D4E">
        <w:rPr>
          <w:color w:val="800000"/>
        </w:rPr>
        <w:fldChar w:fldCharType="end"/>
      </w:r>
      <w:r w:rsidRPr="00D36478">
        <w:t xml:space="preserve"> </w:t>
      </w:r>
    </w:p>
    <w:bookmarkEnd w:id="60"/>
    <w:p w14:paraId="2DBF0D7D" w14:textId="77777777" w:rsidR="000C2ED5" w:rsidRDefault="000C2ED5" w:rsidP="00C072BD">
      <w:pPr>
        <w:keepNext/>
      </w:pPr>
    </w:p>
    <w:p w14:paraId="6B62F1B3" w14:textId="77777777" w:rsidR="0046556C" w:rsidRDefault="0046556C" w:rsidP="00C072BD">
      <w:pPr>
        <w:keepNext/>
      </w:pPr>
    </w:p>
    <w:p w14:paraId="02F2C34E" w14:textId="77777777" w:rsidR="00FC3CB2" w:rsidRDefault="00FC3CB2" w:rsidP="00FC3CB2">
      <w:pPr>
        <w:spacing w:after="40"/>
        <w:rPr>
          <w:b/>
        </w:rPr>
      </w:pPr>
    </w:p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FC3CB2" w14:paraId="2FB1CE45" w14:textId="77777777" w:rsidTr="717AC25E">
        <w:trPr>
          <w:trHeight w:val="1075"/>
          <w:tblHeader/>
        </w:trPr>
        <w:tc>
          <w:tcPr>
            <w:tcW w:w="1418" w:type="dxa"/>
            <w:shd w:val="clear" w:color="auto" w:fill="auto"/>
            <w:vAlign w:val="center"/>
          </w:tcPr>
          <w:p w14:paraId="680A4E5D" w14:textId="77777777" w:rsidR="00FC3CB2" w:rsidRDefault="00FC3CB2" w:rsidP="00520E02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50BBA010" wp14:editId="438D6FA6">
                  <wp:extent cx="811530" cy="811530"/>
                  <wp:effectExtent l="0" t="0" r="0" b="0"/>
                  <wp:docPr id="3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73567EDD" w14:textId="77777777" w:rsidR="003D27A8" w:rsidRDefault="00FC3CB2" w:rsidP="00520E02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 w:rsidR="0046556C">
              <w:rPr>
                <w:b/>
                <w:color w:val="800000"/>
              </w:rPr>
              <w:t xml:space="preserve"> </w:t>
            </w:r>
          </w:p>
          <w:p w14:paraId="3D2D9E7E" w14:textId="67E26556" w:rsidR="002A72E7" w:rsidRDefault="002A72E7" w:rsidP="00520E02">
            <w:pPr>
              <w:spacing w:after="60"/>
              <w:rPr>
                <w:b/>
                <w:i/>
              </w:rPr>
            </w:pPr>
            <w:r>
              <w:rPr>
                <w:b/>
                <w:i/>
              </w:rPr>
              <w:t>Si besoin, vérifier l’adresse ip avec la commande</w:t>
            </w:r>
          </w:p>
          <w:p w14:paraId="46E296E5" w14:textId="6999A046" w:rsidR="00FC3CB2" w:rsidRPr="006256A2" w:rsidRDefault="0046556C" w:rsidP="00520E02">
            <w:pPr>
              <w:spacing w:after="60"/>
              <w:rPr>
                <w:b/>
                <w:color w:val="800000"/>
              </w:rPr>
            </w:pPr>
            <w:r w:rsidRPr="0046556C">
              <w:rPr>
                <w:b/>
              </w:rPr>
              <w:t xml:space="preserve"> </w:t>
            </w:r>
            <w:r w:rsidR="002A72E7">
              <w:rPr>
                <w:b/>
              </w:rPr>
              <w:t xml:space="preserve">       </w:t>
            </w:r>
            <w:r w:rsidR="00FD645A">
              <w:rPr>
                <w:b/>
                <w:color w:val="0000FF"/>
                <w:sz w:val="16"/>
              </w:rPr>
              <w:t>ip a</w:t>
            </w:r>
          </w:p>
          <w:p w14:paraId="19219836" w14:textId="77777777" w:rsidR="00FC3CB2" w:rsidRDefault="00FC3CB2" w:rsidP="00520E02">
            <w:pPr>
              <w:keepNext/>
            </w:pPr>
          </w:p>
        </w:tc>
      </w:tr>
    </w:tbl>
    <w:p w14:paraId="296FEF7D" w14:textId="77777777" w:rsidR="00E46AB8" w:rsidRDefault="00E46AB8"/>
    <w:p w14:paraId="5DCB6A79" w14:textId="77777777" w:rsidR="00E46AB8" w:rsidRDefault="0025582F" w:rsidP="00397994">
      <w:pPr>
        <w:pStyle w:val="Titre2"/>
      </w:pPr>
      <w:bookmarkStart w:id="61" w:name="_Toc420201673"/>
      <w:bookmarkStart w:id="62" w:name="_Toc428010536"/>
      <w:bookmarkStart w:id="63" w:name="_Toc429386080"/>
      <w:bookmarkStart w:id="64" w:name="_Toc430058726"/>
      <w:bookmarkStart w:id="65" w:name="_Toc430066197"/>
      <w:bookmarkStart w:id="66" w:name="_Toc430067950"/>
      <w:bookmarkStart w:id="67" w:name="_Toc430076885"/>
      <w:bookmarkStart w:id="68" w:name="_Toc431128150"/>
      <w:bookmarkStart w:id="69" w:name="_Toc431638414"/>
      <w:bookmarkStart w:id="70" w:name="_Toc431788471"/>
      <w:bookmarkStart w:id="71" w:name="_Toc431905058"/>
      <w:bookmarkStart w:id="72" w:name="_Toc432502231"/>
      <w:bookmarkStart w:id="73" w:name="_Toc446131409"/>
      <w:bookmarkStart w:id="74" w:name="_Toc446757042"/>
      <w:bookmarkStart w:id="75" w:name="_Toc449170991"/>
      <w:bookmarkStart w:id="76" w:name="_Toc451313886"/>
      <w:bookmarkStart w:id="77" w:name="_Toc491148059"/>
      <w:bookmarkStart w:id="78" w:name="_Toc521728104"/>
      <w:bookmarkStart w:id="79" w:name="_Toc1449932"/>
      <w:bookmarkStart w:id="80" w:name="_Toc58128876"/>
      <w:bookmarkStart w:id="81" w:name="_Toc58136248"/>
      <w:bookmarkStart w:id="82" w:name="_Toc220237895"/>
      <w:bookmarkStart w:id="83" w:name="_Toc267577692"/>
      <w:bookmarkStart w:id="84" w:name="_Toc267577737"/>
      <w:bookmarkStart w:id="85" w:name="_Toc27053782"/>
      <w:bookmarkStart w:id="86" w:name="_Toc1449937"/>
      <w:bookmarkStart w:id="87" w:name="_Toc58128877"/>
      <w:bookmarkStart w:id="88" w:name="_Toc58136249"/>
      <w:bookmarkStart w:id="89" w:name="_Toc410637699"/>
      <w:bookmarkStart w:id="90" w:name="_Toc411310783"/>
      <w:bookmarkStart w:id="91" w:name="_Toc411391045"/>
      <w:bookmarkStart w:id="92" w:name="_Toc412956425"/>
      <w:bookmarkStart w:id="93" w:name="_Toc419778884"/>
      <w:bookmarkStart w:id="94" w:name="_Toc419778941"/>
      <w:bookmarkStart w:id="95" w:name="_Toc419779034"/>
      <w:bookmarkStart w:id="96" w:name="_Toc419779213"/>
      <w:bookmarkStart w:id="97" w:name="_Toc422219460"/>
      <w:bookmarkStart w:id="98" w:name="_Toc422219581"/>
      <w:bookmarkStart w:id="99" w:name="_Toc422713365"/>
      <w:bookmarkStart w:id="100" w:name="_Toc447102838"/>
      <w:bookmarkStart w:id="101" w:name="_Toc450011960"/>
      <w:bookmarkStart w:id="102" w:name="_Toc450018470"/>
      <w:bookmarkStart w:id="103" w:name="_Toc521728108"/>
      <w:r>
        <w:lastRenderedPageBreak/>
        <w:t>Pré-requis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0F19D289" w14:textId="77777777" w:rsidR="003E07F2" w:rsidRDefault="003E07F2" w:rsidP="003E07F2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7230"/>
          <w:tab w:val="right" w:pos="10632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 :</w:t>
      </w:r>
      <w:r w:rsidRPr="00A30924">
        <w:rPr>
          <w:rFonts w:cs="Arial"/>
          <w:b/>
          <w:caps/>
          <w:color w:val="800000"/>
          <w:sz w:val="14"/>
        </w:rPr>
        <w:tab/>
      </w:r>
      <w:r w:rsidR="0046556C">
        <w:rPr>
          <w:rFonts w:cs="Arial"/>
          <w:b/>
          <w:caps/>
          <w:color w:val="800000"/>
          <w:sz w:val="14"/>
        </w:rPr>
        <w:t>XX</w:t>
      </w:r>
      <w:r w:rsidRPr="00A30924">
        <w:rPr>
          <w:rFonts w:cs="Arial"/>
          <w:b/>
          <w:caps/>
          <w:color w:val="800000"/>
          <w:sz w:val="14"/>
        </w:rPr>
        <w:t xml:space="preserve"> mn</w:t>
      </w:r>
    </w:p>
    <w:p w14:paraId="7194DBDC" w14:textId="77777777" w:rsidR="003E07F2" w:rsidRPr="003E07F2" w:rsidRDefault="003E07F2" w:rsidP="003E07F2"/>
    <w:p w14:paraId="4FA011C7" w14:textId="77777777" w:rsidR="00E46AB8" w:rsidRDefault="0025582F">
      <w:r>
        <w:t>Veuillez, avant l'opération</w:t>
      </w:r>
      <w:r w:rsidR="0046556C">
        <w:t xml:space="preserve"> Procédure Technique d’Installation / Migration</w:t>
      </w:r>
      <w:r>
        <w:t xml:space="preserve">, respecter les </w:t>
      </w:r>
      <w:r w:rsidR="00B47701">
        <w:t>prérequis</w:t>
      </w:r>
      <w:r>
        <w:t xml:space="preserve"> détaillés ci-dessous.</w:t>
      </w:r>
    </w:p>
    <w:p w14:paraId="1BE761C9" w14:textId="77777777" w:rsidR="00E46AB8" w:rsidRDefault="00CD1A15">
      <w:pPr>
        <w:pStyle w:val="Titre3"/>
      </w:pPr>
      <w:bookmarkStart w:id="104" w:name="_Toc220237896"/>
      <w:bookmarkStart w:id="105" w:name="_Toc267577693"/>
      <w:bookmarkStart w:id="106" w:name="_Toc267577738"/>
      <w:bookmarkStart w:id="107" w:name="_Toc27053783"/>
      <w:r>
        <w:t>Prérequis</w:t>
      </w:r>
      <w:r w:rsidR="0025582F">
        <w:t xml:space="preserve"> fonctionnels</w:t>
      </w:r>
      <w:bookmarkEnd w:id="104"/>
      <w:bookmarkEnd w:id="105"/>
      <w:bookmarkEnd w:id="106"/>
      <w:bookmarkEnd w:id="107"/>
    </w:p>
    <w:p w14:paraId="06AFBC09" w14:textId="40562F55" w:rsidR="000C2ED5" w:rsidRPr="00323231" w:rsidRDefault="000C2ED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 w:rsidRPr="00323231">
        <w:t xml:space="preserve">Disposer d'un compte </w:t>
      </w:r>
      <w:r w:rsidR="005231BB">
        <w:t>GIT</w:t>
      </w:r>
      <w:r w:rsidRPr="00323231">
        <w:t xml:space="preserve"> pour récupération et téléch</w:t>
      </w:r>
      <w:r w:rsidR="0046556C">
        <w:t xml:space="preserve">argement de fichiers </w:t>
      </w:r>
      <w:r w:rsidR="00BE703B" w:rsidRPr="00BE703B">
        <w:rPr>
          <w:color w:val="FABF8F" w:themeColor="accent6" w:themeTint="99"/>
        </w:rPr>
        <w:t>(pas obligatoire mais conseillé ?)</w:t>
      </w:r>
    </w:p>
    <w:p w14:paraId="19E5D7B4" w14:textId="77777777" w:rsidR="000C2ED5" w:rsidRPr="00323231" w:rsidRDefault="000C2ED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 w:rsidRPr="00323231">
        <w:t xml:space="preserve">Disposer d'un compte </w:t>
      </w:r>
      <w:r w:rsidR="0046556C">
        <w:t>XX</w:t>
      </w:r>
      <w:r w:rsidRPr="00323231">
        <w:t xml:space="preserve"> pour la réalisation du transfert du pack</w:t>
      </w:r>
    </w:p>
    <w:p w14:paraId="41424530" w14:textId="4760F2AA" w:rsidR="000C2ED5" w:rsidRDefault="000C2ED5" w:rsidP="000C2ED5">
      <w:pPr>
        <w:pStyle w:val="Paragraphedeliste"/>
        <w:numPr>
          <w:ilvl w:val="0"/>
          <w:numId w:val="4"/>
        </w:numPr>
        <w:tabs>
          <w:tab w:val="clear" w:pos="283"/>
          <w:tab w:val="num" w:pos="992"/>
        </w:tabs>
        <w:ind w:left="566"/>
      </w:pPr>
      <w:r>
        <w:t xml:space="preserve">Disposer d'un compte </w:t>
      </w:r>
      <w:r w:rsidR="00FD645A">
        <w:rPr>
          <w:rFonts w:ascii="Courier New" w:hAnsi="Courier New" w:cs="Courier New"/>
          <w:color w:val="0000FF"/>
          <w:sz w:val="18"/>
          <w:szCs w:val="18"/>
        </w:rPr>
        <w:t>mediawiki</w:t>
      </w:r>
      <w:r w:rsidRPr="0F2D77CB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r>
        <w:t>sur la machine</w:t>
      </w:r>
    </w:p>
    <w:p w14:paraId="22C7C781" w14:textId="77777777" w:rsidR="00FD645A" w:rsidRDefault="00FD645A" w:rsidP="00FD645A">
      <w:pPr>
        <w:pStyle w:val="Paragraphedeliste"/>
        <w:ind w:left="566"/>
      </w:pPr>
    </w:p>
    <w:p w14:paraId="769D0D3C" w14:textId="77777777" w:rsidR="00E46AB8" w:rsidRDefault="00E46AB8"/>
    <w:p w14:paraId="256C98AE" w14:textId="77777777" w:rsidR="00C97833" w:rsidRDefault="00CD1A15" w:rsidP="00C97833">
      <w:pPr>
        <w:pStyle w:val="Titre3"/>
      </w:pPr>
      <w:bookmarkStart w:id="108" w:name="_Toc220237897"/>
      <w:bookmarkStart w:id="109" w:name="_Toc267577694"/>
      <w:bookmarkStart w:id="110" w:name="_Toc267577739"/>
      <w:bookmarkStart w:id="111" w:name="_Toc27053784"/>
      <w:r>
        <w:t>Prérequis</w:t>
      </w:r>
      <w:r w:rsidR="0025582F">
        <w:t xml:space="preserve"> techniques</w:t>
      </w:r>
      <w:bookmarkEnd w:id="108"/>
      <w:bookmarkEnd w:id="109"/>
      <w:bookmarkEnd w:id="110"/>
      <w:bookmarkEnd w:id="111"/>
    </w:p>
    <w:p w14:paraId="141614FD" w14:textId="63E8AC05" w:rsidR="000C2ED5" w:rsidRDefault="000C2ED5" w:rsidP="000C2ED5">
      <w:pPr>
        <w:pStyle w:val="Paragraphedeliste"/>
        <w:numPr>
          <w:ilvl w:val="0"/>
          <w:numId w:val="5"/>
        </w:numPr>
      </w:pPr>
      <w:r>
        <w:t>Espace disque disponible :</w:t>
      </w:r>
      <w:r w:rsidR="00FF4C85">
        <w:t xml:space="preserve"> 20Go</w:t>
      </w:r>
    </w:p>
    <w:p w14:paraId="54CD245A" w14:textId="77777777" w:rsidR="000C2ED5" w:rsidRDefault="000C2ED5" w:rsidP="000C2ED5">
      <w:pPr>
        <w:pStyle w:val="Paragraphedelist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45"/>
        <w:gridCol w:w="7008"/>
      </w:tblGrid>
      <w:tr w:rsidR="000C2ED5" w14:paraId="7294925B" w14:textId="77777777" w:rsidTr="002A605E">
        <w:tc>
          <w:tcPr>
            <w:tcW w:w="3745" w:type="dxa"/>
            <w:tcBorders>
              <w:bottom w:val="single" w:sz="4" w:space="0" w:color="auto"/>
            </w:tcBorders>
          </w:tcPr>
          <w:p w14:paraId="19735946" w14:textId="77777777" w:rsidR="000C2ED5" w:rsidRDefault="000C2ED5" w:rsidP="000C2ED5">
            <w:r>
              <w:t>Espace nécessaire  /  répertoire</w:t>
            </w:r>
          </w:p>
        </w:tc>
        <w:tc>
          <w:tcPr>
            <w:tcW w:w="7008" w:type="dxa"/>
            <w:tcBorders>
              <w:bottom w:val="single" w:sz="4" w:space="0" w:color="auto"/>
            </w:tcBorders>
          </w:tcPr>
          <w:p w14:paraId="771B6B66" w14:textId="77777777" w:rsidR="000C2ED5" w:rsidRDefault="000C2ED5" w:rsidP="000C2ED5">
            <w:r>
              <w:t>Commande de vérification associée</w:t>
            </w:r>
          </w:p>
        </w:tc>
      </w:tr>
      <w:tr w:rsidR="000C2ED5" w:rsidRPr="00495D18" w14:paraId="1231BE67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B5B0" w14:textId="3416F972" w:rsidR="000C2ED5" w:rsidRPr="00382097" w:rsidRDefault="009F7080" w:rsidP="000C2ED5">
            <w:r w:rsidRPr="009F7080">
              <w:t>Mémoire: 2 GO</w:t>
            </w: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AA69" w14:textId="1FFFE16C" w:rsidR="000C2ED5" w:rsidRPr="003B64FC" w:rsidRDefault="009F7080" w:rsidP="000C2ED5">
            <w:pPr>
              <w:rPr>
                <w:lang w:val="en-US"/>
              </w:rPr>
            </w:pPr>
            <w:r>
              <w:rPr>
                <w:lang w:val="en-US"/>
              </w:rPr>
              <w:t>free -h</w:t>
            </w:r>
          </w:p>
        </w:tc>
      </w:tr>
      <w:tr w:rsidR="000C2ED5" w:rsidRPr="00495D18" w14:paraId="7196D064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1C98" w14:textId="77777777" w:rsidR="000C2ED5" w:rsidRPr="00382097" w:rsidRDefault="000C2ED5" w:rsidP="000C2ED5"/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72C0D" w14:textId="77777777" w:rsidR="000C2ED5" w:rsidRPr="003B64FC" w:rsidRDefault="000C2ED5" w:rsidP="000C2ED5">
            <w:pPr>
              <w:rPr>
                <w:lang w:val="en-US"/>
              </w:rPr>
            </w:pPr>
          </w:p>
        </w:tc>
      </w:tr>
      <w:tr w:rsidR="000C2ED5" w:rsidRPr="00FC5D0C" w14:paraId="48A21919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8F9B" w14:textId="77777777" w:rsidR="000C2ED5" w:rsidRPr="004B6066" w:rsidRDefault="000C2ED5" w:rsidP="000C2ED5">
            <w:pPr>
              <w:rPr>
                <w:b/>
                <w:highlight w:val="yellow"/>
              </w:rPr>
            </w:pP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1FE" w14:textId="77777777" w:rsidR="000C2ED5" w:rsidRPr="00A13EB3" w:rsidRDefault="000C2ED5" w:rsidP="000C2ED5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0C2ED5" w:rsidRPr="00495D18" w14:paraId="0F3CABC7" w14:textId="77777777" w:rsidTr="002A605E"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B5D1" w14:textId="77777777" w:rsidR="000C2ED5" w:rsidRDefault="000C2ED5" w:rsidP="000C2ED5">
            <w:pPr>
              <w:rPr>
                <w:b/>
              </w:rPr>
            </w:pPr>
          </w:p>
        </w:tc>
        <w:tc>
          <w:tcPr>
            <w:tcW w:w="7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EB4AB" w14:textId="77777777" w:rsidR="000C2ED5" w:rsidRPr="003B64FC" w:rsidRDefault="000C2ED5" w:rsidP="000C2ED5">
            <w:pPr>
              <w:rPr>
                <w:rFonts w:ascii="Courier New" w:hAnsi="Courier New" w:cs="Courier New"/>
                <w:sz w:val="18"/>
                <w:lang w:val="en-US"/>
              </w:rPr>
            </w:pPr>
          </w:p>
        </w:tc>
      </w:tr>
    </w:tbl>
    <w:p w14:paraId="0AD9C6F4" w14:textId="77777777" w:rsidR="000C2ED5" w:rsidRPr="00A13EB3" w:rsidRDefault="000C2ED5" w:rsidP="000C2ED5">
      <w:pPr>
        <w:spacing w:before="0" w:after="0"/>
        <w:ind w:left="720"/>
        <w:rPr>
          <w:lang w:val="en-US"/>
        </w:rPr>
      </w:pPr>
    </w:p>
    <w:p w14:paraId="1587AFE9" w14:textId="77777777" w:rsidR="000C2ED5" w:rsidRDefault="000C2ED5" w:rsidP="000C2ED5">
      <w:pPr>
        <w:numPr>
          <w:ilvl w:val="0"/>
          <w:numId w:val="5"/>
        </w:numPr>
        <w:spacing w:before="0" w:after="0"/>
      </w:pPr>
      <w:r w:rsidRPr="007C101B">
        <w:t>L'</w:t>
      </w:r>
      <w:r w:rsidR="0046556C">
        <w:t xml:space="preserve">Exploitant </w:t>
      </w:r>
      <w:r w:rsidRPr="007C101B">
        <w:t>doit s'assurer des points suivants concernant la sauvegarde des machines :</w:t>
      </w:r>
    </w:p>
    <w:p w14:paraId="4B1F511A" w14:textId="77777777" w:rsidR="000C2ED5" w:rsidRPr="007C101B" w:rsidRDefault="000C2ED5" w:rsidP="000C2ED5">
      <w:pPr>
        <w:ind w:left="720"/>
      </w:pPr>
    </w:p>
    <w:p w14:paraId="5FEA7171" w14:textId="77777777" w:rsidR="000C2ED5" w:rsidRDefault="000C2ED5" w:rsidP="000C2ED5">
      <w:pPr>
        <w:numPr>
          <w:ilvl w:val="1"/>
          <w:numId w:val="5"/>
        </w:numPr>
        <w:spacing w:before="0" w:after="0"/>
      </w:pPr>
      <w:r w:rsidRPr="007C101B">
        <w:t xml:space="preserve">Vérification de la présence d'une sauvegarde </w:t>
      </w:r>
      <w:r w:rsidR="0046556C">
        <w:t>Système</w:t>
      </w:r>
      <w:r w:rsidRPr="007C101B">
        <w:t xml:space="preserve"> récente pour sécuriser la machine. </w:t>
      </w:r>
    </w:p>
    <w:p w14:paraId="65F9C3DC" w14:textId="77777777" w:rsidR="000C2ED5" w:rsidRPr="007C101B" w:rsidRDefault="000C2ED5" w:rsidP="000C2ED5">
      <w:pPr>
        <w:ind w:left="1440"/>
      </w:pPr>
    </w:p>
    <w:p w14:paraId="730A02D8" w14:textId="77777777" w:rsidR="000C2ED5" w:rsidRDefault="000C2ED5" w:rsidP="000C2ED5">
      <w:pPr>
        <w:numPr>
          <w:ilvl w:val="1"/>
          <w:numId w:val="5"/>
        </w:numPr>
        <w:spacing w:before="0" w:after="0"/>
      </w:pPr>
      <w:r w:rsidRPr="007C101B">
        <w:t xml:space="preserve">Vérification que la sauvegarde </w:t>
      </w:r>
      <w:r w:rsidR="0046556C">
        <w:t xml:space="preserve">des données </w:t>
      </w:r>
      <w:r w:rsidRPr="007C101B">
        <w:t xml:space="preserve">du jour de MEP soit correcte. </w:t>
      </w:r>
    </w:p>
    <w:p w14:paraId="5023141B" w14:textId="77777777" w:rsidR="000C2ED5" w:rsidRPr="007C101B" w:rsidRDefault="000C2ED5" w:rsidP="000C2ED5">
      <w:pPr>
        <w:ind w:left="1440"/>
      </w:pPr>
    </w:p>
    <w:p w14:paraId="65B760CA" w14:textId="77777777" w:rsidR="0046556C" w:rsidRDefault="000C2ED5" w:rsidP="0046556C">
      <w:pPr>
        <w:pStyle w:val="Paragraphedeliste"/>
        <w:numPr>
          <w:ilvl w:val="1"/>
          <w:numId w:val="6"/>
        </w:numPr>
      </w:pPr>
      <w:r w:rsidRPr="007C101B">
        <w:t xml:space="preserve">Réalisation d'une sauvegarde sur disque alterné </w:t>
      </w:r>
      <w:r>
        <w:t xml:space="preserve">(cf DEX ) </w:t>
      </w:r>
      <w:r w:rsidRPr="007C101B">
        <w:t xml:space="preserve">sur les machines impactées par la MEP </w:t>
      </w:r>
      <w:r>
        <w:t>(</w:t>
      </w:r>
      <w:r w:rsidRPr="007C101B">
        <w:t xml:space="preserve">voir chapitre </w:t>
      </w:r>
      <w:r w:rsidRPr="008E173C">
        <w:t>Voir §1.4 Serveurs concerné</w:t>
      </w:r>
      <w:r>
        <w:t>s.</w:t>
      </w:r>
      <w:r w:rsidRPr="001D6B16">
        <w:t>)</w:t>
      </w:r>
      <w:r>
        <w:t xml:space="preserve"> </w:t>
      </w:r>
    </w:p>
    <w:p w14:paraId="1F3B1409" w14:textId="77777777" w:rsidR="000C2ED5" w:rsidRDefault="000C2ED5" w:rsidP="000C2ED5">
      <w:pPr>
        <w:ind w:left="1440"/>
      </w:pPr>
    </w:p>
    <w:p w14:paraId="562C75D1" w14:textId="77777777" w:rsidR="000C2ED5" w:rsidRDefault="000C2ED5" w:rsidP="000C2ED5">
      <w:pPr>
        <w:ind w:left="1440"/>
      </w:pPr>
    </w:p>
    <w:p w14:paraId="664355AD" w14:textId="77777777" w:rsidR="000C2ED5" w:rsidRPr="000C2ED5" w:rsidRDefault="000C2ED5" w:rsidP="000C2ED5"/>
    <w:p w14:paraId="1A965116" w14:textId="77777777" w:rsidR="00E46AB8" w:rsidRDefault="00E46AB8"/>
    <w:p w14:paraId="73A6E14C" w14:textId="77777777" w:rsidR="00E46AB8" w:rsidRDefault="0025582F" w:rsidP="00566622">
      <w:pPr>
        <w:pStyle w:val="Titre1"/>
      </w:pPr>
      <w:bookmarkStart w:id="112" w:name="_Toc267577695"/>
      <w:bookmarkStart w:id="113" w:name="_Toc267577740"/>
      <w:bookmarkStart w:id="114" w:name="_Toc27053785"/>
      <w:bookmarkStart w:id="115" w:name="PARA_2"/>
      <w:r>
        <w:lastRenderedPageBreak/>
        <w:t>Livrable</w:t>
      </w:r>
      <w:r w:rsidRPr="000C2ED5">
        <w:t>s</w:t>
      </w:r>
      <w:r>
        <w:t xml:space="preserve"> technique</w:t>
      </w:r>
      <w:r w:rsidRPr="000C2ED5">
        <w:t>s</w:t>
      </w:r>
      <w:bookmarkEnd w:id="86"/>
      <w:bookmarkEnd w:id="87"/>
      <w:bookmarkEnd w:id="88"/>
      <w:bookmarkEnd w:id="112"/>
      <w:bookmarkEnd w:id="113"/>
      <w:bookmarkEnd w:id="114"/>
    </w:p>
    <w:p w14:paraId="4FE21565" w14:textId="77777777" w:rsidR="00E46AB8" w:rsidRDefault="0046556C" w:rsidP="00397994">
      <w:pPr>
        <w:pStyle w:val="Titre2"/>
      </w:pPr>
      <w:bookmarkStart w:id="116" w:name="_Toc27053786"/>
      <w:bookmarkStart w:id="117" w:name="PARA_2_1"/>
      <w:r w:rsidRPr="0046556C">
        <w:rPr>
          <w:i/>
        </w:rPr>
        <w:t>Nom du Pack</w:t>
      </w:r>
      <w:r>
        <w:t xml:space="preserve"> </w:t>
      </w:r>
      <w:r w:rsidR="0025582F">
        <w:t xml:space="preserve">: description </w:t>
      </w:r>
      <w:r w:rsidR="0025582F" w:rsidRPr="00397994">
        <w:t>fonctionnelle</w:t>
      </w:r>
      <w:bookmarkEnd w:id="116"/>
    </w:p>
    <w:p w14:paraId="7DF4E37C" w14:textId="77777777" w:rsidR="00E46AB8" w:rsidRDefault="00E46AB8"/>
    <w:p w14:paraId="5A618B9D" w14:textId="77777777" w:rsidR="00E46AB8" w:rsidRDefault="0046556C" w:rsidP="00397994">
      <w:pPr>
        <w:pStyle w:val="Titre2"/>
      </w:pPr>
      <w:bookmarkStart w:id="118" w:name="_Toc27053787"/>
      <w:bookmarkStart w:id="119" w:name="PARA_2_2"/>
      <w:bookmarkStart w:id="120" w:name="_Toc267577697"/>
      <w:bookmarkStart w:id="121" w:name="_Toc267577742"/>
      <w:bookmarkEnd w:id="117"/>
      <w:r w:rsidRPr="0046556C">
        <w:rPr>
          <w:i/>
        </w:rPr>
        <w:t>Nom du Pack</w:t>
      </w:r>
      <w:r w:rsidR="0025582F">
        <w:t xml:space="preserve"> : </w:t>
      </w:r>
      <w:r>
        <w:t>Liste</w:t>
      </w:r>
      <w:r w:rsidR="0025582F">
        <w:t xml:space="preserve"> des scripts</w:t>
      </w:r>
      <w:bookmarkEnd w:id="118"/>
    </w:p>
    <w:p w14:paraId="44FB30F8" w14:textId="77777777" w:rsidR="0079661A" w:rsidRPr="0079661A" w:rsidRDefault="0079661A" w:rsidP="0079661A"/>
    <w:tbl>
      <w:tblPr>
        <w:tblW w:w="10206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5953"/>
      </w:tblGrid>
      <w:tr w:rsidR="00E46AB8" w14:paraId="68DC046F" w14:textId="77777777">
        <w:trPr>
          <w:trHeight w:val="225"/>
          <w:tblHeader/>
        </w:trPr>
        <w:tc>
          <w:tcPr>
            <w:tcW w:w="4253" w:type="dxa"/>
            <w:shd w:val="clear" w:color="auto" w:fill="D9D9D9"/>
            <w:vAlign w:val="center"/>
          </w:tcPr>
          <w:p w14:paraId="6C5A8600" w14:textId="77777777" w:rsidR="00E46AB8" w:rsidRDefault="0025582F">
            <w:pPr>
              <w:jc w:val="center"/>
              <w:rPr>
                <w:b/>
                <w:bCs/>
                <w:smallCaps/>
                <w:w w:val="110"/>
              </w:rPr>
            </w:pPr>
            <w:r>
              <w:rPr>
                <w:b/>
                <w:bCs/>
                <w:smallCaps/>
              </w:rPr>
              <w:t>Nom du script</w:t>
            </w:r>
          </w:p>
        </w:tc>
        <w:tc>
          <w:tcPr>
            <w:tcW w:w="5953" w:type="dxa"/>
            <w:tcBorders>
              <w:right w:val="single" w:sz="8" w:space="0" w:color="000000"/>
            </w:tcBorders>
            <w:shd w:val="clear" w:color="auto" w:fill="D9D9D9"/>
          </w:tcPr>
          <w:p w14:paraId="10ACDCE6" w14:textId="77777777" w:rsidR="00E46AB8" w:rsidRDefault="0025582F">
            <w:pPr>
              <w:jc w:val="center"/>
              <w:rPr>
                <w:b/>
                <w:bCs/>
                <w:smallCaps/>
              </w:rPr>
            </w:pPr>
            <w:r>
              <w:rPr>
                <w:b/>
                <w:bCs/>
                <w:smallCaps/>
              </w:rPr>
              <w:t>Informations</w:t>
            </w:r>
          </w:p>
        </w:tc>
      </w:tr>
      <w:tr w:rsidR="000C2ED5" w14:paraId="4C060A0F" w14:textId="77777777">
        <w:trPr>
          <w:trHeight w:val="225"/>
        </w:trPr>
        <w:tc>
          <w:tcPr>
            <w:tcW w:w="4253" w:type="dxa"/>
          </w:tcPr>
          <w:p w14:paraId="1DA6542E" w14:textId="77777777" w:rsidR="000C2ED5" w:rsidRPr="00835D56" w:rsidRDefault="000C2ED5" w:rsidP="000C2ED5">
            <w:pPr>
              <w:rPr>
                <w:rFonts w:ascii="Courier New" w:hAnsi="Courier New"/>
                <w:b/>
                <w:color w:val="800000"/>
                <w:sz w:val="18"/>
              </w:rPr>
            </w:pPr>
          </w:p>
        </w:tc>
        <w:tc>
          <w:tcPr>
            <w:tcW w:w="5953" w:type="dxa"/>
          </w:tcPr>
          <w:p w14:paraId="3B04BD2B" w14:textId="77777777" w:rsidR="000C2ED5" w:rsidRPr="008F5679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Objectif :</w:t>
            </w:r>
          </w:p>
          <w:p w14:paraId="3041E394" w14:textId="77777777" w:rsidR="000C2ED5" w:rsidRPr="00A14E00" w:rsidRDefault="000C2ED5" w:rsidP="000C2ED5">
            <w:pPr>
              <w:pStyle w:val="Paragraphedeliste"/>
              <w:numPr>
                <w:ilvl w:val="0"/>
                <w:numId w:val="8"/>
              </w:numPr>
              <w:rPr>
                <w:bCs/>
                <w:sz w:val="18"/>
              </w:rPr>
            </w:pPr>
          </w:p>
          <w:p w14:paraId="1CC568F0" w14:textId="77777777" w:rsidR="000C2ED5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Utilisateur :</w:t>
            </w:r>
          </w:p>
          <w:p w14:paraId="722B00AE" w14:textId="77777777" w:rsidR="000C2ED5" w:rsidRPr="00505661" w:rsidRDefault="000C2ED5" w:rsidP="000C2ED5">
            <w:pPr>
              <w:pStyle w:val="Paragraphedeliste"/>
              <w:numPr>
                <w:ilvl w:val="0"/>
                <w:numId w:val="7"/>
              </w:numPr>
              <w:rPr>
                <w:bCs/>
                <w:sz w:val="18"/>
              </w:rPr>
            </w:pPr>
          </w:p>
          <w:p w14:paraId="745F82BD" w14:textId="77777777" w:rsidR="000C2ED5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Produits concernés :</w:t>
            </w:r>
          </w:p>
          <w:p w14:paraId="42C6D796" w14:textId="77777777" w:rsidR="000C2ED5" w:rsidRPr="00505661" w:rsidRDefault="000C2ED5" w:rsidP="000C2ED5">
            <w:pPr>
              <w:pStyle w:val="Paragraphedeliste"/>
              <w:numPr>
                <w:ilvl w:val="0"/>
                <w:numId w:val="7"/>
              </w:numPr>
              <w:rPr>
                <w:bCs/>
                <w:sz w:val="18"/>
              </w:rPr>
            </w:pPr>
          </w:p>
          <w:p w14:paraId="5E0B06FA" w14:textId="77777777" w:rsidR="000C2ED5" w:rsidRPr="008F5679" w:rsidRDefault="000C2ED5" w:rsidP="000C2ED5">
            <w:pPr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Actions réalisées :</w:t>
            </w:r>
          </w:p>
          <w:p w14:paraId="6E1831B3" w14:textId="77777777" w:rsidR="000C2ED5" w:rsidRPr="00505661" w:rsidRDefault="000C2ED5" w:rsidP="000C2ED5">
            <w:pPr>
              <w:pStyle w:val="Default"/>
              <w:numPr>
                <w:ilvl w:val="0"/>
                <w:numId w:val="7"/>
              </w:numPr>
              <w:rPr>
                <w:rFonts w:cs="Times New Roman"/>
                <w:bCs/>
                <w:color w:val="auto"/>
                <w:sz w:val="18"/>
              </w:rPr>
            </w:pPr>
          </w:p>
          <w:p w14:paraId="29D6B04F" w14:textId="77777777" w:rsidR="000C2ED5" w:rsidRPr="00505661" w:rsidRDefault="000C2ED5" w:rsidP="000C2ED5">
            <w:pPr>
              <w:pStyle w:val="Paragraphedeliste"/>
              <w:numPr>
                <w:ilvl w:val="0"/>
                <w:numId w:val="8"/>
              </w:numPr>
              <w:rPr>
                <w:bCs/>
                <w:sz w:val="18"/>
              </w:rPr>
            </w:pPr>
            <w:r w:rsidRPr="00505661">
              <w:rPr>
                <w:bCs/>
                <w:sz w:val="18"/>
              </w:rPr>
              <w:t xml:space="preserve"> </w:t>
            </w:r>
          </w:p>
          <w:p w14:paraId="54E11D2A" w14:textId="77777777" w:rsidR="000C2ED5" w:rsidRPr="00505661" w:rsidRDefault="000C2ED5" w:rsidP="000C2ED5">
            <w:pPr>
              <w:pStyle w:val="Default"/>
              <w:numPr>
                <w:ilvl w:val="0"/>
                <w:numId w:val="7"/>
              </w:numPr>
              <w:rPr>
                <w:rFonts w:cs="Times New Roman"/>
                <w:b/>
                <w:bCs/>
                <w:color w:val="auto"/>
                <w:sz w:val="18"/>
              </w:rPr>
            </w:pPr>
          </w:p>
        </w:tc>
      </w:tr>
    </w:tbl>
    <w:p w14:paraId="31126E5D" w14:textId="77777777" w:rsidR="00E46AB8" w:rsidRDefault="00E46AB8"/>
    <w:p w14:paraId="6AAC4779" w14:textId="77777777" w:rsidR="00E46AB8" w:rsidRDefault="0025582F">
      <w:r>
        <w:t>Pour de plus amples informations, se reporter au cartouche d'en-tête de chaque script livré.</w:t>
      </w:r>
    </w:p>
    <w:bookmarkEnd w:id="115"/>
    <w:bookmarkEnd w:id="119"/>
    <w:p w14:paraId="2DE403A5" w14:textId="77777777" w:rsidR="00397994" w:rsidRPr="00397994" w:rsidRDefault="00397994" w:rsidP="00397994"/>
    <w:p w14:paraId="54C02902" w14:textId="77777777" w:rsidR="000C2ED5" w:rsidRPr="000C2ED5" w:rsidRDefault="00BD6C57" w:rsidP="000C2ED5">
      <w:pPr>
        <w:pStyle w:val="Titre1"/>
      </w:pPr>
      <w:bookmarkStart w:id="122" w:name="_Toc27053788"/>
      <w:bookmarkStart w:id="123" w:name="_Toc58128881"/>
      <w:bookmarkStart w:id="124" w:name="_Toc58136253"/>
      <w:bookmarkStart w:id="125" w:name="_Toc267577702"/>
      <w:bookmarkStart w:id="126" w:name="_Toc267577747"/>
      <w:bookmarkStart w:id="127" w:name="PARA_3"/>
      <w:bookmarkEnd w:id="120"/>
      <w:bookmarkEnd w:id="121"/>
      <w:r>
        <w:lastRenderedPageBreak/>
        <w:t>Opérations de déversement</w:t>
      </w:r>
      <w:bookmarkEnd w:id="122"/>
    </w:p>
    <w:p w14:paraId="2A7684E9" w14:textId="77777777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28" w:name="_Toc418676702"/>
      <w:bookmarkStart w:id="129" w:name="_Toc426557115"/>
      <w:bookmarkStart w:id="130" w:name="_Toc426557564"/>
      <w:bookmarkStart w:id="131" w:name="_Toc463274662"/>
      <w:bookmarkStart w:id="132" w:name="_Toc506281941"/>
      <w:bookmarkStart w:id="133" w:name="_Ref515460270"/>
      <w:bookmarkStart w:id="134" w:name="_Ref515460276"/>
      <w:bookmarkStart w:id="135" w:name="_Toc27053789"/>
      <w:bookmarkStart w:id="136" w:name="_Toc58128888"/>
      <w:bookmarkStart w:id="137" w:name="_Toc58136260"/>
      <w:bookmarkEnd w:id="22"/>
      <w:bookmarkEnd w:id="23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23"/>
      <w:bookmarkEnd w:id="124"/>
      <w:bookmarkEnd w:id="125"/>
      <w:bookmarkEnd w:id="126"/>
      <w:bookmarkEnd w:id="127"/>
      <w:r>
        <w:t>Dépôt des livrables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14:paraId="371A309B" w14:textId="358E399F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 w:rsidR="0046556C">
        <w:rPr>
          <w:sz w:val="14"/>
        </w:rPr>
        <w:t xml:space="preserve"> </w:t>
      </w:r>
      <w:r w:rsidR="00FD51C4">
        <w:rPr>
          <w:sz w:val="14"/>
        </w:rPr>
        <w:t>Avant l’installation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</w:t>
      </w:r>
      <w:r w:rsidR="0046556C">
        <w:t>XX</w:t>
      </w:r>
      <w:r>
        <w:rPr>
          <w:b/>
          <w:bCs/>
          <w:color w:val="800000"/>
        </w:rPr>
        <w:t xml:space="preserve"> mn</w:t>
      </w:r>
    </w:p>
    <w:p w14:paraId="1451E3D1" w14:textId="77777777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 w:rsidRPr="00F4700B">
        <w:rPr>
          <w:rFonts w:cs="Arial"/>
          <w:caps/>
          <w:sz w:val="14"/>
        </w:rPr>
        <w:fldChar w:fldCharType="begin"/>
      </w:r>
      <w:r>
        <w:rPr>
          <w:rFonts w:cs="Arial"/>
          <w:caps/>
          <w:sz w:val="14"/>
        </w:rPr>
        <w:instrText xml:space="preserve"> DOCPROPERTY DME</w:instrText>
      </w:r>
      <w:r w:rsidRPr="00F4700B">
        <w:rPr>
          <w:rFonts w:cs="Arial"/>
          <w:caps/>
          <w:sz w:val="14"/>
        </w:rPr>
        <w:fldChar w:fldCharType="end"/>
      </w:r>
      <w:r>
        <w:t xml:space="preserve"> </w:t>
      </w:r>
    </w:p>
    <w:p w14:paraId="5DD78FA0" w14:textId="77777777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62431CDC" w14:textId="77777777" w:rsidR="000C2ED5" w:rsidRDefault="000C2ED5" w:rsidP="000C2ED5"/>
    <w:p w14:paraId="49E398E2" w14:textId="3CB209FC" w:rsidR="000C2ED5" w:rsidRPr="00841FF6" w:rsidRDefault="000C2ED5" w:rsidP="00841FF6">
      <w:pPr>
        <w:pStyle w:val="texte1ctrl1"/>
        <w:widowControl w:val="0"/>
        <w:rPr>
          <w:szCs w:val="24"/>
        </w:rPr>
      </w:pPr>
      <w:r w:rsidRPr="00925C94">
        <w:rPr>
          <w:szCs w:val="24"/>
        </w:rPr>
        <w:t>Récupérer le livrable selon les consignes indiqué</w:t>
      </w:r>
      <w:r>
        <w:rPr>
          <w:szCs w:val="24"/>
        </w:rPr>
        <w:t>e</w:t>
      </w:r>
      <w:r w:rsidRPr="00925C94">
        <w:rPr>
          <w:szCs w:val="24"/>
        </w:rPr>
        <w:t xml:space="preserve">s et le déposer dans le répertoire </w:t>
      </w:r>
      <w:r w:rsidR="00841FF6">
        <w:rPr>
          <w:szCs w:val="24"/>
        </w:rPr>
        <w:t>/home</w:t>
      </w:r>
    </w:p>
    <w:p w14:paraId="479E6F6E" w14:textId="77777777" w:rsidR="00C670AB" w:rsidRDefault="00C670AB" w:rsidP="000C2ED5">
      <w:pPr>
        <w:keepNext/>
        <w:rPr>
          <w:rFonts w:cs="Arial"/>
          <w:color w:val="000000"/>
        </w:rPr>
      </w:pPr>
    </w:p>
    <w:p w14:paraId="6801ACE5" w14:textId="32BB57C3" w:rsidR="00BE0D83" w:rsidRDefault="00BE0D83" w:rsidP="000C2ED5">
      <w:pPr>
        <w:keepNext/>
        <w:rPr>
          <w:rFonts w:cs="Arial"/>
          <w:color w:val="000000"/>
        </w:rPr>
      </w:pPr>
      <w:r>
        <w:rPr>
          <w:rFonts w:cs="Arial"/>
          <w:color w:val="000000"/>
        </w:rPr>
        <w:t xml:space="preserve">Méthode : </w:t>
      </w:r>
      <w:r w:rsidR="00FD51C4">
        <w:rPr>
          <w:rFonts w:cs="Arial"/>
          <w:color w:val="000000"/>
        </w:rPr>
        <w:t>Par copie d’un dépôt sur github.com</w:t>
      </w:r>
    </w:p>
    <w:p w14:paraId="218EAF16" w14:textId="77777777" w:rsidR="00CA7AF5" w:rsidRDefault="00CA7AF5" w:rsidP="00FD51C4">
      <w:pPr>
        <w:pStyle w:val="texte1ctrl1"/>
        <w:keepNext/>
        <w:rPr>
          <w:b/>
          <w:color w:val="0000FF"/>
          <w:sz w:val="16"/>
        </w:rPr>
      </w:pPr>
    </w:p>
    <w:p w14:paraId="0381C30F" w14:textId="77777777" w:rsidR="007E26F3" w:rsidRPr="007E26F3" w:rsidRDefault="007E26F3" w:rsidP="007E26F3">
      <w:pPr>
        <w:pStyle w:val="texte1ctrl1"/>
        <w:keepNext/>
        <w:rPr>
          <w:b/>
          <w:color w:val="0000FF"/>
          <w:sz w:val="16"/>
        </w:rPr>
      </w:pPr>
      <w:r w:rsidRPr="007E26F3">
        <w:rPr>
          <w:b/>
          <w:color w:val="0000FF"/>
          <w:sz w:val="16"/>
        </w:rPr>
        <w:t>sudo apt install -y git</w:t>
      </w:r>
    </w:p>
    <w:p w14:paraId="2424D6D1" w14:textId="77777777" w:rsidR="007E26F3" w:rsidRPr="007E26F3" w:rsidRDefault="007E26F3" w:rsidP="007E26F3">
      <w:pPr>
        <w:pStyle w:val="texte1ctrl1"/>
        <w:keepNext/>
        <w:rPr>
          <w:b/>
          <w:color w:val="0000FF"/>
          <w:sz w:val="16"/>
        </w:rPr>
      </w:pPr>
      <w:r w:rsidRPr="007E26F3">
        <w:rPr>
          <w:b/>
          <w:color w:val="0000FF"/>
          <w:sz w:val="16"/>
        </w:rPr>
        <w:t>cd /home</w:t>
      </w:r>
    </w:p>
    <w:p w14:paraId="6C93DB2D" w14:textId="3451C487" w:rsidR="00CA7AF5" w:rsidRDefault="007E26F3" w:rsidP="007E26F3">
      <w:pPr>
        <w:pStyle w:val="texte1ctrl1"/>
        <w:keepNext/>
        <w:rPr>
          <w:b/>
          <w:color w:val="0000FF"/>
          <w:sz w:val="16"/>
        </w:rPr>
      </w:pPr>
      <w:r w:rsidRPr="007E26F3">
        <w:rPr>
          <w:b/>
          <w:color w:val="0000FF"/>
          <w:sz w:val="16"/>
        </w:rPr>
        <w:t>sudo git clone --branch develop https://github.com/Bubu25/Projet-MEP-MediaWiki.git</w:t>
      </w:r>
    </w:p>
    <w:p w14:paraId="403C87B9" w14:textId="54DEDC26" w:rsidR="00FD51C4" w:rsidRPr="00A13EB3" w:rsidRDefault="00FD51C4" w:rsidP="000C2ED5">
      <w:pPr>
        <w:pStyle w:val="texte1ctrl1"/>
        <w:keepNext/>
        <w:rPr>
          <w:rStyle w:val="TexteNormal"/>
        </w:rPr>
      </w:pPr>
    </w:p>
    <w:p w14:paraId="1CE1DC96" w14:textId="42B53543" w:rsidR="000C2ED5" w:rsidRPr="008A1024" w:rsidRDefault="000C2ED5" w:rsidP="000C2ED5">
      <w:pPr>
        <w:pStyle w:val="texte1ctrl1"/>
        <w:keepNext/>
        <w:rPr>
          <w:rStyle w:val="TexteNormal"/>
        </w:rPr>
      </w:pPr>
      <w:r w:rsidRPr="008A1024">
        <w:rPr>
          <w:rStyle w:val="TexteNormal"/>
        </w:rPr>
        <w:t>Vous devez obtenir</w:t>
      </w:r>
      <w:r w:rsidR="000E53C0">
        <w:rPr>
          <w:rStyle w:val="TexteNormal"/>
        </w:rPr>
        <w:t xml:space="preserve"> le</w:t>
      </w:r>
      <w:r w:rsidR="00425B49">
        <w:rPr>
          <w:rStyle w:val="TexteNormal"/>
        </w:rPr>
        <w:t xml:space="preserve"> dossier</w:t>
      </w:r>
      <w:r w:rsidR="000E53C0">
        <w:rPr>
          <w:rStyle w:val="TexteNormal"/>
        </w:rPr>
        <w:t xml:space="preserve"> suivant</w:t>
      </w:r>
      <w:r w:rsidRPr="008A1024">
        <w:rPr>
          <w:rStyle w:val="TexteNormal"/>
        </w:rPr>
        <w:t xml:space="preserve"> :</w:t>
      </w:r>
    </w:p>
    <w:p w14:paraId="5BE93A62" w14:textId="2251D658" w:rsidR="000C2ED5" w:rsidRDefault="00993C10" w:rsidP="000C2ED5">
      <w:pPr>
        <w:rPr>
          <w:b/>
          <w:color w:val="0000FF"/>
          <w:sz w:val="16"/>
        </w:rPr>
      </w:pPr>
      <w:r>
        <w:rPr>
          <w:b/>
          <w:color w:val="0000FF"/>
          <w:sz w:val="16"/>
        </w:rPr>
        <w:t>ls -l /home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16"/>
      </w:tblGrid>
      <w:tr w:rsidR="00220E0C" w14:paraId="21A0357E" w14:textId="77777777" w:rsidTr="002141DB">
        <w:tc>
          <w:tcPr>
            <w:tcW w:w="6516" w:type="dxa"/>
            <w:shd w:val="clear" w:color="auto" w:fill="F2F2F2" w:themeFill="background1" w:themeFillShade="F2"/>
            <w:vAlign w:val="center"/>
          </w:tcPr>
          <w:p w14:paraId="2A6FE490" w14:textId="476593D2" w:rsidR="00220E0C" w:rsidRPr="00AC289C" w:rsidRDefault="0090508B" w:rsidP="002141DB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90508B">
              <w:rPr>
                <w:rFonts w:ascii="Courier New" w:hAnsi="Courier New" w:cs="Courier New"/>
                <w:bCs/>
                <w:sz w:val="16"/>
                <w:szCs w:val="16"/>
              </w:rPr>
              <w:t>drwxr-xr-x 5 root root 4096 May 25 14:49 Projet-MEP-MediaWiki</w:t>
            </w:r>
          </w:p>
        </w:tc>
      </w:tr>
    </w:tbl>
    <w:p w14:paraId="6E826441" w14:textId="7393662B" w:rsidR="00220E0C" w:rsidRDefault="00220E0C" w:rsidP="000C2ED5"/>
    <w:p w14:paraId="097F2747" w14:textId="22CFB3D9" w:rsidR="00D345A0" w:rsidRPr="0084286E" w:rsidRDefault="00D345A0" w:rsidP="000C2ED5">
      <w:r w:rsidRPr="00D345A0">
        <w:rPr>
          <w:highlight w:val="yellow"/>
        </w:rPr>
        <w:t>……</w:t>
      </w:r>
      <w:r w:rsidR="004C394F">
        <w:rPr>
          <w:highlight w:val="yellow"/>
        </w:rPr>
        <w:t xml:space="preserve">rajouter un descriptif des autres dossiers </w:t>
      </w:r>
      <w:r w:rsidRPr="00D345A0">
        <w:rPr>
          <w:highlight w:val="yellow"/>
        </w:rPr>
        <w:t>……</w:t>
      </w:r>
    </w:p>
    <w:p w14:paraId="639BD3FA" w14:textId="77777777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38" w:name="_Ref407626456"/>
      <w:bookmarkStart w:id="139" w:name="_Toc418676703"/>
      <w:bookmarkStart w:id="140" w:name="_Toc426557116"/>
      <w:bookmarkStart w:id="141" w:name="_Toc426557565"/>
      <w:bookmarkStart w:id="142" w:name="_Toc463274663"/>
      <w:bookmarkStart w:id="143" w:name="_Toc506281942"/>
      <w:bookmarkStart w:id="144" w:name="_Toc27053790"/>
      <w:r>
        <w:t>Déversement des livrables</w:t>
      </w:r>
      <w:bookmarkEnd w:id="138"/>
      <w:bookmarkEnd w:id="139"/>
      <w:bookmarkEnd w:id="140"/>
      <w:bookmarkEnd w:id="141"/>
      <w:bookmarkEnd w:id="142"/>
      <w:bookmarkEnd w:id="143"/>
      <w:bookmarkEnd w:id="144"/>
    </w:p>
    <w:p w14:paraId="09DC1404" w14:textId="77777777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</w:t>
      </w:r>
      <w:r w:rsidR="00BE0D83">
        <w:t>XX</w:t>
      </w:r>
      <w:r>
        <w:rPr>
          <w:b/>
          <w:bCs/>
          <w:color w:val="800000"/>
        </w:rPr>
        <w:t xml:space="preserve"> mn</w:t>
      </w:r>
    </w:p>
    <w:p w14:paraId="4F20F399" w14:textId="77777777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tab/>
      </w:r>
      <w:r w:rsidRPr="00F4700B">
        <w:rPr>
          <w:rFonts w:cs="Arial"/>
          <w:caps/>
          <w:sz w:val="14"/>
        </w:rPr>
        <w:fldChar w:fldCharType="begin"/>
      </w:r>
      <w:r>
        <w:rPr>
          <w:rFonts w:cs="Arial"/>
          <w:caps/>
          <w:sz w:val="14"/>
        </w:rPr>
        <w:instrText xml:space="preserve"> DOCPROPERTY DME</w:instrText>
      </w:r>
      <w:r w:rsidRPr="00F4700B">
        <w:rPr>
          <w:rFonts w:cs="Arial"/>
          <w:caps/>
          <w:sz w:val="14"/>
        </w:rPr>
        <w:fldChar w:fldCharType="end"/>
      </w:r>
      <w:r>
        <w:t xml:space="preserve"> </w:t>
      </w:r>
    </w:p>
    <w:p w14:paraId="14635E69" w14:textId="77777777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384BA73E" w14:textId="22401574" w:rsidR="000C2ED5" w:rsidRDefault="000C2ED5" w:rsidP="000C2ED5"/>
    <w:p w14:paraId="0481A1C5" w14:textId="3C253FC5" w:rsidR="002D5173" w:rsidRDefault="002D5173" w:rsidP="002D5173">
      <w:r>
        <w:t xml:space="preserve">Le livrable </w:t>
      </w:r>
      <w:r w:rsidR="003F181C">
        <w:t>récupéré</w:t>
      </w:r>
      <w:r>
        <w:t xml:space="preserve"> à l’étape suivante va être désarchivé dans le dossier /hom</w:t>
      </w:r>
      <w:r w:rsidR="003F181C">
        <w:t>e</w:t>
      </w:r>
      <w:r>
        <w:t>/appli/MWA_mediawiki/LIVR/01.00.00</w:t>
      </w:r>
    </w:p>
    <w:p w14:paraId="579D53EE" w14:textId="69366A0C" w:rsidR="002D5173" w:rsidRDefault="002D5173" w:rsidP="000C2ED5"/>
    <w:p w14:paraId="0AA8B8C9" w14:textId="70564E42" w:rsidR="003F181C" w:rsidRPr="0048738F" w:rsidRDefault="008059C2" w:rsidP="0048738F">
      <w:pPr>
        <w:spacing w:after="40"/>
      </w:pPr>
      <w:r>
        <w:t>Exécuter les commandes suivantes :</w:t>
      </w:r>
    </w:p>
    <w:p w14:paraId="14ED4D1F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6EB45A20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r w:rsidRPr="00745B4F">
        <w:rPr>
          <w:b/>
          <w:color w:val="0000FF"/>
          <w:sz w:val="16"/>
        </w:rPr>
        <w:t>cd /home</w:t>
      </w:r>
    </w:p>
    <w:p w14:paraId="17F282DA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r w:rsidRPr="00745B4F">
        <w:rPr>
          <w:b/>
          <w:color w:val="0000FF"/>
          <w:sz w:val="16"/>
        </w:rPr>
        <w:t>sudo mkdir -p appli/MWA_mediawiki/LIVR/01.00.00</w:t>
      </w:r>
    </w:p>
    <w:p w14:paraId="4D92972C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0BBE52BF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r w:rsidRPr="00745B4F">
        <w:rPr>
          <w:b/>
          <w:color w:val="0000FF"/>
          <w:sz w:val="16"/>
        </w:rPr>
        <w:t>cd /home/appli/MWA_mediawiki/LIVR/01.00.00</w:t>
      </w:r>
    </w:p>
    <w:p w14:paraId="1F79221C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</w:p>
    <w:p w14:paraId="051E52E8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r w:rsidRPr="00745B4F">
        <w:rPr>
          <w:b/>
          <w:color w:val="0000FF"/>
          <w:sz w:val="16"/>
        </w:rPr>
        <w:t>sudo tar xvzf /home/Projet-MEP-MediaWiki/INPUT/PACKAGE/wikidevops.tar.gz</w:t>
      </w:r>
    </w:p>
    <w:p w14:paraId="1F1C621D" w14:textId="77777777" w:rsidR="00745B4F" w:rsidRPr="00745B4F" w:rsidRDefault="00745B4F" w:rsidP="00745B4F">
      <w:pPr>
        <w:pStyle w:val="texte1ctrl1"/>
        <w:keepNext/>
        <w:rPr>
          <w:b/>
          <w:color w:val="0000FF"/>
          <w:sz w:val="16"/>
        </w:rPr>
      </w:pPr>
      <w:r w:rsidRPr="00745B4F">
        <w:rPr>
          <w:b/>
          <w:color w:val="0000FF"/>
          <w:sz w:val="16"/>
        </w:rPr>
        <w:t>sudo tar xzvf /home/Projet-MEP-MediaWiki/INPUT/PACKAGE/dump_image.tar.gz</w:t>
      </w:r>
    </w:p>
    <w:p w14:paraId="1EECAE1B" w14:textId="628E2134" w:rsidR="00745B4F" w:rsidRDefault="00745B4F" w:rsidP="00745B4F">
      <w:pPr>
        <w:pStyle w:val="texte1ctrl1"/>
        <w:keepNext/>
        <w:rPr>
          <w:b/>
          <w:color w:val="0000FF"/>
          <w:sz w:val="16"/>
        </w:rPr>
      </w:pPr>
      <w:r w:rsidRPr="00745B4F">
        <w:rPr>
          <w:b/>
          <w:color w:val="0000FF"/>
          <w:sz w:val="16"/>
        </w:rPr>
        <w:t>sudo tar xzvf /home/Projet-MEP-MediaWiki/INPUT/PACKAGE/LoGo.tar.gz</w:t>
      </w:r>
    </w:p>
    <w:p w14:paraId="019CB13E" w14:textId="77777777" w:rsidR="00C150D6" w:rsidRPr="00745B4F" w:rsidRDefault="00C150D6" w:rsidP="00745B4F">
      <w:pPr>
        <w:pStyle w:val="texte1ctrl1"/>
        <w:keepNext/>
        <w:rPr>
          <w:b/>
          <w:color w:val="0000FF"/>
          <w:sz w:val="16"/>
        </w:rPr>
      </w:pPr>
    </w:p>
    <w:p w14:paraId="2DDF1BCE" w14:textId="78E004CB" w:rsidR="003F181C" w:rsidRDefault="00745B4F" w:rsidP="00745B4F">
      <w:pPr>
        <w:pStyle w:val="texte1ctrl1"/>
        <w:keepNext/>
        <w:rPr>
          <w:b/>
          <w:color w:val="0000FF"/>
          <w:sz w:val="16"/>
        </w:rPr>
      </w:pPr>
      <w:r w:rsidRPr="00745B4F">
        <w:rPr>
          <w:b/>
          <w:color w:val="0000FF"/>
          <w:sz w:val="16"/>
        </w:rPr>
        <w:t>sudo mv /home/Projet-MEP-MediaWiki/INPUT/PACKAGE/Donnees.xml /home/appli/MWA_mediawiki/LIVR/01.00.00</w:t>
      </w:r>
    </w:p>
    <w:p w14:paraId="677E0365" w14:textId="77777777" w:rsidR="003F181C" w:rsidRDefault="003F181C" w:rsidP="003F181C">
      <w:pPr>
        <w:pStyle w:val="texte1ctrl1"/>
        <w:keepNext/>
        <w:rPr>
          <w:b/>
          <w:color w:val="0000FF"/>
          <w:sz w:val="16"/>
        </w:rPr>
      </w:pPr>
    </w:p>
    <w:p w14:paraId="5A120E0D" w14:textId="760B54C8" w:rsidR="000C2ED5" w:rsidRDefault="000C2ED5" w:rsidP="000C2ED5">
      <w:pPr>
        <w:pStyle w:val="Titre1"/>
      </w:pPr>
      <w:bookmarkStart w:id="145" w:name="_Toc463274664"/>
      <w:bookmarkStart w:id="146" w:name="_Toc506281943"/>
      <w:bookmarkStart w:id="147" w:name="_Toc27053791"/>
      <w:bookmarkStart w:id="148" w:name="_Ref407112072"/>
      <w:bookmarkStart w:id="149" w:name="_Ref407112077"/>
      <w:bookmarkStart w:id="150" w:name="_Ref412455498"/>
      <w:bookmarkStart w:id="151" w:name="_Ref412455502"/>
      <w:bookmarkStart w:id="152" w:name="_Toc418676704"/>
      <w:bookmarkStart w:id="153" w:name="_Toc426557117"/>
      <w:bookmarkStart w:id="154" w:name="_Toc426557566"/>
      <w:r>
        <w:lastRenderedPageBreak/>
        <w:t>Opérations sur le serveur</w:t>
      </w:r>
      <w:bookmarkEnd w:id="145"/>
      <w:bookmarkEnd w:id="146"/>
      <w:bookmarkEnd w:id="147"/>
      <w:r>
        <w:t xml:space="preserve">  </w:t>
      </w:r>
      <w:bookmarkEnd w:id="148"/>
      <w:bookmarkEnd w:id="149"/>
      <w:bookmarkEnd w:id="150"/>
      <w:bookmarkEnd w:id="151"/>
      <w:bookmarkEnd w:id="152"/>
      <w:bookmarkEnd w:id="153"/>
      <w:bookmarkEnd w:id="154"/>
    </w:p>
    <w:p w14:paraId="34B3F2EB" w14:textId="77777777" w:rsidR="000C2ED5" w:rsidRDefault="000C2ED5" w:rsidP="000C2ED5"/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0C2ED5" w14:paraId="15DF45E0" w14:textId="77777777" w:rsidTr="717AC25E">
        <w:trPr>
          <w:trHeight w:val="1498"/>
          <w:tblHeader/>
        </w:trPr>
        <w:tc>
          <w:tcPr>
            <w:tcW w:w="1418" w:type="dxa"/>
            <w:shd w:val="clear" w:color="auto" w:fill="auto"/>
            <w:vAlign w:val="center"/>
          </w:tcPr>
          <w:p w14:paraId="7D34F5C7" w14:textId="77777777" w:rsidR="000C2ED5" w:rsidRDefault="000C2ED5" w:rsidP="000C2ED5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7720C511" wp14:editId="5458CEEC">
                  <wp:extent cx="811530" cy="811530"/>
                  <wp:effectExtent l="0" t="0" r="0" b="0"/>
                  <wp:docPr id="2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0BC086A5" w14:textId="77777777" w:rsidR="00BE0D83" w:rsidRPr="006256A2" w:rsidRDefault="00BE0D83" w:rsidP="00BE0D83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14:paraId="0B4020A7" w14:textId="77777777" w:rsidR="000C2ED5" w:rsidRDefault="000C2ED5" w:rsidP="000C2ED5"/>
        </w:tc>
      </w:tr>
    </w:tbl>
    <w:p w14:paraId="2B1B291D" w14:textId="5928F2B1" w:rsidR="000C2ED5" w:rsidRDefault="000C2ED5" w:rsidP="000C2ED5">
      <w:pPr>
        <w:pStyle w:val="Titre2"/>
        <w:tabs>
          <w:tab w:val="num" w:pos="254"/>
        </w:tabs>
        <w:ind w:left="1530" w:hanging="708"/>
      </w:pPr>
      <w:bookmarkStart w:id="155" w:name="_Ref387068658"/>
      <w:bookmarkStart w:id="156" w:name="_Toc418676705"/>
      <w:bookmarkStart w:id="157" w:name="_Toc426557118"/>
      <w:bookmarkStart w:id="158" w:name="_Toc426557567"/>
      <w:bookmarkStart w:id="159" w:name="_Toc463274665"/>
      <w:bookmarkStart w:id="160" w:name="_Toc506281944"/>
      <w:bookmarkStart w:id="161" w:name="_Toc27053792"/>
      <w:r>
        <w:t xml:space="preserve">Opérations spécifiques </w:t>
      </w:r>
      <w:r w:rsidR="00BE0D83">
        <w:t xml:space="preserve">DE </w:t>
      </w:r>
      <w:r>
        <w:t>pré-</w:t>
      </w:r>
      <w:r w:rsidR="264F942F">
        <w:t>Installation</w:t>
      </w:r>
      <w:bookmarkEnd w:id="155"/>
      <w:bookmarkEnd w:id="156"/>
      <w:bookmarkEnd w:id="157"/>
      <w:bookmarkEnd w:id="158"/>
      <w:bookmarkEnd w:id="159"/>
      <w:bookmarkEnd w:id="160"/>
      <w:bookmarkEnd w:id="161"/>
    </w:p>
    <w:p w14:paraId="685F7C51" w14:textId="58BC6BFA" w:rsidR="000C2ED5" w:rsidRPr="00BE0D83" w:rsidRDefault="66F68BB1" w:rsidP="131AC027">
      <w:pPr>
        <w:pStyle w:val="Titre3"/>
        <w:tabs>
          <w:tab w:val="clear" w:pos="2127"/>
          <w:tab w:val="num" w:pos="254"/>
          <w:tab w:val="num" w:pos="709"/>
        </w:tabs>
        <w:ind w:left="2097" w:hanging="708"/>
        <w:rPr>
          <w:i/>
          <w:iCs/>
        </w:rPr>
      </w:pPr>
      <w:bookmarkStart w:id="162" w:name="_Toc505855988"/>
      <w:bookmarkStart w:id="163" w:name="_Ref506194391"/>
      <w:bookmarkStart w:id="164" w:name="_Ref506194398"/>
      <w:bookmarkStart w:id="165" w:name="_Toc506281945"/>
      <w:bookmarkStart w:id="166" w:name="_Toc27053793"/>
      <w:r w:rsidRPr="131AC027">
        <w:rPr>
          <w:i/>
          <w:iCs/>
        </w:rPr>
        <w:t>Vérification Ubuntu mis à jour</w:t>
      </w:r>
      <w:bookmarkEnd w:id="162"/>
      <w:bookmarkEnd w:id="163"/>
      <w:bookmarkEnd w:id="164"/>
      <w:bookmarkEnd w:id="165"/>
      <w:bookmarkEnd w:id="166"/>
    </w:p>
    <w:p w14:paraId="2ED8C439" w14:textId="778E6B8D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F9293E">
        <w:t>Avant de débuter l’installation</w:t>
      </w:r>
      <w:r w:rsidR="00BC3BD2">
        <w:t xml:space="preserve"> </w:t>
      </w:r>
      <w:r w:rsidR="00CB250C">
        <w:t>M</w:t>
      </w:r>
      <w:r w:rsidR="00BC3BD2">
        <w:t>=0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</w:t>
      </w:r>
      <w:r w:rsidR="006D3FCF">
        <w:t>5</w:t>
      </w:r>
      <w:r>
        <w:rPr>
          <w:b/>
          <w:bCs/>
          <w:color w:val="800000"/>
        </w:rPr>
        <w:t xml:space="preserve"> mn</w:t>
      </w:r>
    </w:p>
    <w:p w14:paraId="4CB47247" w14:textId="3C30C7B0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 w:rsidR="00EB24BA">
        <w:rPr>
          <w:sz w:val="14"/>
        </w:rPr>
        <w:t xml:space="preserve"> </w:t>
      </w:r>
      <w:r w:rsidR="00EB24BA" w:rsidRPr="00EB24BA">
        <w:rPr>
          <w:szCs w:val="20"/>
        </w:rPr>
        <w:t>Ubuntu-Server01</w:t>
      </w:r>
      <w:r w:rsidR="00082300">
        <w:rPr>
          <w:b/>
          <w:bCs/>
          <w:color w:val="800000"/>
        </w:rPr>
        <w:t xml:space="preserve"> </w:t>
      </w:r>
    </w:p>
    <w:p w14:paraId="351BA5EF" w14:textId="765DCCE3" w:rsidR="000C2ED5" w:rsidRDefault="000C2ED5" w:rsidP="000C2ED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  <w:r w:rsidR="00EB24BA">
        <w:t>mediawiki</w:t>
      </w:r>
    </w:p>
    <w:p w14:paraId="1D7B270A" w14:textId="77777777" w:rsidR="000C2ED5" w:rsidRDefault="000C2ED5" w:rsidP="000C2ED5"/>
    <w:p w14:paraId="04BC9969" w14:textId="5EB1D16C" w:rsidR="00BE0D83" w:rsidRDefault="00BE0D83" w:rsidP="131AC027">
      <w:pPr>
        <w:spacing w:after="40"/>
      </w:pPr>
      <w:r>
        <w:t>E</w:t>
      </w:r>
      <w:r w:rsidR="000C2ED5">
        <w:t>xécuter les commandes suivantes :</w:t>
      </w:r>
    </w:p>
    <w:p w14:paraId="49BA18D6" w14:textId="70286720" w:rsidR="131AC027" w:rsidRDefault="131AC027" w:rsidP="131AC027">
      <w:pPr>
        <w:spacing w:after="40"/>
      </w:pPr>
    </w:p>
    <w:p w14:paraId="172BF812" w14:textId="77777777" w:rsidR="00877ED7" w:rsidRDefault="353CED1C" w:rsidP="131AC027">
      <w:pPr>
        <w:spacing w:after="40"/>
        <w:rPr>
          <w:b/>
          <w:bCs/>
          <w:color w:val="0000FF"/>
          <w:sz w:val="16"/>
          <w:szCs w:val="16"/>
        </w:rPr>
      </w:pPr>
      <w:r w:rsidRPr="131AC027">
        <w:rPr>
          <w:b/>
          <w:bCs/>
          <w:color w:val="0000FF"/>
          <w:sz w:val="16"/>
          <w:szCs w:val="16"/>
        </w:rPr>
        <w:t>sudo apt update</w:t>
      </w:r>
    </w:p>
    <w:p w14:paraId="14D748E0" w14:textId="1DA8F96A" w:rsidR="000E2717" w:rsidRDefault="353CED1C" w:rsidP="131AC027">
      <w:pPr>
        <w:spacing w:after="40"/>
        <w:rPr>
          <w:b/>
          <w:bCs/>
          <w:color w:val="0000FF"/>
          <w:sz w:val="16"/>
          <w:szCs w:val="16"/>
        </w:rPr>
      </w:pPr>
      <w:r w:rsidRPr="131AC027">
        <w:rPr>
          <w:b/>
          <w:bCs/>
          <w:color w:val="0000FF"/>
          <w:sz w:val="16"/>
          <w:szCs w:val="16"/>
        </w:rPr>
        <w:t>sudo ap</w:t>
      </w:r>
      <w:r w:rsidR="00877ED7">
        <w:rPr>
          <w:b/>
          <w:bCs/>
          <w:color w:val="0000FF"/>
          <w:sz w:val="16"/>
          <w:szCs w:val="16"/>
        </w:rPr>
        <w:t>t</w:t>
      </w:r>
      <w:r w:rsidRPr="131AC027">
        <w:rPr>
          <w:b/>
          <w:bCs/>
          <w:color w:val="0000FF"/>
          <w:sz w:val="16"/>
          <w:szCs w:val="16"/>
        </w:rPr>
        <w:t xml:space="preserve"> upgrade</w:t>
      </w:r>
    </w:p>
    <w:p w14:paraId="4F904CB7" w14:textId="0684F4E9" w:rsidR="00BE0D83" w:rsidRDefault="00E903FF" w:rsidP="00B718FA">
      <w:pPr>
        <w:spacing w:after="40"/>
        <w:ind w:firstLine="709"/>
      </w:pPr>
      <w:r>
        <w:t xml:space="preserve">Appuyer sur </w:t>
      </w:r>
      <w:r w:rsidR="007B5625">
        <w:rPr>
          <w:b/>
          <w:color w:val="800000"/>
          <w:sz w:val="16"/>
        </w:rPr>
        <w:t>Entrée</w:t>
      </w:r>
    </w:p>
    <w:p w14:paraId="1CAF9EF3" w14:textId="77777777" w:rsidR="000C2ED5" w:rsidRPr="00BE0D83" w:rsidRDefault="00BE0D83" w:rsidP="000C2ED5">
      <w:pPr>
        <w:pStyle w:val="Titre3"/>
        <w:tabs>
          <w:tab w:val="clear" w:pos="2127"/>
          <w:tab w:val="num" w:pos="254"/>
          <w:tab w:val="num" w:pos="709"/>
        </w:tabs>
        <w:ind w:left="2097" w:hanging="708"/>
        <w:rPr>
          <w:i/>
        </w:rPr>
      </w:pPr>
      <w:bookmarkStart w:id="167" w:name="_Toc452456400"/>
      <w:bookmarkStart w:id="168" w:name="_Toc455668352"/>
      <w:bookmarkStart w:id="169" w:name="_Toc505855989"/>
      <w:bookmarkStart w:id="170" w:name="_Toc506281946"/>
      <w:bookmarkStart w:id="171" w:name="_Toc27053794"/>
      <w:r w:rsidRPr="00BE0D83">
        <w:rPr>
          <w:i/>
        </w:rPr>
        <w:t>XXX</w:t>
      </w:r>
      <w:bookmarkEnd w:id="167"/>
      <w:bookmarkEnd w:id="168"/>
      <w:bookmarkEnd w:id="169"/>
      <w:bookmarkEnd w:id="170"/>
      <w:bookmarkEnd w:id="171"/>
    </w:p>
    <w:p w14:paraId="7C3AF1D3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w14:paraId="667A4D63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</w:p>
    <w:p w14:paraId="4BF8F0BE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06971CD3" w14:textId="77777777" w:rsidR="00BE0D83" w:rsidRDefault="00BE0D83" w:rsidP="00BE0D83"/>
    <w:p w14:paraId="1843CFF7" w14:textId="7777777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2A1F701D" w14:textId="436CB632" w:rsidR="00BE0D83" w:rsidRDefault="00BE0D83" w:rsidP="00BE0D83">
      <w:pPr>
        <w:spacing w:after="40"/>
      </w:pPr>
    </w:p>
    <w:p w14:paraId="03EFCA41" w14:textId="77777777" w:rsidR="00BE0D83" w:rsidRDefault="00BE0D83" w:rsidP="00BE0D83">
      <w:pPr>
        <w:spacing w:after="40"/>
      </w:pPr>
    </w:p>
    <w:p w14:paraId="35450892" w14:textId="7620A5DA" w:rsidR="000C2ED5" w:rsidRDefault="7A5A4007" w:rsidP="000C2ED5">
      <w:pPr>
        <w:pStyle w:val="Titre2"/>
        <w:keepNext/>
        <w:tabs>
          <w:tab w:val="num" w:pos="254"/>
        </w:tabs>
        <w:ind w:left="1530" w:hanging="708"/>
      </w:pPr>
      <w:bookmarkStart w:id="172" w:name="_Ref387068694"/>
      <w:bookmarkStart w:id="173" w:name="_Toc418676712"/>
      <w:bookmarkStart w:id="174" w:name="_Toc426557126"/>
      <w:bookmarkStart w:id="175" w:name="_Toc426557575"/>
      <w:bookmarkStart w:id="176" w:name="_Toc463274674"/>
      <w:bookmarkStart w:id="177" w:name="_Toc505855995"/>
      <w:bookmarkStart w:id="178" w:name="_Toc506281954"/>
      <w:bookmarkStart w:id="179" w:name="_Toc27053795"/>
      <w:r>
        <w:t>Installation</w:t>
      </w:r>
      <w:r w:rsidR="000C2ED5">
        <w:t xml:space="preserve"> applicative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14:paraId="07043E8E" w14:textId="6ED03A38" w:rsidR="000C2ED5" w:rsidRPr="00BE0D83" w:rsidRDefault="004C433E" w:rsidP="131AC027">
      <w:pPr>
        <w:pStyle w:val="Titre3"/>
        <w:tabs>
          <w:tab w:val="num" w:pos="709"/>
        </w:tabs>
        <w:rPr>
          <w:i/>
          <w:iCs/>
        </w:rPr>
      </w:pPr>
      <w:r>
        <w:rPr>
          <w:i/>
          <w:iCs/>
        </w:rPr>
        <w:t>Installation des logiciels</w:t>
      </w:r>
    </w:p>
    <w:p w14:paraId="7A72A94A" w14:textId="06BE4A0D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 w:rsidR="00CB250C">
        <w:t>M</w:t>
      </w:r>
      <w:r w:rsidR="004959A4">
        <w:t>+5</w:t>
      </w:r>
      <w:r w:rsidR="00BC3BD2">
        <w:t>mn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</w:t>
      </w:r>
      <w:r w:rsidR="00B86038">
        <w:t xml:space="preserve">3 </w:t>
      </w:r>
      <w:r>
        <w:rPr>
          <w:b/>
          <w:bCs/>
          <w:color w:val="800000"/>
        </w:rPr>
        <w:t>mn</w:t>
      </w:r>
    </w:p>
    <w:p w14:paraId="6B75E0FC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</w:p>
    <w:p w14:paraId="13DD8438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5F96A722" w14:textId="77777777" w:rsidR="00BE0D83" w:rsidRDefault="00BE0D83" w:rsidP="00BE0D83"/>
    <w:p w14:paraId="7C882706" w14:textId="7777777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5B95CD12" w14:textId="77777777" w:rsidR="000C2ED5" w:rsidRDefault="000C2ED5" w:rsidP="000C2ED5">
      <w:pPr>
        <w:keepNext/>
        <w:rPr>
          <w:lang w:val="en-US"/>
        </w:rPr>
      </w:pPr>
    </w:p>
    <w:p w14:paraId="06C64088" w14:textId="12D1F726" w:rsidR="00877ED7" w:rsidRDefault="00416858" w:rsidP="131AC027">
      <w:pPr>
        <w:rPr>
          <w:b/>
          <w:bCs/>
          <w:color w:val="0000FF"/>
          <w:sz w:val="16"/>
          <w:szCs w:val="16"/>
        </w:rPr>
      </w:pPr>
      <w:r w:rsidRPr="00416858">
        <w:rPr>
          <w:b/>
          <w:bCs/>
          <w:color w:val="0000FF"/>
          <w:sz w:val="16"/>
          <w:szCs w:val="16"/>
        </w:rPr>
        <w:t>sudo apt install -y apache2 mysql-server php php-xml php-mbstring php-mysql</w:t>
      </w:r>
    </w:p>
    <w:p w14:paraId="1B028693" w14:textId="77777777" w:rsidR="00416858" w:rsidRDefault="00416858" w:rsidP="131AC027">
      <w:pPr>
        <w:rPr>
          <w:b/>
          <w:bCs/>
          <w:color w:val="0000FF"/>
          <w:sz w:val="16"/>
          <w:szCs w:val="16"/>
        </w:rPr>
      </w:pPr>
    </w:p>
    <w:p w14:paraId="5A18A233" w14:textId="27C1E47A" w:rsidR="00B55BC5" w:rsidRDefault="00B55BC5" w:rsidP="00B55BC5">
      <w:pPr>
        <w:spacing w:after="40"/>
      </w:pPr>
      <w:r>
        <w:t xml:space="preserve">Vérification des versions : </w:t>
      </w:r>
    </w:p>
    <w:p w14:paraId="5466DCD5" w14:textId="3AADE125" w:rsidR="00A60A2D" w:rsidRDefault="00A60A2D" w:rsidP="00B55BC5">
      <w:pPr>
        <w:spacing w:after="40"/>
      </w:pPr>
      <w:r w:rsidRPr="00A60A2D">
        <w:rPr>
          <w:highlight w:val="yellow"/>
        </w:rPr>
        <w:t>Il faut obtenir ces versions ou des versions supérieures</w:t>
      </w:r>
    </w:p>
    <w:p w14:paraId="04D916EC" w14:textId="5D4F3499" w:rsidR="00C153AB" w:rsidRDefault="00C153AB" w:rsidP="131AC027">
      <w:pPr>
        <w:rPr>
          <w:b/>
          <w:bCs/>
          <w:color w:val="0000FF"/>
          <w:sz w:val="16"/>
          <w:szCs w:val="16"/>
        </w:rPr>
      </w:pPr>
    </w:p>
    <w:p w14:paraId="5DDC42A0" w14:textId="11EA936B" w:rsidR="00B36208" w:rsidRDefault="00515902" w:rsidP="131AC027">
      <w:pPr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 xml:space="preserve">php -version </w:t>
      </w:r>
      <w:r w:rsidR="0081639F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5382"/>
      </w:tblGrid>
      <w:tr w:rsidR="00B36208" w14:paraId="76F97C53" w14:textId="77777777" w:rsidTr="00F600DF">
        <w:tc>
          <w:tcPr>
            <w:tcW w:w="5382" w:type="dxa"/>
            <w:shd w:val="clear" w:color="auto" w:fill="F2F2F2" w:themeFill="background1" w:themeFillShade="F2"/>
            <w:vAlign w:val="center"/>
          </w:tcPr>
          <w:p w14:paraId="5AAE9791" w14:textId="336C289E" w:rsidR="00B36208" w:rsidRPr="00AC289C" w:rsidRDefault="00F600DF" w:rsidP="00AC289C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600DF">
              <w:rPr>
                <w:rFonts w:ascii="Courier New" w:hAnsi="Courier New" w:cs="Courier New"/>
                <w:bCs/>
                <w:sz w:val="16"/>
                <w:szCs w:val="16"/>
              </w:rPr>
              <w:t>PHP 7.4.3 (cli) (built: Oct  6 2020 15:47:56) ( NTS )</w:t>
            </w:r>
          </w:p>
        </w:tc>
      </w:tr>
    </w:tbl>
    <w:p w14:paraId="6FB40A6C" w14:textId="77777777" w:rsidR="00B36208" w:rsidRDefault="00B36208" w:rsidP="131AC027">
      <w:pPr>
        <w:rPr>
          <w:b/>
          <w:bCs/>
          <w:color w:val="0000FF"/>
          <w:sz w:val="16"/>
          <w:szCs w:val="16"/>
        </w:rPr>
      </w:pPr>
    </w:p>
    <w:p w14:paraId="6DB5B178" w14:textId="7ADE7E6C" w:rsidR="0035166D" w:rsidRDefault="00515902" w:rsidP="0035166D">
      <w:pPr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>mysql --version</w:t>
      </w:r>
      <w:r w:rsidR="0035166D" w:rsidRPr="0035166D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16"/>
      </w:tblGrid>
      <w:tr w:rsidR="0035166D" w14:paraId="62884883" w14:textId="77777777" w:rsidTr="0035166D">
        <w:tc>
          <w:tcPr>
            <w:tcW w:w="6516" w:type="dxa"/>
            <w:shd w:val="clear" w:color="auto" w:fill="F2F2F2" w:themeFill="background1" w:themeFillShade="F2"/>
            <w:vAlign w:val="center"/>
          </w:tcPr>
          <w:p w14:paraId="6E66383C" w14:textId="0E69BB70" w:rsidR="0035166D" w:rsidRPr="00AC289C" w:rsidRDefault="0035166D" w:rsidP="0063787F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mysql  Ver 8.0.25-0ubuntu0.20.04.1 for Linux on x86_64 ((Ubuntu))</w:t>
            </w:r>
          </w:p>
        </w:tc>
      </w:tr>
    </w:tbl>
    <w:p w14:paraId="2152A707" w14:textId="77777777" w:rsidR="0035166D" w:rsidRDefault="0035166D" w:rsidP="0035166D">
      <w:pPr>
        <w:rPr>
          <w:b/>
          <w:bCs/>
          <w:color w:val="0000FF"/>
          <w:sz w:val="16"/>
          <w:szCs w:val="16"/>
        </w:rPr>
      </w:pPr>
    </w:p>
    <w:p w14:paraId="640C30DE" w14:textId="5F82997A" w:rsidR="0035166D" w:rsidRDefault="00515902" w:rsidP="0035166D">
      <w:pPr>
        <w:rPr>
          <w:b/>
          <w:bCs/>
          <w:color w:val="0000FF"/>
          <w:sz w:val="16"/>
          <w:szCs w:val="16"/>
        </w:rPr>
      </w:pPr>
      <w:r>
        <w:rPr>
          <w:b/>
          <w:bCs/>
          <w:color w:val="0000FF"/>
          <w:sz w:val="16"/>
          <w:szCs w:val="16"/>
        </w:rPr>
        <w:t>apache2 -version</w:t>
      </w:r>
      <w:r w:rsidR="0035166D" w:rsidRPr="0035166D">
        <w:rPr>
          <w:b/>
          <w:bCs/>
          <w:color w:val="0000FF"/>
          <w:sz w:val="16"/>
          <w:szCs w:val="16"/>
        </w:rPr>
        <w:t xml:space="preserve"> </w:t>
      </w: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964"/>
      </w:tblGrid>
      <w:tr w:rsidR="0035166D" w14:paraId="33BD1BE6" w14:textId="77777777" w:rsidTr="0035166D">
        <w:tc>
          <w:tcPr>
            <w:tcW w:w="3964" w:type="dxa"/>
            <w:shd w:val="clear" w:color="auto" w:fill="F2F2F2" w:themeFill="background1" w:themeFillShade="F2"/>
            <w:vAlign w:val="center"/>
          </w:tcPr>
          <w:p w14:paraId="78816C7E" w14:textId="02F65CE6" w:rsidR="0035166D" w:rsidRPr="0035166D" w:rsidRDefault="0035166D" w:rsidP="0035166D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Server version: Apache/2.4.41 (Ubuntu)</w:t>
            </w:r>
          </w:p>
          <w:p w14:paraId="42BBA531" w14:textId="182C26D2" w:rsidR="0035166D" w:rsidRPr="00AC289C" w:rsidRDefault="0035166D" w:rsidP="0035166D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35166D">
              <w:rPr>
                <w:rFonts w:ascii="Courier New" w:hAnsi="Courier New" w:cs="Courier New"/>
                <w:bCs/>
                <w:sz w:val="16"/>
                <w:szCs w:val="16"/>
              </w:rPr>
              <w:t>Server built:   2020-08-12T19:46:17</w:t>
            </w:r>
          </w:p>
        </w:tc>
      </w:tr>
    </w:tbl>
    <w:p w14:paraId="78E40AE3" w14:textId="77777777" w:rsidR="0035166D" w:rsidRDefault="0035166D" w:rsidP="0035166D">
      <w:pPr>
        <w:rPr>
          <w:b/>
          <w:bCs/>
          <w:color w:val="0000FF"/>
          <w:sz w:val="16"/>
          <w:szCs w:val="16"/>
        </w:rPr>
      </w:pPr>
    </w:p>
    <w:p w14:paraId="0ABED9CB" w14:textId="77777777" w:rsidR="00877ED7" w:rsidRDefault="00877ED7" w:rsidP="131AC027">
      <w:pPr>
        <w:rPr>
          <w:b/>
          <w:bCs/>
          <w:color w:val="0000FF"/>
          <w:sz w:val="16"/>
          <w:szCs w:val="16"/>
        </w:rPr>
      </w:pPr>
    </w:p>
    <w:p w14:paraId="2C858127" w14:textId="279CE3B0" w:rsidR="000C2ED5" w:rsidRDefault="00F966FF" w:rsidP="000C2ED5">
      <w:pPr>
        <w:pStyle w:val="Titre3"/>
        <w:tabs>
          <w:tab w:val="num" w:pos="254"/>
          <w:tab w:val="num" w:pos="709"/>
          <w:tab w:val="num" w:pos="2948"/>
        </w:tabs>
        <w:rPr>
          <w:i/>
          <w:iCs/>
        </w:rPr>
      </w:pPr>
      <w:r>
        <w:rPr>
          <w:i/>
          <w:iCs/>
        </w:rPr>
        <w:lastRenderedPageBreak/>
        <w:t>Création de la base de données</w:t>
      </w:r>
    </w:p>
    <w:p w14:paraId="480E7E7D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w14:paraId="08251761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</w:p>
    <w:p w14:paraId="45D53398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5220BBB2" w14:textId="77777777" w:rsidR="00BE0D83" w:rsidRDefault="00BE0D83" w:rsidP="00BE0D83"/>
    <w:p w14:paraId="7F230146" w14:textId="2868F800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D4F8CD6" w14:textId="77777777" w:rsidR="0063787F" w:rsidRDefault="0063787F" w:rsidP="00A06002">
      <w:pPr>
        <w:rPr>
          <w:b/>
          <w:bCs/>
          <w:color w:val="0000FF"/>
          <w:sz w:val="16"/>
          <w:szCs w:val="16"/>
        </w:rPr>
      </w:pPr>
    </w:p>
    <w:p w14:paraId="3793D15B" w14:textId="3B87FF08" w:rsidR="00A06002" w:rsidRDefault="00BD7FF8" w:rsidP="00A06002">
      <w:pPr>
        <w:rPr>
          <w:b/>
          <w:bCs/>
          <w:color w:val="0000FF"/>
          <w:sz w:val="16"/>
          <w:szCs w:val="16"/>
        </w:rPr>
      </w:pPr>
      <w:r w:rsidRPr="00BD7FF8">
        <w:rPr>
          <w:b/>
          <w:bCs/>
          <w:color w:val="0000FF"/>
          <w:sz w:val="16"/>
          <w:szCs w:val="16"/>
        </w:rPr>
        <w:t>sudo mysql -u root</w:t>
      </w:r>
    </w:p>
    <w:p w14:paraId="0B02D1C4" w14:textId="34597EEF" w:rsidR="0063787F" w:rsidRDefault="0063787F" w:rsidP="0063787F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2746"/>
      </w:tblGrid>
      <w:tr w:rsidR="00B81700" w14:paraId="3A80BAA2" w14:textId="090F04CF" w:rsidTr="00B81700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87F9A3" w14:textId="2B520619" w:rsidR="00B81700" w:rsidRPr="00AC289C" w:rsidRDefault="00B81700" w:rsidP="002141DB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>mysql&gt;</w:t>
            </w: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0383299" w14:textId="70E1CD65" w:rsidR="00B81700" w:rsidRPr="00B81700" w:rsidRDefault="00B81700" w:rsidP="002141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B81700">
              <w:rPr>
                <w:b/>
                <w:bCs/>
                <w:color w:val="0000FF"/>
                <w:sz w:val="16"/>
                <w:szCs w:val="16"/>
              </w:rPr>
              <w:t>CREATE DATABASE WIKI_DB;</w:t>
            </w:r>
          </w:p>
        </w:tc>
      </w:tr>
    </w:tbl>
    <w:p w14:paraId="4F091FE8" w14:textId="5F40B618" w:rsidR="00A06002" w:rsidRDefault="00A06002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6857"/>
      </w:tblGrid>
      <w:tr w:rsidR="00430685" w14:paraId="5F43DCBA" w14:textId="77777777" w:rsidTr="0051415F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B19547" w14:textId="77777777" w:rsidR="00430685" w:rsidRPr="00AC289C" w:rsidRDefault="00430685" w:rsidP="002141DB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>mysql&gt;</w:t>
            </w:r>
          </w:p>
        </w:tc>
        <w:tc>
          <w:tcPr>
            <w:tcW w:w="68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BB87A98" w14:textId="00D85858" w:rsidR="00430685" w:rsidRPr="00B81700" w:rsidRDefault="0051415F" w:rsidP="002141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51415F">
              <w:rPr>
                <w:b/>
                <w:bCs/>
                <w:color w:val="0000FF"/>
                <w:sz w:val="16"/>
                <w:szCs w:val="16"/>
              </w:rPr>
              <w:t>CREATE USER 'WIKI_DB_USER'@'localhost' IDENTIFIED BY 'WIKI_DB_PASSWD';</w:t>
            </w:r>
          </w:p>
        </w:tc>
      </w:tr>
    </w:tbl>
    <w:p w14:paraId="5096A324" w14:textId="46086B96" w:rsidR="00430685" w:rsidRDefault="00430685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6432"/>
      </w:tblGrid>
      <w:tr w:rsidR="00430685" w14:paraId="682E7ADB" w14:textId="77777777" w:rsidTr="00CD3A02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700A99" w14:textId="77777777" w:rsidR="00430685" w:rsidRPr="00AC289C" w:rsidRDefault="00430685" w:rsidP="002141DB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>mysql&gt;</w:t>
            </w:r>
          </w:p>
        </w:tc>
        <w:tc>
          <w:tcPr>
            <w:tcW w:w="643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535D49" w14:textId="2FADAB61" w:rsidR="00430685" w:rsidRPr="00B81700" w:rsidRDefault="00CD3A02" w:rsidP="002141D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CD3A02">
              <w:rPr>
                <w:b/>
                <w:bCs/>
                <w:color w:val="0000FF"/>
                <w:sz w:val="16"/>
                <w:szCs w:val="16"/>
              </w:rPr>
              <w:t>GRANT ALL PRIVILEGES ON WIKI_DB.* TO 'WIKI_DB_USER'@localhost;</w:t>
            </w:r>
          </w:p>
        </w:tc>
      </w:tr>
    </w:tbl>
    <w:p w14:paraId="4C1427DE" w14:textId="4E3C3346" w:rsidR="00430685" w:rsidRDefault="00430685" w:rsidP="00190035">
      <w:pPr>
        <w:rPr>
          <w:b/>
          <w:bCs/>
          <w:color w:val="0000FF"/>
          <w:sz w:val="16"/>
          <w:szCs w:val="16"/>
        </w:rPr>
      </w:pPr>
    </w:p>
    <w:tbl>
      <w:tblPr>
        <w:tblStyle w:val="Grilledutableau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93"/>
        <w:gridCol w:w="2746"/>
      </w:tblGrid>
      <w:tr w:rsidR="000508DE" w14:paraId="298CB8C7" w14:textId="77777777" w:rsidTr="002141DB">
        <w:tc>
          <w:tcPr>
            <w:tcW w:w="793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D0C75E" w14:textId="77777777" w:rsidR="000508DE" w:rsidRPr="00AC289C" w:rsidRDefault="000508DE" w:rsidP="002141DB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sz w:val="16"/>
                <w:szCs w:val="16"/>
              </w:rPr>
              <w:t>mysql&gt;</w:t>
            </w:r>
          </w:p>
        </w:tc>
        <w:tc>
          <w:tcPr>
            <w:tcW w:w="274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67D21F7" w14:textId="071A253C" w:rsidR="000508DE" w:rsidRPr="00B81700" w:rsidRDefault="007558A7" w:rsidP="00962B01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FF"/>
                <w:sz w:val="16"/>
                <w:szCs w:val="16"/>
              </w:rPr>
              <w:t>quit;</w:t>
            </w:r>
          </w:p>
        </w:tc>
      </w:tr>
    </w:tbl>
    <w:p w14:paraId="4DE68E7C" w14:textId="352015FE" w:rsidR="0063787F" w:rsidRDefault="0063787F" w:rsidP="0063787F">
      <w:pPr>
        <w:rPr>
          <w:b/>
          <w:bCs/>
          <w:color w:val="0000FF"/>
          <w:sz w:val="16"/>
          <w:szCs w:val="16"/>
        </w:rPr>
      </w:pPr>
    </w:p>
    <w:p w14:paraId="63F870C2" w14:textId="77777777" w:rsidR="00A06002" w:rsidRDefault="00A06002" w:rsidP="00A06002">
      <w:pPr>
        <w:rPr>
          <w:b/>
          <w:bCs/>
          <w:color w:val="0000FF"/>
          <w:sz w:val="16"/>
          <w:szCs w:val="16"/>
        </w:rPr>
      </w:pPr>
    </w:p>
    <w:p w14:paraId="5DF655FE" w14:textId="77777777" w:rsidR="002F4044" w:rsidRDefault="002F4044" w:rsidP="002F4044">
      <w:pPr>
        <w:rPr>
          <w:b/>
          <w:bCs/>
          <w:color w:val="0000FF"/>
          <w:sz w:val="16"/>
          <w:szCs w:val="16"/>
        </w:rPr>
      </w:pPr>
    </w:p>
    <w:p w14:paraId="560C4E19" w14:textId="77777777" w:rsidR="00CF0FA5" w:rsidRDefault="00CF0FA5" w:rsidP="00CF0FA5">
      <w:pPr>
        <w:rPr>
          <w:b/>
          <w:bCs/>
          <w:color w:val="0000FF"/>
          <w:sz w:val="16"/>
          <w:szCs w:val="16"/>
        </w:rPr>
      </w:pPr>
    </w:p>
    <w:p w14:paraId="311CF1C5" w14:textId="08CB4D1C" w:rsidR="00CF0FA5" w:rsidRPr="00DD0699" w:rsidRDefault="002339D4" w:rsidP="00CF0FA5">
      <w:pPr>
        <w:pStyle w:val="Titre3"/>
        <w:rPr>
          <w:i/>
        </w:rPr>
      </w:pPr>
      <w:r>
        <w:rPr>
          <w:i/>
        </w:rPr>
        <w:t>Install</w:t>
      </w:r>
    </w:p>
    <w:p w14:paraId="3E73E07E" w14:textId="77777777" w:rsidR="00CF0FA5" w:rsidRDefault="00CF0FA5" w:rsidP="00CF0FA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w14:paraId="7E781803" w14:textId="77777777" w:rsidR="00CF0FA5" w:rsidRDefault="00CF0FA5" w:rsidP="00CF0FA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</w:p>
    <w:p w14:paraId="603E2DEA" w14:textId="77777777" w:rsidR="00CF0FA5" w:rsidRDefault="00CF0FA5" w:rsidP="00CF0FA5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4C74498A" w14:textId="77777777" w:rsidR="00CF0FA5" w:rsidRDefault="00CF0FA5" w:rsidP="00CF0FA5"/>
    <w:p w14:paraId="243623AD" w14:textId="28CA2923" w:rsidR="00CF0FA5" w:rsidRDefault="00CF0FA5" w:rsidP="00CF0FA5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6E98DDA2" w14:textId="77777777" w:rsidR="00652CED" w:rsidRDefault="00652CED" w:rsidP="00CF0FA5">
      <w:pPr>
        <w:spacing w:after="40"/>
      </w:pPr>
    </w:p>
    <w:p w14:paraId="4C0376F1" w14:textId="65F0529F" w:rsidR="00CF0FA5" w:rsidRPr="00767C9D" w:rsidRDefault="00767C9D" w:rsidP="00CF0FA5">
      <w:pPr>
        <w:rPr>
          <w:bCs/>
          <w:szCs w:val="20"/>
        </w:rPr>
      </w:pPr>
      <w:r w:rsidRPr="00767C9D">
        <w:rPr>
          <w:bCs/>
          <w:szCs w:val="20"/>
        </w:rPr>
        <w:t>#creation lien symbolique</w:t>
      </w:r>
    </w:p>
    <w:p w14:paraId="1ADB22A0" w14:textId="77777777" w:rsidR="00771F0A" w:rsidRPr="00771F0A" w:rsidRDefault="00771F0A" w:rsidP="00771F0A">
      <w:pPr>
        <w:rPr>
          <w:b/>
          <w:bCs/>
          <w:color w:val="0000FF"/>
          <w:sz w:val="16"/>
          <w:szCs w:val="16"/>
        </w:rPr>
      </w:pPr>
      <w:r w:rsidRPr="00771F0A">
        <w:rPr>
          <w:b/>
          <w:bCs/>
          <w:color w:val="0000FF"/>
          <w:sz w:val="16"/>
          <w:szCs w:val="16"/>
        </w:rPr>
        <w:t>sudo ln -s /home/appli/MWA_mediawiki/LIVR/01.00.00/wikidevops /var/www/html</w:t>
      </w:r>
    </w:p>
    <w:p w14:paraId="20B05A31" w14:textId="78822C15" w:rsidR="00CF0FA5" w:rsidRDefault="00771F0A" w:rsidP="00771F0A">
      <w:pPr>
        <w:rPr>
          <w:b/>
          <w:bCs/>
          <w:color w:val="0000FF"/>
          <w:sz w:val="16"/>
          <w:szCs w:val="16"/>
        </w:rPr>
      </w:pPr>
      <w:r w:rsidRPr="00771F0A">
        <w:rPr>
          <w:b/>
          <w:bCs/>
          <w:color w:val="0000FF"/>
          <w:sz w:val="16"/>
          <w:szCs w:val="16"/>
        </w:rPr>
        <w:t>sudo systemctl restart apache2</w:t>
      </w:r>
      <w:r w:rsidR="00007C04">
        <w:rPr>
          <w:b/>
          <w:bCs/>
          <w:color w:val="0000FF"/>
          <w:sz w:val="16"/>
          <w:szCs w:val="16"/>
        </w:rPr>
        <w:t xml:space="preserve">   </w:t>
      </w:r>
      <w:r w:rsidR="00007C04" w:rsidRPr="00007C04">
        <w:rPr>
          <w:b/>
          <w:bCs/>
          <w:color w:val="0000FF"/>
          <w:sz w:val="16"/>
          <w:szCs w:val="16"/>
          <w:highlight w:val="yellow"/>
        </w:rPr>
        <w:t>à faire </w:t>
      </w:r>
      <w:r w:rsidR="00007C04">
        <w:rPr>
          <w:b/>
          <w:bCs/>
          <w:color w:val="0000FF"/>
          <w:sz w:val="16"/>
          <w:szCs w:val="16"/>
          <w:highlight w:val="yellow"/>
        </w:rPr>
        <w:t>2 fois</w:t>
      </w:r>
      <w:r w:rsidR="00421586">
        <w:rPr>
          <w:b/>
          <w:bCs/>
          <w:color w:val="0000FF"/>
          <w:sz w:val="16"/>
          <w:szCs w:val="16"/>
          <w:highlight w:val="yellow"/>
        </w:rPr>
        <w:t xml:space="preserve"> </w:t>
      </w:r>
      <w:r w:rsidR="00007C04" w:rsidRPr="00007C04">
        <w:rPr>
          <w:b/>
          <w:bCs/>
          <w:color w:val="0000FF"/>
          <w:sz w:val="16"/>
          <w:szCs w:val="16"/>
          <w:highlight w:val="yellow"/>
        </w:rPr>
        <w:t>?</w:t>
      </w:r>
    </w:p>
    <w:p w14:paraId="041FE3EC" w14:textId="0E897F0D" w:rsidR="00652CED" w:rsidRDefault="00652CED" w:rsidP="00CF0FA5">
      <w:pPr>
        <w:rPr>
          <w:b/>
          <w:bCs/>
          <w:color w:val="0000FF"/>
          <w:sz w:val="16"/>
          <w:szCs w:val="16"/>
        </w:rPr>
      </w:pPr>
    </w:p>
    <w:p w14:paraId="1BC834FB" w14:textId="06DDC3B7" w:rsidR="00652CED" w:rsidRDefault="00652CED" w:rsidP="00CF0FA5">
      <w:pPr>
        <w:rPr>
          <w:bCs/>
          <w:szCs w:val="20"/>
        </w:rPr>
      </w:pPr>
      <w:r w:rsidRPr="009E4B0D">
        <w:rPr>
          <w:bCs/>
          <w:szCs w:val="20"/>
          <w:highlight w:val="yellow"/>
        </w:rPr>
        <w:t>#</w:t>
      </w:r>
      <w:r w:rsidR="00237AE3" w:rsidRPr="009E4B0D">
        <w:rPr>
          <w:bCs/>
          <w:szCs w:val="20"/>
          <w:highlight w:val="yellow"/>
        </w:rPr>
        <w:t>install.php</w:t>
      </w:r>
      <w:r w:rsidRPr="00767C9D">
        <w:rPr>
          <w:bCs/>
          <w:szCs w:val="20"/>
        </w:rPr>
        <w:t xml:space="preserve"> </w:t>
      </w:r>
    </w:p>
    <w:p w14:paraId="62927078" w14:textId="0F506F3D" w:rsidR="00421586" w:rsidRDefault="00421586" w:rsidP="00CF0FA5">
      <w:pPr>
        <w:rPr>
          <w:b/>
          <w:bCs/>
          <w:color w:val="0000FF"/>
          <w:sz w:val="16"/>
          <w:szCs w:val="16"/>
        </w:rPr>
      </w:pPr>
      <w:r w:rsidRPr="00421586">
        <w:rPr>
          <w:b/>
          <w:bCs/>
          <w:color w:val="0000FF"/>
          <w:sz w:val="16"/>
          <w:szCs w:val="16"/>
        </w:rPr>
        <w:t>cd /home/appli/MWA_mediawiki/LIVR/01.00.00/wikidevops/maintenance</w:t>
      </w:r>
    </w:p>
    <w:p w14:paraId="1CE5A7F6" w14:textId="77777777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6D6A8F3F" w14:textId="350F3479" w:rsidR="00421586" w:rsidRDefault="00421586" w:rsidP="00CF0FA5">
      <w:pPr>
        <w:rPr>
          <w:b/>
          <w:bCs/>
          <w:color w:val="0000FF"/>
          <w:sz w:val="16"/>
          <w:szCs w:val="16"/>
        </w:rPr>
      </w:pPr>
      <w:r w:rsidRPr="00421586">
        <w:rPr>
          <w:b/>
          <w:bCs/>
          <w:color w:val="0000FF"/>
          <w:sz w:val="16"/>
          <w:szCs w:val="16"/>
        </w:rPr>
        <w:t>sudo php install.php --dbname WIKI_DB --dbuser WIKI_DB_USER --dbpass WIKI_DB_PASSWD --dbserver localhost --server http://192.168.1.23/ --dbtype mysql --wiki WIKI_DB --pass WIKI_DB_PASSWDerty123admin --lang fr --scriptpath /wikidevops --confpath /home/appli/MWA_mediawiki/LIVR/01.00.00/wikidevops WIKI_DB admin</w:t>
      </w:r>
    </w:p>
    <w:p w14:paraId="235CCCFE" w14:textId="76655419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28583FEA" w14:textId="599F10BC" w:rsidR="00964A50" w:rsidRDefault="00964A50" w:rsidP="00CF0FA5">
      <w:pPr>
        <w:rPr>
          <w:b/>
          <w:bCs/>
          <w:color w:val="0000FF"/>
          <w:sz w:val="16"/>
          <w:szCs w:val="16"/>
        </w:rPr>
      </w:pPr>
      <w:r w:rsidRPr="00964A50">
        <w:rPr>
          <w:b/>
          <w:bCs/>
          <w:color w:val="0000FF"/>
          <w:sz w:val="16"/>
          <w:szCs w:val="16"/>
        </w:rPr>
        <w:t>sudo php importDump.php --wiki WIKI_DB --server http://192.168.1.23 --dbuser WIKI_DB_USER --dbpass WIKI_DB_PASSWD /home/appli/MWA_mediawiki/LIVR/01.00.00/Donnees.xml</w:t>
      </w:r>
    </w:p>
    <w:p w14:paraId="4651EC17" w14:textId="3E8AB310" w:rsidR="00964A50" w:rsidRDefault="00964A50" w:rsidP="00CF0FA5">
      <w:pPr>
        <w:rPr>
          <w:b/>
          <w:bCs/>
          <w:color w:val="0000FF"/>
          <w:sz w:val="16"/>
          <w:szCs w:val="16"/>
        </w:rPr>
      </w:pPr>
    </w:p>
    <w:p w14:paraId="6A0436FD" w14:textId="36FC28E6" w:rsidR="00964A50" w:rsidRDefault="00964A50" w:rsidP="00CF0FA5">
      <w:pPr>
        <w:rPr>
          <w:b/>
          <w:bCs/>
          <w:color w:val="0000FF"/>
          <w:sz w:val="16"/>
          <w:szCs w:val="16"/>
        </w:rPr>
      </w:pPr>
      <w:r w:rsidRPr="00964A50">
        <w:rPr>
          <w:b/>
          <w:bCs/>
          <w:color w:val="0000FF"/>
          <w:sz w:val="16"/>
          <w:szCs w:val="16"/>
        </w:rPr>
        <w:t>sudo php rebuildrecentchanges.php</w:t>
      </w:r>
    </w:p>
    <w:p w14:paraId="02B9C3D2" w14:textId="7EA4D97D" w:rsidR="00B209B9" w:rsidRDefault="00B209B9" w:rsidP="00CF0FA5">
      <w:pPr>
        <w:rPr>
          <w:b/>
          <w:bCs/>
          <w:color w:val="0000FF"/>
          <w:sz w:val="16"/>
          <w:szCs w:val="16"/>
        </w:rPr>
      </w:pPr>
    </w:p>
    <w:p w14:paraId="153891E4" w14:textId="08D83A82" w:rsidR="00B209B9" w:rsidRDefault="00B209B9" w:rsidP="00CF0FA5">
      <w:pPr>
        <w:rPr>
          <w:b/>
          <w:bCs/>
          <w:color w:val="0000FF"/>
          <w:sz w:val="16"/>
          <w:szCs w:val="16"/>
        </w:rPr>
      </w:pPr>
      <w:r w:rsidRPr="00B209B9">
        <w:rPr>
          <w:b/>
          <w:bCs/>
          <w:color w:val="0000FF"/>
          <w:sz w:val="16"/>
          <w:szCs w:val="16"/>
        </w:rPr>
        <w:t>sudo php initSiteStats.php</w:t>
      </w:r>
    </w:p>
    <w:p w14:paraId="6A495275" w14:textId="2786193E" w:rsidR="0022402F" w:rsidRDefault="0022402F" w:rsidP="00CF0FA5">
      <w:pPr>
        <w:rPr>
          <w:b/>
          <w:bCs/>
          <w:color w:val="0000FF"/>
          <w:sz w:val="16"/>
          <w:szCs w:val="16"/>
        </w:rPr>
      </w:pPr>
    </w:p>
    <w:p w14:paraId="5E831732" w14:textId="7BA22864" w:rsidR="0022402F" w:rsidRDefault="0022402F" w:rsidP="00CF0FA5">
      <w:pPr>
        <w:rPr>
          <w:b/>
          <w:bCs/>
          <w:color w:val="0000FF"/>
          <w:sz w:val="16"/>
          <w:szCs w:val="16"/>
        </w:rPr>
      </w:pPr>
      <w:r w:rsidRPr="0022402F">
        <w:rPr>
          <w:b/>
          <w:bCs/>
          <w:color w:val="0000FF"/>
          <w:sz w:val="16"/>
          <w:szCs w:val="16"/>
        </w:rPr>
        <w:t>php importImages.php --wiki WIKI_DB --server http://192.168.1.23/ --dbuser WIKI_DB_USER --dbpass WIKI_DB_PASSWD /home/appli/MWA_mediawiki/LIVR/01.00.00/images</w:t>
      </w:r>
    </w:p>
    <w:p w14:paraId="61FC4961" w14:textId="77777777" w:rsidR="002F4044" w:rsidRDefault="002F4044" w:rsidP="002F4044">
      <w:pPr>
        <w:rPr>
          <w:b/>
          <w:bCs/>
          <w:color w:val="0000FF"/>
          <w:sz w:val="16"/>
          <w:szCs w:val="16"/>
        </w:rPr>
      </w:pPr>
    </w:p>
    <w:p w14:paraId="6FBC193C" w14:textId="05D6FAD4" w:rsidR="009E4B0D" w:rsidRDefault="009E4B0D" w:rsidP="009E4B0D">
      <w:pPr>
        <w:rPr>
          <w:bCs/>
          <w:szCs w:val="20"/>
        </w:rPr>
      </w:pPr>
      <w:r w:rsidRPr="009E4B0D">
        <w:rPr>
          <w:bCs/>
          <w:szCs w:val="20"/>
          <w:highlight w:val="yellow"/>
        </w:rPr>
        <w:t>#</w:t>
      </w:r>
      <w:r w:rsidR="00454CE7">
        <w:rPr>
          <w:bCs/>
          <w:szCs w:val="20"/>
        </w:rPr>
        <w:t>a</w:t>
      </w:r>
      <w:r w:rsidR="00F81250">
        <w:rPr>
          <w:bCs/>
          <w:szCs w:val="20"/>
        </w:rPr>
        <w:t>jout du</w:t>
      </w:r>
      <w:r w:rsidR="00454CE7">
        <w:rPr>
          <w:bCs/>
          <w:szCs w:val="20"/>
        </w:rPr>
        <w:t xml:space="preserve"> logo dans</w:t>
      </w:r>
      <w:r w:rsidR="008F6FDC">
        <w:rPr>
          <w:bCs/>
          <w:szCs w:val="20"/>
        </w:rPr>
        <w:t xml:space="preserve"> fichier LocalSettings</w:t>
      </w:r>
      <w:r w:rsidR="00454CE7">
        <w:rPr>
          <w:bCs/>
          <w:szCs w:val="20"/>
        </w:rPr>
        <w:t>.php</w:t>
      </w:r>
      <w:r w:rsidR="00845E0E">
        <w:rPr>
          <w:bCs/>
          <w:szCs w:val="20"/>
        </w:rPr>
        <w:t xml:space="preserve"> </w:t>
      </w:r>
    </w:p>
    <w:p w14:paraId="0546C6E7" w14:textId="77777777" w:rsidR="004C5600" w:rsidRDefault="004C5600" w:rsidP="002F4044">
      <w:pPr>
        <w:rPr>
          <w:b/>
          <w:bCs/>
          <w:color w:val="0000FF"/>
          <w:sz w:val="16"/>
          <w:szCs w:val="16"/>
        </w:rPr>
      </w:pPr>
    </w:p>
    <w:p w14:paraId="23704B67" w14:textId="528B9F69" w:rsidR="0013456D" w:rsidRDefault="0013456D" w:rsidP="0013456D">
      <w:pPr>
        <w:rPr>
          <w:b/>
          <w:bCs/>
          <w:color w:val="0000FF"/>
          <w:sz w:val="16"/>
          <w:szCs w:val="16"/>
        </w:rPr>
      </w:pPr>
      <w:r w:rsidRPr="0013456D">
        <w:rPr>
          <w:b/>
          <w:bCs/>
          <w:color w:val="0000FF"/>
          <w:sz w:val="16"/>
          <w:szCs w:val="16"/>
        </w:rPr>
        <w:t>sudo mv /home/appli/MWA_mediawiki</w:t>
      </w:r>
      <w:r>
        <w:rPr>
          <w:b/>
          <w:bCs/>
          <w:color w:val="0000FF"/>
          <w:sz w:val="16"/>
          <w:szCs w:val="16"/>
        </w:rPr>
        <w:t xml:space="preserve">/LIVR/01.00.00/LoGo/GRA-135.png </w:t>
      </w:r>
      <w:r w:rsidRPr="0013456D">
        <w:rPr>
          <w:b/>
          <w:bCs/>
          <w:color w:val="0000FF"/>
          <w:sz w:val="16"/>
          <w:szCs w:val="16"/>
        </w:rPr>
        <w:t>/home/appli/MWA_mediawiki/LIVR/01.00.00/wikidevops/resources/assets</w:t>
      </w:r>
    </w:p>
    <w:p w14:paraId="04C90B40" w14:textId="06A71064" w:rsid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522C88A5" w14:textId="4E9E63FC" w:rsidR="001E7806" w:rsidRPr="0013456D" w:rsidRDefault="001E7806" w:rsidP="0013456D">
      <w:pPr>
        <w:rPr>
          <w:b/>
          <w:bCs/>
          <w:color w:val="0000FF"/>
          <w:sz w:val="16"/>
          <w:szCs w:val="16"/>
        </w:rPr>
      </w:pPr>
      <w:r w:rsidRPr="007A1314">
        <w:rPr>
          <w:b/>
          <w:bCs/>
          <w:color w:val="0000FF"/>
          <w:sz w:val="16"/>
          <w:szCs w:val="16"/>
          <w:highlight w:val="yellow"/>
        </w:rPr>
        <w:t>vérif :</w:t>
      </w:r>
      <w:r>
        <w:rPr>
          <w:b/>
          <w:bCs/>
          <w:color w:val="0000FF"/>
          <w:sz w:val="16"/>
          <w:szCs w:val="16"/>
        </w:rPr>
        <w:t xml:space="preserve"> </w:t>
      </w:r>
    </w:p>
    <w:p w14:paraId="26096C9C" w14:textId="74BF72A0" w:rsidR="0013456D" w:rsidRDefault="0013456D" w:rsidP="0013456D">
      <w:pPr>
        <w:rPr>
          <w:b/>
          <w:bCs/>
          <w:color w:val="0000FF"/>
          <w:sz w:val="16"/>
          <w:szCs w:val="16"/>
        </w:rPr>
      </w:pPr>
      <w:r w:rsidRPr="0013456D">
        <w:rPr>
          <w:b/>
          <w:bCs/>
          <w:color w:val="0000FF"/>
          <w:sz w:val="16"/>
          <w:szCs w:val="16"/>
        </w:rPr>
        <w:t xml:space="preserve">sudo sed -i 's/wiki\.png/GRA-135\.png/' </w:t>
      </w:r>
      <w:r w:rsidR="0035262A" w:rsidRPr="0013456D">
        <w:rPr>
          <w:b/>
          <w:bCs/>
          <w:color w:val="0000FF"/>
          <w:sz w:val="16"/>
          <w:szCs w:val="16"/>
        </w:rPr>
        <w:t>/home/appli/MWA_media</w:t>
      </w:r>
      <w:r w:rsidR="0035262A">
        <w:rPr>
          <w:b/>
          <w:bCs/>
          <w:color w:val="0000FF"/>
          <w:sz w:val="16"/>
          <w:szCs w:val="16"/>
        </w:rPr>
        <w:t>wiki/LIVR/01.00.00/wikidevops/</w:t>
      </w:r>
      <w:r w:rsidRPr="0013456D">
        <w:rPr>
          <w:b/>
          <w:bCs/>
          <w:color w:val="0000FF"/>
          <w:sz w:val="16"/>
          <w:szCs w:val="16"/>
        </w:rPr>
        <w:t>LocalSettings.php</w:t>
      </w:r>
    </w:p>
    <w:p w14:paraId="771A4C5F" w14:textId="567464B8" w:rsid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4A48B871" w14:textId="6023A8BD" w:rsidR="0013456D" w:rsidRDefault="0013456D" w:rsidP="0013456D">
      <w:pPr>
        <w:rPr>
          <w:b/>
          <w:bCs/>
          <w:color w:val="0000FF"/>
          <w:sz w:val="16"/>
          <w:szCs w:val="16"/>
        </w:rPr>
      </w:pPr>
      <w:r w:rsidRPr="009E4B0D">
        <w:rPr>
          <w:bCs/>
          <w:szCs w:val="20"/>
          <w:highlight w:val="yellow"/>
        </w:rPr>
        <w:t>#</w:t>
      </w:r>
      <w:r w:rsidR="00B86DFA">
        <w:rPr>
          <w:bCs/>
          <w:szCs w:val="20"/>
        </w:rPr>
        <w:t>redémarrage</w:t>
      </w:r>
      <w:r>
        <w:rPr>
          <w:bCs/>
          <w:szCs w:val="20"/>
        </w:rPr>
        <w:t xml:space="preserve"> apache</w:t>
      </w:r>
    </w:p>
    <w:p w14:paraId="35C15601" w14:textId="77777777" w:rsidR="0013456D" w:rsidRPr="0013456D" w:rsidRDefault="0013456D" w:rsidP="0013456D">
      <w:pPr>
        <w:rPr>
          <w:b/>
          <w:bCs/>
          <w:color w:val="0000FF"/>
          <w:sz w:val="16"/>
          <w:szCs w:val="16"/>
        </w:rPr>
      </w:pPr>
    </w:p>
    <w:p w14:paraId="493BE051" w14:textId="52986D5E" w:rsidR="004C5600" w:rsidRDefault="0013456D" w:rsidP="0013456D">
      <w:pPr>
        <w:rPr>
          <w:b/>
          <w:bCs/>
          <w:color w:val="0000FF"/>
          <w:sz w:val="16"/>
          <w:szCs w:val="16"/>
        </w:rPr>
      </w:pPr>
      <w:r w:rsidRPr="0013456D">
        <w:rPr>
          <w:b/>
          <w:bCs/>
          <w:color w:val="0000FF"/>
          <w:sz w:val="16"/>
          <w:szCs w:val="16"/>
        </w:rPr>
        <w:t>sudo systemctl restart apache2</w:t>
      </w:r>
    </w:p>
    <w:p w14:paraId="5DFED12B" w14:textId="77777777" w:rsidR="00A06002" w:rsidRDefault="00A06002" w:rsidP="00BE0D83">
      <w:pPr>
        <w:spacing w:after="40"/>
      </w:pPr>
    </w:p>
    <w:p w14:paraId="1A7DA99E" w14:textId="77777777" w:rsidR="000C2ED5" w:rsidRDefault="000C2ED5" w:rsidP="000C2ED5">
      <w:pPr>
        <w:pStyle w:val="Titre1"/>
      </w:pPr>
      <w:bookmarkStart w:id="180" w:name="_Ref387068699"/>
      <w:bookmarkStart w:id="181" w:name="_Toc418676722"/>
      <w:bookmarkStart w:id="182" w:name="_Toc426557141"/>
      <w:bookmarkStart w:id="183" w:name="_Toc426557590"/>
      <w:bookmarkStart w:id="184" w:name="_Toc463274691"/>
      <w:bookmarkStart w:id="185" w:name="_Toc506281959"/>
      <w:bookmarkStart w:id="186" w:name="_Toc27053798"/>
      <w:r>
        <w:lastRenderedPageBreak/>
        <w:t>Opérations post-installation</w:t>
      </w:r>
      <w:bookmarkEnd w:id="180"/>
      <w:bookmarkEnd w:id="181"/>
      <w:bookmarkEnd w:id="182"/>
      <w:bookmarkEnd w:id="183"/>
      <w:bookmarkEnd w:id="184"/>
      <w:bookmarkEnd w:id="185"/>
      <w:bookmarkEnd w:id="186"/>
    </w:p>
    <w:p w14:paraId="74B3164D" w14:textId="749E99B2" w:rsidR="000C2ED5" w:rsidRPr="00703329" w:rsidRDefault="00703329" w:rsidP="000C2ED5">
      <w:pPr>
        <w:pStyle w:val="Titre2"/>
        <w:rPr>
          <w:i/>
        </w:rPr>
      </w:pPr>
      <w:bookmarkStart w:id="187" w:name="_Toc447101761"/>
      <w:bookmarkStart w:id="188" w:name="_Toc452456412"/>
      <w:bookmarkStart w:id="189" w:name="_Toc455668362"/>
      <w:bookmarkStart w:id="190" w:name="_Toc505856001"/>
      <w:bookmarkStart w:id="191" w:name="_Toc506281960"/>
      <w:bookmarkStart w:id="192" w:name="_Toc434309256"/>
      <w:bookmarkStart w:id="193" w:name="_Toc418676723"/>
      <w:bookmarkStart w:id="194" w:name="_Toc426557142"/>
      <w:bookmarkStart w:id="195" w:name="_Toc426557591"/>
      <w:bookmarkStart w:id="196" w:name="_Toc463274692"/>
      <w:r w:rsidRPr="00703329">
        <w:rPr>
          <w:i/>
        </w:rPr>
        <w:t xml:space="preserve"> </w:t>
      </w:r>
      <w:bookmarkEnd w:id="187"/>
      <w:bookmarkEnd w:id="188"/>
      <w:bookmarkEnd w:id="189"/>
      <w:bookmarkEnd w:id="190"/>
      <w:bookmarkEnd w:id="191"/>
      <w:r w:rsidR="006B37FC">
        <w:rPr>
          <w:i/>
        </w:rPr>
        <w:t>Vérification sur navigateur</w:t>
      </w:r>
    </w:p>
    <w:p w14:paraId="3343EF8D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w14:paraId="1540EE0D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</w:p>
    <w:p w14:paraId="26EDB709" w14:textId="77777777" w:rsidR="00BE0D83" w:rsidRDefault="00BE0D83" w:rsidP="00BE0D83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6D9C8D39" w14:textId="77777777" w:rsidR="00BE0D83" w:rsidRDefault="00BE0D83" w:rsidP="00BE0D83"/>
    <w:p w14:paraId="1BEE50D9" w14:textId="3E0950B7" w:rsidR="00BE0D83" w:rsidRDefault="00BE0D83" w:rsidP="00BE0D83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66A4DB5" w14:textId="7872453C" w:rsidR="0031184A" w:rsidRDefault="0031184A" w:rsidP="00BE0D83">
      <w:pPr>
        <w:spacing w:after="40"/>
      </w:pPr>
    </w:p>
    <w:p w14:paraId="52D6FE37" w14:textId="48BD07F3" w:rsidR="0031184A" w:rsidRDefault="0031184A" w:rsidP="00BE0D83">
      <w:pPr>
        <w:spacing w:after="40"/>
      </w:pPr>
      <w:r>
        <w:t>sur un navigateur (Firefox, Chrome, Microdoft Edge,…) entrer l’URL suivante :</w:t>
      </w:r>
    </w:p>
    <w:p w14:paraId="16E6C108" w14:textId="68851E92" w:rsidR="0031184A" w:rsidRDefault="0031184A" w:rsidP="00BE0D83">
      <w:pPr>
        <w:spacing w:after="40"/>
      </w:pPr>
      <w:r>
        <w:t>http://192.168.1.23/wikidevops</w:t>
      </w:r>
    </w:p>
    <w:bookmarkEnd w:id="192"/>
    <w:p w14:paraId="675E05EE" w14:textId="77777777" w:rsidR="000C2ED5" w:rsidRDefault="000C2ED5" w:rsidP="000C2ED5"/>
    <w:p w14:paraId="455058B5" w14:textId="37B8AC7E" w:rsidR="000C2ED5" w:rsidRPr="00703329" w:rsidRDefault="006B37FC" w:rsidP="000C2ED5">
      <w:pPr>
        <w:pStyle w:val="Titre2"/>
        <w:rPr>
          <w:i/>
        </w:rPr>
      </w:pPr>
      <w:r>
        <w:rPr>
          <w:i/>
        </w:rPr>
        <w:t>verification sur terminal</w:t>
      </w:r>
    </w:p>
    <w:p w14:paraId="1CD0B63B" w14:textId="77777777" w:rsidR="00703329" w:rsidRDefault="00703329" w:rsidP="00703329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9923"/>
        </w:tabs>
        <w:ind w:left="142" w:right="142"/>
      </w:pPr>
      <w:r>
        <w:rPr>
          <w:rFonts w:cs="Arial"/>
          <w:caps/>
          <w:sz w:val="14"/>
        </w:rPr>
        <w:t>Quand</w:t>
      </w:r>
      <w:r>
        <w:rPr>
          <w:sz w:val="14"/>
        </w:rPr>
        <w:tab/>
        <w:t>:</w:t>
      </w:r>
      <w:r>
        <w:t xml:space="preserve"> </w:t>
      </w:r>
      <w:r>
        <w:tab/>
      </w:r>
      <w:r>
        <w:rPr>
          <w:rFonts w:cs="Arial"/>
          <w:caps/>
          <w:sz w:val="14"/>
        </w:rPr>
        <w:t>Durée Globale</w:t>
      </w:r>
      <w:r w:rsidRPr="00B042C6">
        <w:rPr>
          <w:rFonts w:cs="Arial"/>
          <w:caps/>
          <w:sz w:val="18"/>
          <w:szCs w:val="18"/>
        </w:rPr>
        <w:t xml:space="preserve">               </w:t>
      </w:r>
      <w:r>
        <w:rPr>
          <w:sz w:val="14"/>
        </w:rPr>
        <w:t xml:space="preserve">        </w:t>
      </w:r>
      <w:r w:rsidRPr="00B042C6">
        <w:rPr>
          <w:sz w:val="14"/>
        </w:rPr>
        <w:t xml:space="preserve">           </w:t>
      </w:r>
      <w:r>
        <w:rPr>
          <w:sz w:val="14"/>
        </w:rPr>
        <w:t>:</w:t>
      </w:r>
      <w:r>
        <w:t xml:space="preserve"> XX</w:t>
      </w:r>
      <w:r>
        <w:rPr>
          <w:b/>
          <w:bCs/>
          <w:color w:val="800000"/>
        </w:rPr>
        <w:t xml:space="preserve"> mn</w:t>
      </w:r>
    </w:p>
    <w:p w14:paraId="506CB116" w14:textId="77777777" w:rsidR="00703329" w:rsidRDefault="00703329" w:rsidP="00703329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946"/>
          <w:tab w:val="left" w:pos="7797"/>
          <w:tab w:val="left" w:pos="9214"/>
          <w:tab w:val="left" w:pos="9923"/>
        </w:tabs>
        <w:ind w:left="142" w:right="142"/>
        <w:rPr>
          <w:rFonts w:ascii="Arial (W1)" w:hAnsi="Arial (W1)"/>
        </w:rPr>
      </w:pPr>
      <w:r>
        <w:rPr>
          <w:rFonts w:cs="Arial"/>
          <w:caps/>
          <w:sz w:val="14"/>
        </w:rPr>
        <w:t>Machine</w:t>
      </w:r>
      <w:r>
        <w:rPr>
          <w:sz w:val="14"/>
        </w:rPr>
        <w:tab/>
        <w:t>:</w:t>
      </w:r>
      <w:r>
        <w:rPr>
          <w:b/>
          <w:bCs/>
          <w:color w:val="800000"/>
        </w:rPr>
        <w:t xml:space="preserve"> </w:t>
      </w:r>
    </w:p>
    <w:p w14:paraId="2BC02075" w14:textId="77777777" w:rsidR="00703329" w:rsidRDefault="00703329" w:rsidP="00703329">
      <w:pPr>
        <w:keepNext/>
        <w:pBdr>
          <w:top w:val="single" w:sz="4" w:space="1" w:color="C0C0C0"/>
          <w:left w:val="single" w:sz="4" w:space="4" w:color="C0C0C0"/>
          <w:bottom w:val="single" w:sz="4" w:space="1" w:color="C0C0C0"/>
          <w:right w:val="single" w:sz="4" w:space="4" w:color="C0C0C0"/>
        </w:pBdr>
        <w:shd w:val="clear" w:color="auto" w:fill="FFFFFF"/>
        <w:tabs>
          <w:tab w:val="left" w:pos="1134"/>
          <w:tab w:val="left" w:pos="6379"/>
        </w:tabs>
        <w:ind w:left="142" w:right="142"/>
      </w:pPr>
      <w:r>
        <w:rPr>
          <w:rFonts w:cs="Arial"/>
          <w:caps/>
          <w:sz w:val="14"/>
        </w:rPr>
        <w:t>Utilisateur</w:t>
      </w:r>
      <w:r>
        <w:rPr>
          <w:sz w:val="14"/>
        </w:rPr>
        <w:tab/>
        <w:t>:</w:t>
      </w:r>
      <w:r>
        <w:t xml:space="preserve"> </w:t>
      </w:r>
    </w:p>
    <w:p w14:paraId="2FC17F8B" w14:textId="77777777" w:rsidR="00703329" w:rsidRDefault="00703329" w:rsidP="00703329"/>
    <w:p w14:paraId="10F6DECD" w14:textId="77777777" w:rsidR="00703329" w:rsidRDefault="00703329" w:rsidP="00703329">
      <w:pPr>
        <w:spacing w:after="40"/>
      </w:pPr>
      <w:r>
        <w:t>E</w:t>
      </w:r>
      <w:r w:rsidRPr="00C10EC3">
        <w:t>x</w:t>
      </w:r>
      <w:r>
        <w:t>écuter les commandes suivantes :</w:t>
      </w:r>
    </w:p>
    <w:p w14:paraId="0A4F7224" w14:textId="77777777" w:rsidR="00703329" w:rsidRDefault="00703329" w:rsidP="000C2ED5">
      <w:pPr>
        <w:spacing w:after="40"/>
      </w:pPr>
    </w:p>
    <w:p w14:paraId="5AE48A43" w14:textId="0CACE957" w:rsidR="00703329" w:rsidRDefault="0031184A" w:rsidP="000C2ED5">
      <w:pPr>
        <w:spacing w:after="40"/>
      </w:pPr>
      <w:r>
        <w:t>curl ?</w:t>
      </w:r>
      <w:bookmarkStart w:id="197" w:name="_GoBack"/>
      <w:bookmarkEnd w:id="197"/>
    </w:p>
    <w:p w14:paraId="0A6959E7" w14:textId="77777777" w:rsidR="000C2ED5" w:rsidRPr="00215610" w:rsidRDefault="000C2ED5" w:rsidP="00703329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t xml:space="preserve"> </w:t>
      </w:r>
    </w:p>
    <w:p w14:paraId="50F40DEB" w14:textId="77777777" w:rsidR="000C2ED5" w:rsidRPr="00215610" w:rsidRDefault="000C2ED5" w:rsidP="000C2ED5">
      <w:pPr>
        <w:rPr>
          <w:lang w:val="en-US"/>
        </w:rPr>
      </w:pPr>
    </w:p>
    <w:bookmarkEnd w:id="193"/>
    <w:bookmarkEnd w:id="194"/>
    <w:bookmarkEnd w:id="195"/>
    <w:bookmarkEnd w:id="196"/>
    <w:p w14:paraId="5C38DFA5" w14:textId="77777777" w:rsidR="000C2ED5" w:rsidRPr="00703329" w:rsidRDefault="009A1F60" w:rsidP="000C2ED5">
      <w:pPr>
        <w:pStyle w:val="Titre1"/>
        <w:rPr>
          <w:i/>
        </w:rPr>
      </w:pPr>
      <w:r>
        <w:rPr>
          <w:i/>
        </w:rPr>
        <w:lastRenderedPageBreak/>
        <w:t>RETOUR ARRIERE</w:t>
      </w:r>
    </w:p>
    <w:tbl>
      <w:tblPr>
        <w:tblW w:w="10206" w:type="dxa"/>
        <w:tblInd w:w="70" w:type="dxa"/>
        <w:tblBorders>
          <w:top w:val="single" w:sz="8" w:space="0" w:color="C00000"/>
          <w:left w:val="threeDEmboss" w:sz="24" w:space="0" w:color="C00000"/>
          <w:bottom w:val="single" w:sz="8" w:space="0" w:color="C00000"/>
          <w:right w:val="single" w:sz="8" w:space="0" w:color="365F91" w:themeColor="accent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8788"/>
      </w:tblGrid>
      <w:tr w:rsidR="000C2ED5" w:rsidRPr="0023641E" w14:paraId="4BF9C81A" w14:textId="77777777" w:rsidTr="717AC25E">
        <w:trPr>
          <w:trHeight w:val="1075"/>
          <w:tblHeader/>
        </w:trPr>
        <w:tc>
          <w:tcPr>
            <w:tcW w:w="1418" w:type="dxa"/>
            <w:shd w:val="clear" w:color="auto" w:fill="auto"/>
            <w:vAlign w:val="center"/>
          </w:tcPr>
          <w:p w14:paraId="77A52294" w14:textId="77777777" w:rsidR="000C2ED5" w:rsidRPr="0023641E" w:rsidRDefault="000C2ED5" w:rsidP="000C2ED5">
            <w:pPr>
              <w:rPr>
                <w:b/>
                <w:bCs/>
                <w:w w:val="110"/>
              </w:rPr>
            </w:pPr>
            <w:r>
              <w:rPr>
                <w:noProof/>
              </w:rPr>
              <w:drawing>
                <wp:inline distT="0" distB="0" distL="0" distR="0" wp14:anchorId="3E6E7A70" wp14:editId="0399A95C">
                  <wp:extent cx="811530" cy="811530"/>
                  <wp:effectExtent l="0" t="0" r="0" b="0"/>
                  <wp:docPr id="10" name="Image 2" descr="1350052945_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81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  <w:tcBorders>
              <w:top w:val="single" w:sz="8" w:space="0" w:color="C00000"/>
              <w:bottom w:val="single" w:sz="8" w:space="0" w:color="C00000"/>
              <w:right w:val="single" w:sz="8" w:space="0" w:color="C00000"/>
            </w:tcBorders>
            <w:shd w:val="clear" w:color="auto" w:fill="auto"/>
          </w:tcPr>
          <w:p w14:paraId="007DCDA8" w14:textId="77777777" w:rsidR="000C2ED5" w:rsidRDefault="000C2ED5" w:rsidP="000C2ED5">
            <w:pPr>
              <w:spacing w:after="60"/>
              <w:rPr>
                <w:b/>
                <w:color w:val="800000"/>
              </w:rPr>
            </w:pPr>
          </w:p>
          <w:p w14:paraId="2E424479" w14:textId="77777777" w:rsidR="00703329" w:rsidRPr="006256A2" w:rsidRDefault="00703329" w:rsidP="00703329">
            <w:pPr>
              <w:spacing w:after="60"/>
              <w:rPr>
                <w:b/>
                <w:color w:val="800000"/>
              </w:rPr>
            </w:pPr>
            <w:r w:rsidRPr="006256A2">
              <w:rPr>
                <w:b/>
                <w:color w:val="800000"/>
              </w:rPr>
              <w:t>ATTENTION :</w:t>
            </w:r>
            <w:r>
              <w:rPr>
                <w:b/>
                <w:color w:val="800000"/>
              </w:rPr>
              <w:t xml:space="preserve"> </w:t>
            </w:r>
            <w:r w:rsidRPr="0046556C">
              <w:rPr>
                <w:b/>
                <w:i/>
              </w:rPr>
              <w:t>Point d’attention si nécessaire</w:t>
            </w:r>
            <w:r w:rsidRPr="0046556C">
              <w:rPr>
                <w:b/>
              </w:rPr>
              <w:t xml:space="preserve"> </w:t>
            </w:r>
          </w:p>
          <w:p w14:paraId="450EA2D7" w14:textId="77777777" w:rsidR="000C2ED5" w:rsidRDefault="000C2ED5" w:rsidP="000C2ED5">
            <w:pPr>
              <w:rPr>
                <w:b/>
              </w:rPr>
            </w:pPr>
          </w:p>
          <w:p w14:paraId="3DD355C9" w14:textId="77777777" w:rsidR="000C2ED5" w:rsidRPr="0023641E" w:rsidRDefault="000C2ED5" w:rsidP="000C2ED5"/>
        </w:tc>
      </w:tr>
    </w:tbl>
    <w:p w14:paraId="1A81F0B1" w14:textId="77777777" w:rsidR="00703329" w:rsidRDefault="00703329" w:rsidP="00703329">
      <w:pPr>
        <w:spacing w:after="40"/>
      </w:pPr>
      <w:bookmarkStart w:id="198" w:name="_Toc506281967"/>
      <w:bookmarkStart w:id="199" w:name="_Toc418676728"/>
      <w:bookmarkStart w:id="200" w:name="_Toc426557147"/>
      <w:bookmarkStart w:id="201" w:name="_Toc426557596"/>
      <w:bookmarkStart w:id="202" w:name="_Toc463274701"/>
    </w:p>
    <w:p w14:paraId="1F2EC897" w14:textId="77777777" w:rsidR="000C2ED5" w:rsidRPr="00703329" w:rsidRDefault="00703329" w:rsidP="000C2ED5">
      <w:pPr>
        <w:pStyle w:val="Titre2"/>
        <w:rPr>
          <w:i/>
        </w:rPr>
      </w:pPr>
      <w:bookmarkStart w:id="203" w:name="_Toc505937883"/>
      <w:bookmarkStart w:id="204" w:name="_Toc506281969"/>
      <w:bookmarkStart w:id="205" w:name="_Toc27053802"/>
      <w:bookmarkEnd w:id="198"/>
      <w:bookmarkEnd w:id="199"/>
      <w:bookmarkEnd w:id="200"/>
      <w:bookmarkEnd w:id="201"/>
      <w:bookmarkEnd w:id="202"/>
      <w:r w:rsidRPr="00703329">
        <w:rPr>
          <w:i/>
        </w:rPr>
        <w:t>XXX</w:t>
      </w:r>
      <w:bookmarkEnd w:id="203"/>
      <w:bookmarkEnd w:id="204"/>
      <w:bookmarkEnd w:id="205"/>
    </w:p>
    <w:p w14:paraId="717AAFBA" w14:textId="77777777" w:rsidR="000C2ED5" w:rsidRPr="002B04B4" w:rsidRDefault="000C2ED5" w:rsidP="000C2ED5">
      <w:pPr>
        <w:rPr>
          <w:highlight w:val="yellow"/>
          <w:lang w:val="en-US"/>
        </w:rPr>
      </w:pPr>
    </w:p>
    <w:p w14:paraId="48C7391A" w14:textId="77777777" w:rsidR="000C2ED5" w:rsidRPr="00703329" w:rsidRDefault="00703329" w:rsidP="000C2ED5">
      <w:pPr>
        <w:pStyle w:val="Titre2"/>
        <w:rPr>
          <w:i/>
        </w:rPr>
      </w:pPr>
      <w:bookmarkStart w:id="206" w:name="_Toc505937888"/>
      <w:bookmarkStart w:id="207" w:name="_Toc506281974"/>
      <w:bookmarkStart w:id="208" w:name="_Toc27053803"/>
      <w:r w:rsidRPr="00703329">
        <w:rPr>
          <w:i/>
        </w:rPr>
        <w:t>XXX</w:t>
      </w:r>
      <w:bookmarkEnd w:id="206"/>
      <w:bookmarkEnd w:id="207"/>
      <w:bookmarkEnd w:id="208"/>
    </w:p>
    <w:p w14:paraId="56EE48EE" w14:textId="77777777" w:rsidR="000C2ED5" w:rsidRDefault="000C2ED5" w:rsidP="000C2ED5"/>
    <w:p w14:paraId="2908EB2C" w14:textId="77777777" w:rsidR="000C2ED5" w:rsidRDefault="000C2ED5" w:rsidP="000C2ED5"/>
    <w:p w14:paraId="121FD38A" w14:textId="77777777" w:rsidR="000C2ED5" w:rsidRDefault="000C2ED5" w:rsidP="000C2ED5"/>
    <w:p w14:paraId="1FE2DD96" w14:textId="77777777" w:rsidR="000C2ED5" w:rsidRDefault="000C2ED5" w:rsidP="000C2ED5"/>
    <w:p w14:paraId="27357532" w14:textId="77777777" w:rsidR="000C2ED5" w:rsidRDefault="000C2ED5" w:rsidP="000C2ED5"/>
    <w:p w14:paraId="07F023C8" w14:textId="77777777" w:rsidR="000C2ED5" w:rsidRDefault="000C2ED5" w:rsidP="000C2ED5"/>
    <w:p w14:paraId="4D28D7C0" w14:textId="77777777" w:rsidR="000C2ED5" w:rsidRDefault="000C2ED5" w:rsidP="000C2ED5">
      <w:pPr>
        <w:pStyle w:val="Titre1"/>
      </w:pPr>
      <w:bookmarkStart w:id="209" w:name="_Toc418676747"/>
      <w:bookmarkStart w:id="210" w:name="_Toc426557172"/>
      <w:bookmarkStart w:id="211" w:name="_Toc426557621"/>
      <w:bookmarkStart w:id="212" w:name="_Toc463274730"/>
      <w:bookmarkStart w:id="213" w:name="_Toc506281981"/>
      <w:bookmarkStart w:id="214" w:name="_Toc27053804"/>
      <w:r>
        <w:lastRenderedPageBreak/>
        <w:t>ANNEXE</w:t>
      </w:r>
      <w:bookmarkEnd w:id="209"/>
      <w:bookmarkEnd w:id="210"/>
      <w:bookmarkEnd w:id="211"/>
      <w:bookmarkEnd w:id="212"/>
      <w:bookmarkEnd w:id="213"/>
      <w:bookmarkEnd w:id="214"/>
    </w:p>
    <w:p w14:paraId="5356B826" w14:textId="77777777" w:rsidR="000C2ED5" w:rsidRPr="00703329" w:rsidRDefault="00703329" w:rsidP="000C2ED5">
      <w:pPr>
        <w:pStyle w:val="Titre2"/>
        <w:tabs>
          <w:tab w:val="num" w:pos="254"/>
        </w:tabs>
        <w:ind w:left="1530" w:hanging="708"/>
        <w:rPr>
          <w:i/>
        </w:rPr>
      </w:pPr>
      <w:bookmarkStart w:id="215" w:name="_Toc403397185"/>
      <w:bookmarkStart w:id="216" w:name="_Toc407117237"/>
      <w:bookmarkStart w:id="217" w:name="_Toc418676748"/>
      <w:bookmarkStart w:id="218" w:name="_Toc426557173"/>
      <w:bookmarkStart w:id="219" w:name="_Toc426557622"/>
      <w:bookmarkStart w:id="220" w:name="_Toc463274731"/>
      <w:bookmarkStart w:id="221" w:name="_Toc506281982"/>
      <w:bookmarkStart w:id="222" w:name="_Toc27053805"/>
      <w:r w:rsidRPr="00703329">
        <w:rPr>
          <w:i/>
        </w:rPr>
        <w:t>XXX</w:t>
      </w:r>
      <w:r w:rsidR="000C2ED5" w:rsidRPr="00703329">
        <w:rPr>
          <w:i/>
        </w:rPr>
        <w:t xml:space="preserve"> :</w:t>
      </w:r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14:paraId="08C3A35E" w14:textId="77777777" w:rsidR="000C2ED5" w:rsidRPr="00703329" w:rsidRDefault="00703329" w:rsidP="000C2ED5">
      <w:pPr>
        <w:pStyle w:val="Titre2"/>
        <w:tabs>
          <w:tab w:val="num" w:pos="254"/>
        </w:tabs>
        <w:ind w:left="1530" w:hanging="708"/>
        <w:rPr>
          <w:i/>
        </w:rPr>
      </w:pPr>
      <w:bookmarkStart w:id="223" w:name="_Toc463274732"/>
      <w:bookmarkStart w:id="224" w:name="_Toc506281983"/>
      <w:bookmarkStart w:id="225" w:name="_Ref407113468"/>
      <w:bookmarkStart w:id="226" w:name="_Toc407117238"/>
      <w:bookmarkStart w:id="227" w:name="_Ref407628650"/>
      <w:bookmarkStart w:id="228" w:name="_Ref407628653"/>
      <w:bookmarkStart w:id="229" w:name="_Toc418676749"/>
      <w:bookmarkStart w:id="230" w:name="_Toc426557174"/>
      <w:bookmarkStart w:id="231" w:name="_Toc426557623"/>
      <w:bookmarkStart w:id="232" w:name="_Ref402944874"/>
      <w:bookmarkStart w:id="233" w:name="_Toc403397186"/>
      <w:bookmarkStart w:id="234" w:name="_Toc27053806"/>
      <w:r w:rsidRPr="00703329">
        <w:rPr>
          <w:i/>
        </w:rPr>
        <w:t>XXX :</w:t>
      </w:r>
      <w:bookmarkEnd w:id="136"/>
      <w:bookmarkEnd w:id="137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</w:p>
    <w:sectPr w:rsidR="000C2ED5" w:rsidRPr="00703329" w:rsidSect="006F1D38">
      <w:headerReference w:type="even" r:id="rId19"/>
      <w:type w:val="continuous"/>
      <w:pgSz w:w="11907" w:h="16840" w:code="9"/>
      <w:pgMar w:top="992" w:right="567" w:bottom="992" w:left="567" w:header="720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3FDB3" w14:textId="77777777" w:rsidR="003973BB" w:rsidRPr="00DB247F" w:rsidRDefault="003973BB" w:rsidP="00FB1AB0">
      <w:pPr>
        <w:spacing w:before="0" w:after="0"/>
      </w:pPr>
      <w:r w:rsidRPr="00DB247F">
        <w:separator/>
      </w:r>
    </w:p>
  </w:endnote>
  <w:endnote w:type="continuationSeparator" w:id="0">
    <w:p w14:paraId="2B50CEB7" w14:textId="77777777" w:rsidR="003973BB" w:rsidRPr="00DB247F" w:rsidRDefault="003973BB" w:rsidP="00FB1AB0">
      <w:pPr>
        <w:spacing w:before="0" w:after="0"/>
      </w:pPr>
      <w:r w:rsidRPr="00DB247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Bold">
    <w:altName w:val="Eras Bold IT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Roman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4699"/>
      <w:gridCol w:w="2105"/>
    </w:tblGrid>
    <w:tr w:rsidR="0063787F" w:rsidRPr="00DB247F" w14:paraId="6604746F" w14:textId="77777777">
      <w:tc>
        <w:tcPr>
          <w:tcW w:w="2905" w:type="dxa"/>
        </w:tcPr>
        <w:p w14:paraId="6615501B" w14:textId="77777777" w:rsidR="0063787F" w:rsidRPr="00DB247F" w:rsidRDefault="0063787F">
          <w:pPr>
            <w:pStyle w:val="Pieddepage"/>
            <w:jc w:val="center"/>
          </w:pPr>
          <w:r w:rsidRPr="00DB247F">
            <w:fldChar w:fldCharType="begin"/>
          </w:r>
          <w:r w:rsidRPr="00DB247F">
            <w:instrText xml:space="preserve"> REF REFDOC \* MERGEFORMAT </w:instrText>
          </w:r>
          <w:r w:rsidRPr="00DB247F">
            <w:fldChar w:fldCharType="separate"/>
          </w:r>
          <w:r>
            <w:rPr>
              <w:b/>
              <w:bCs/>
            </w:rPr>
            <w:t>Erreur ! Source du renvoi introuvable.</w:t>
          </w:r>
          <w:r w:rsidRPr="00DB247F">
            <w:fldChar w:fldCharType="end"/>
          </w:r>
          <w:r w:rsidRPr="00DB247F">
            <w:t xml:space="preserve">/ </w:t>
          </w:r>
        </w:p>
      </w:tc>
      <w:tc>
        <w:tcPr>
          <w:tcW w:w="4699" w:type="dxa"/>
        </w:tcPr>
        <w:p w14:paraId="5BB2D0A0" w14:textId="77777777" w:rsidR="0063787F" w:rsidRPr="00EB5F71" w:rsidRDefault="0063787F">
          <w:pPr>
            <w:pStyle w:val="Pieddepage"/>
            <w:jc w:val="center"/>
            <w:rPr>
              <w:lang w:val="en-US"/>
            </w:rPr>
          </w:pPr>
          <w:r w:rsidRPr="00EB5F71">
            <w:rPr>
              <w:lang w:val="en-US"/>
            </w:rPr>
            <w:t>Copyright EDF - GDF - CSP-IT</w:t>
          </w:r>
        </w:p>
      </w:tc>
      <w:tc>
        <w:tcPr>
          <w:tcW w:w="2105" w:type="dxa"/>
        </w:tcPr>
        <w:p w14:paraId="34B39328" w14:textId="77777777" w:rsidR="0063787F" w:rsidRPr="00DB247F" w:rsidRDefault="0063787F">
          <w:pPr>
            <w:pStyle w:val="Pieddepage"/>
            <w:jc w:val="right"/>
          </w:pPr>
          <w:r w:rsidRPr="00DB247F">
            <w:t xml:space="preserve">Page 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DB247F"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</w:tc>
    </w:tr>
  </w:tbl>
  <w:p w14:paraId="4BDB5498" w14:textId="77777777" w:rsidR="0063787F" w:rsidRPr="00DB247F" w:rsidRDefault="0063787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CB8EA" w14:textId="77777777" w:rsidR="0063787F" w:rsidRPr="00901533" w:rsidRDefault="0063787F" w:rsidP="00A32B4D">
    <w:pPr>
      <w:jc w:val="center"/>
      <w:rPr>
        <w:sz w:val="16"/>
      </w:rPr>
    </w:pPr>
    <w:r>
      <w:rPr>
        <w:sz w:val="16"/>
      </w:rPr>
      <w:t>ECONOCOM – 44 Rue de la Découverte 31670 LABEGE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552"/>
      <w:gridCol w:w="1842"/>
    </w:tblGrid>
    <w:tr w:rsidR="0063787F" w14:paraId="47621F13" w14:textId="77777777" w:rsidTr="006F1D38">
      <w:trPr>
        <w:trHeight w:val="132"/>
      </w:trPr>
      <w:tc>
        <w:tcPr>
          <w:tcW w:w="6379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5E1D6A9" w14:textId="77777777" w:rsidR="0063787F" w:rsidRPr="009A1F60" w:rsidRDefault="0063787F" w:rsidP="00EE46BC">
          <w:pPr>
            <w:rPr>
              <w:i/>
              <w:iCs/>
              <w:szCs w:val="20"/>
            </w:rPr>
          </w:pPr>
          <w:r>
            <w:rPr>
              <w:iCs/>
              <w:szCs w:val="20"/>
            </w:rPr>
            <w:t>ECONOCOM 44 rue de la découverte 31600 LABEGE</w:t>
          </w:r>
        </w:p>
      </w:tc>
      <w:tc>
        <w:tcPr>
          <w:tcW w:w="2552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6BBA33E" w14:textId="77777777" w:rsidR="0063787F" w:rsidRDefault="0063787F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842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43B63BB" w14:textId="69E02CA4" w:rsidR="0063787F" w:rsidRDefault="0063787F">
          <w:pPr>
            <w:pStyle w:val="Pieddepage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F029C4">
            <w:rPr>
              <w:b/>
              <w:i w:val="0"/>
              <w:iCs/>
              <w:noProof/>
              <w:sz w:val="20"/>
            </w:rPr>
            <w:t>10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F029C4">
            <w:rPr>
              <w:b/>
              <w:i w:val="0"/>
              <w:iCs/>
              <w:noProof/>
              <w:sz w:val="20"/>
            </w:rPr>
            <w:t>12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w14:paraId="464FCBC1" w14:textId="77777777" w:rsidR="0063787F" w:rsidRDefault="0063787F">
    <w:pPr>
      <w:pStyle w:val="Pieddepage"/>
      <w:rPr>
        <w:i w:val="0"/>
        <w:iCs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4" w:type="dxa"/>
      <w:tblInd w:w="70" w:type="dxa"/>
      <w:tblBorders>
        <w:top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79"/>
      <w:gridCol w:w="2694"/>
      <w:gridCol w:w="1701"/>
    </w:tblGrid>
    <w:tr w:rsidR="0063787F" w14:paraId="0D7861F1" w14:textId="77777777" w:rsidTr="006F1D38">
      <w:tc>
        <w:tcPr>
          <w:tcW w:w="6379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32703B" w14:textId="77777777" w:rsidR="0063787F" w:rsidRPr="00901533" w:rsidRDefault="0063787F" w:rsidP="00A32B4D">
          <w:pPr>
            <w:jc w:val="center"/>
            <w:rPr>
              <w:sz w:val="16"/>
            </w:rPr>
          </w:pPr>
          <w:r>
            <w:rPr>
              <w:sz w:val="16"/>
            </w:rPr>
            <w:t>ECONOCOM – 44 Rue de la Découverte 31670 LABEGE</w:t>
          </w:r>
        </w:p>
        <w:p w14:paraId="2916C19D" w14:textId="77777777" w:rsidR="0063787F" w:rsidRPr="009A1F60" w:rsidRDefault="0063787F" w:rsidP="00ED01F1">
          <w:pPr>
            <w:rPr>
              <w:iCs/>
              <w:szCs w:val="20"/>
            </w:rPr>
          </w:pPr>
        </w:p>
      </w:tc>
      <w:tc>
        <w:tcPr>
          <w:tcW w:w="2694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4869460" w14:textId="77777777" w:rsidR="0063787F" w:rsidRDefault="0063787F">
          <w:pPr>
            <w:pStyle w:val="Pieddepage"/>
            <w:jc w:val="center"/>
            <w:rPr>
              <w:i w:val="0"/>
              <w:iCs/>
            </w:rPr>
          </w:pPr>
        </w:p>
      </w:tc>
      <w:tc>
        <w:tcPr>
          <w:tcW w:w="1701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E1FBFFB" w14:textId="6C32B9FF" w:rsidR="0063787F" w:rsidRDefault="0063787F">
          <w:pPr>
            <w:pStyle w:val="Pieddepage"/>
            <w:ind w:left="-70" w:right="71"/>
            <w:jc w:val="right"/>
            <w:rPr>
              <w:b/>
              <w:i w:val="0"/>
              <w:iCs/>
              <w:sz w:val="20"/>
            </w:rPr>
          </w:pPr>
          <w:r>
            <w:rPr>
              <w:b/>
              <w:i w:val="0"/>
              <w:iCs/>
              <w:sz w:val="20"/>
            </w:rPr>
            <w:t xml:space="preserve">Page : </w:t>
          </w:r>
          <w:r>
            <w:rPr>
              <w:b/>
              <w:i w:val="0"/>
              <w:iCs/>
              <w:sz w:val="20"/>
            </w:rPr>
            <w:fldChar w:fldCharType="begin"/>
          </w:r>
          <w:r>
            <w:rPr>
              <w:b/>
              <w:i w:val="0"/>
              <w:iCs/>
              <w:sz w:val="20"/>
            </w:rPr>
            <w:instrText xml:space="preserve"> PAGE </w:instrText>
          </w:r>
          <w:r>
            <w:rPr>
              <w:b/>
              <w:i w:val="0"/>
              <w:iCs/>
              <w:sz w:val="20"/>
            </w:rPr>
            <w:fldChar w:fldCharType="separate"/>
          </w:r>
          <w:r w:rsidR="00F600DF">
            <w:rPr>
              <w:b/>
              <w:i w:val="0"/>
              <w:iCs/>
              <w:noProof/>
              <w:sz w:val="20"/>
            </w:rPr>
            <w:t>2</w:t>
          </w:r>
          <w:r>
            <w:rPr>
              <w:b/>
              <w:i w:val="0"/>
              <w:iCs/>
              <w:sz w:val="20"/>
            </w:rPr>
            <w:fldChar w:fldCharType="end"/>
          </w:r>
          <w:r>
            <w:rPr>
              <w:b/>
              <w:i w:val="0"/>
              <w:iCs/>
              <w:sz w:val="20"/>
            </w:rPr>
            <w:t>/</w:t>
          </w:r>
          <w:r>
            <w:rPr>
              <w:b/>
              <w:i w:val="0"/>
              <w:iCs/>
              <w:noProof/>
              <w:sz w:val="20"/>
            </w:rPr>
            <w:fldChar w:fldCharType="begin"/>
          </w:r>
          <w:r>
            <w:rPr>
              <w:b/>
              <w:i w:val="0"/>
              <w:iCs/>
              <w:noProof/>
              <w:sz w:val="20"/>
            </w:rPr>
            <w:instrText xml:space="preserve"> NUMPAGES  \* MERGEFORMAT </w:instrText>
          </w:r>
          <w:r>
            <w:rPr>
              <w:b/>
              <w:i w:val="0"/>
              <w:iCs/>
              <w:noProof/>
              <w:sz w:val="20"/>
            </w:rPr>
            <w:fldChar w:fldCharType="separate"/>
          </w:r>
          <w:r w:rsidR="00F600DF">
            <w:rPr>
              <w:b/>
              <w:i w:val="0"/>
              <w:iCs/>
              <w:noProof/>
              <w:sz w:val="20"/>
            </w:rPr>
            <w:t>12</w:t>
          </w:r>
          <w:r>
            <w:rPr>
              <w:b/>
              <w:i w:val="0"/>
              <w:iCs/>
              <w:noProof/>
              <w:sz w:val="20"/>
            </w:rPr>
            <w:fldChar w:fldCharType="end"/>
          </w:r>
        </w:p>
      </w:tc>
    </w:tr>
  </w:tbl>
  <w:p w14:paraId="187F57B8" w14:textId="77777777" w:rsidR="0063787F" w:rsidRDefault="0063787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C3AA2" w14:textId="77777777" w:rsidR="003973BB" w:rsidRPr="00DB247F" w:rsidRDefault="003973BB" w:rsidP="00FB1AB0">
      <w:pPr>
        <w:spacing w:before="0" w:after="0"/>
      </w:pPr>
      <w:r w:rsidRPr="00DB247F">
        <w:separator/>
      </w:r>
    </w:p>
  </w:footnote>
  <w:footnote w:type="continuationSeparator" w:id="0">
    <w:p w14:paraId="5CFF0157" w14:textId="77777777" w:rsidR="003973BB" w:rsidRPr="00DB247F" w:rsidRDefault="003973BB" w:rsidP="00FB1AB0">
      <w:pPr>
        <w:spacing w:before="0" w:after="0"/>
      </w:pPr>
      <w:r w:rsidRPr="00DB247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w:rsidR="0063787F" w:rsidRPr="00DB247F" w14:paraId="10C950D2" w14:textId="77777777" w:rsidTr="006F1D38">
      <w:trPr>
        <w:cantSplit/>
      </w:trPr>
      <w:tc>
        <w:tcPr>
          <w:tcW w:w="107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D56D4FB" w14:textId="77777777" w:rsidR="0063787F" w:rsidRPr="00DB247F" w:rsidRDefault="0063787F" w:rsidP="00960716">
          <w:pPr>
            <w:jc w:val="center"/>
          </w:pPr>
          <w:fldSimple w:instr="TITLE  \* FirstCap  \* MERGEFORMAT">
            <w:r>
              <w:t>Procédure Technique d'installation / Migration de l’application NOM APPLICATION-VERSION-AFFAIRE</w:t>
            </w:r>
          </w:fldSimple>
          <w:r>
            <w:t xml:space="preserve"> </w:t>
          </w:r>
          <w:r w:rsidRPr="00DB247F">
            <w:fldChar w:fldCharType="begin"/>
          </w:r>
          <w:r w:rsidRPr="00DB247F">
            <w:instrText xml:space="preserve"> COMMENTS  \* CHARFORMAT </w:instrText>
          </w:r>
          <w:r w:rsidRPr="00DB247F">
            <w:fldChar w:fldCharType="end"/>
          </w:r>
        </w:p>
      </w:tc>
    </w:tr>
  </w:tbl>
  <w:p w14:paraId="46ABBD8F" w14:textId="77777777" w:rsidR="0063787F" w:rsidRPr="00DB247F" w:rsidRDefault="0063787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CEA3D" w14:textId="77777777" w:rsidR="0063787F" w:rsidRDefault="0063787F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73" w:type="dxa"/>
      <w:tblInd w:w="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773"/>
    </w:tblGrid>
    <w:tr w:rsidR="0063787F" w14:paraId="364EDE19" w14:textId="77777777" w:rsidTr="006F1D38">
      <w:trPr>
        <w:cantSplit/>
      </w:trPr>
      <w:tc>
        <w:tcPr>
          <w:tcW w:w="1077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88E457A" w14:textId="77777777" w:rsidR="0063787F" w:rsidRPr="002E0DEB" w:rsidRDefault="0063787F" w:rsidP="00960716">
          <w:pPr>
            <w:jc w:val="center"/>
            <w:rPr>
              <w:rFonts w:cs="Arial"/>
              <w:b/>
              <w:bCs/>
              <w:iCs/>
              <w:noProof/>
            </w:rPr>
          </w:pPr>
          <w:fldSimple w:instr="TITLE  \* FirstCap  \* MERGEFORMAT">
            <w:fldSimple w:instr="TITLE  \* FirstCap  \* MERGEFORMAT">
              <w:r>
                <w:t>Procédure Technique d'installation / Migration de l’application NOM APPLICATION-VERSION-AFFAIRE</w:t>
              </w:r>
            </w:fldSimple>
          </w:fldSimple>
        </w:p>
      </w:tc>
    </w:tr>
  </w:tbl>
  <w:p w14:paraId="54738AF4" w14:textId="77777777" w:rsidR="0063787F" w:rsidRDefault="0063787F">
    <w:pPr>
      <w:rPr>
        <w:sz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71F136" w14:textId="77777777" w:rsidR="0063787F" w:rsidRDefault="0063787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A14A04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325EE"/>
    <w:multiLevelType w:val="singleLevel"/>
    <w:tmpl w:val="F280E17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" w15:restartNumberingAfterBreak="0">
    <w:nsid w:val="0BF8514E"/>
    <w:multiLevelType w:val="singleLevel"/>
    <w:tmpl w:val="F344115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3" w15:restartNumberingAfterBreak="0">
    <w:nsid w:val="0E6E4A7D"/>
    <w:multiLevelType w:val="singleLevel"/>
    <w:tmpl w:val="D9EA7B14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4" w15:restartNumberingAfterBreak="0">
    <w:nsid w:val="0FAB500A"/>
    <w:multiLevelType w:val="singleLevel"/>
    <w:tmpl w:val="B4A4A6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5" w15:restartNumberingAfterBreak="0">
    <w:nsid w:val="13957C36"/>
    <w:multiLevelType w:val="hybridMultilevel"/>
    <w:tmpl w:val="6218A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66924"/>
    <w:multiLevelType w:val="hybridMultilevel"/>
    <w:tmpl w:val="E9587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46223"/>
    <w:multiLevelType w:val="singleLevel"/>
    <w:tmpl w:val="2A4028EC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8" w15:restartNumberingAfterBreak="0">
    <w:nsid w:val="30740BEC"/>
    <w:multiLevelType w:val="multilevel"/>
    <w:tmpl w:val="91BA2F20"/>
    <w:lvl w:ilvl="0">
      <w:start w:val="1"/>
      <w:numFmt w:val="decimal"/>
      <w:pStyle w:val="Titre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254"/>
        </w:tabs>
        <w:ind w:left="1530" w:hanging="708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282"/>
        </w:tabs>
        <w:ind w:left="2125" w:hanging="708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254"/>
        </w:tabs>
        <w:ind w:left="2692" w:hanging="736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254"/>
        </w:tabs>
        <w:ind w:left="254" w:firstLine="0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tabs>
          <w:tab w:val="num" w:pos="254"/>
        </w:tabs>
        <w:ind w:left="4502" w:hanging="708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tabs>
          <w:tab w:val="num" w:pos="254"/>
        </w:tabs>
        <w:ind w:left="5210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4"/>
        </w:tabs>
        <w:ind w:left="5918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4"/>
        </w:tabs>
        <w:ind w:left="6626" w:hanging="708"/>
      </w:pPr>
      <w:rPr>
        <w:rFonts w:hint="default"/>
      </w:rPr>
    </w:lvl>
  </w:abstractNum>
  <w:abstractNum w:abstractNumId="9" w15:restartNumberingAfterBreak="0">
    <w:nsid w:val="3A3C6138"/>
    <w:multiLevelType w:val="singleLevel"/>
    <w:tmpl w:val="3F7CC97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0" w15:restartNumberingAfterBreak="0">
    <w:nsid w:val="3DBB7122"/>
    <w:multiLevelType w:val="hybridMultilevel"/>
    <w:tmpl w:val="018CADEC"/>
    <w:lvl w:ilvl="0" w:tplc="66949BE4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D294C"/>
    <w:multiLevelType w:val="hybridMultilevel"/>
    <w:tmpl w:val="E05E190C"/>
    <w:lvl w:ilvl="0" w:tplc="74B26F6A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618D6"/>
    <w:multiLevelType w:val="singleLevel"/>
    <w:tmpl w:val="7A7E928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3" w15:restartNumberingAfterBreak="0">
    <w:nsid w:val="4BA37505"/>
    <w:multiLevelType w:val="hybridMultilevel"/>
    <w:tmpl w:val="210A0056"/>
    <w:lvl w:ilvl="0" w:tplc="4E86FFAC">
      <w:start w:val="500"/>
      <w:numFmt w:val="bullet"/>
      <w:lvlText w:val="-"/>
      <w:lvlJc w:val="left"/>
      <w:pPr>
        <w:ind w:left="715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53B0460B"/>
    <w:multiLevelType w:val="singleLevel"/>
    <w:tmpl w:val="6BC4982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5" w15:restartNumberingAfterBreak="0">
    <w:nsid w:val="57202F98"/>
    <w:multiLevelType w:val="hybridMultilevel"/>
    <w:tmpl w:val="202EF2EE"/>
    <w:lvl w:ilvl="0" w:tplc="7F0EA8CC">
      <w:start w:val="5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B29E5"/>
    <w:multiLevelType w:val="singleLevel"/>
    <w:tmpl w:val="915E4B72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7" w15:restartNumberingAfterBreak="0">
    <w:nsid w:val="588653DF"/>
    <w:multiLevelType w:val="singleLevel"/>
    <w:tmpl w:val="54BAEB48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18" w15:restartNumberingAfterBreak="0">
    <w:nsid w:val="5C572D9E"/>
    <w:multiLevelType w:val="multilevel"/>
    <w:tmpl w:val="02C0C0B0"/>
    <w:lvl w:ilvl="0">
      <w:start w:val="1"/>
      <w:numFmt w:val="none"/>
      <w:pStyle w:val="TitrehorsTM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63EC21DE"/>
    <w:multiLevelType w:val="singleLevel"/>
    <w:tmpl w:val="D2BAA1EE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0" w15:restartNumberingAfterBreak="0">
    <w:nsid w:val="64637741"/>
    <w:multiLevelType w:val="singleLevel"/>
    <w:tmpl w:val="74B26F6A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1" w15:restartNumberingAfterBreak="0">
    <w:nsid w:val="6B160C30"/>
    <w:multiLevelType w:val="singleLevel"/>
    <w:tmpl w:val="1108DF16"/>
    <w:lvl w:ilvl="0">
      <w:start w:val="1"/>
      <w:numFmt w:val="bullet"/>
      <w:lvlText w:val="¢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2" w15:restartNumberingAfterBreak="0">
    <w:nsid w:val="76C067DE"/>
    <w:multiLevelType w:val="hybridMultilevel"/>
    <w:tmpl w:val="D7B6E298"/>
    <w:lvl w:ilvl="0" w:tplc="74B26F6A">
      <w:start w:val="1"/>
      <w:numFmt w:val="bullet"/>
      <w:lvlText w:val="¢"/>
      <w:lvlJc w:val="left"/>
      <w:pPr>
        <w:ind w:left="720" w:hanging="360"/>
      </w:pPr>
      <w:rPr>
        <w:rFonts w:ascii="Wingdings 2" w:hAnsi="Wingdings 2" w:hint="default"/>
        <w:color w:val="000080"/>
        <w:sz w:val="1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B0FFD"/>
    <w:multiLevelType w:val="singleLevel"/>
    <w:tmpl w:val="A928EF5A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abstractNum w:abstractNumId="24" w15:restartNumberingAfterBreak="0">
    <w:nsid w:val="7FE5597A"/>
    <w:multiLevelType w:val="singleLevel"/>
    <w:tmpl w:val="2B1C43B6"/>
    <w:lvl w:ilvl="0">
      <w:start w:val="1"/>
      <w:numFmt w:val="bullet"/>
      <w:lvlText w:val=""/>
      <w:lvlJc w:val="left"/>
      <w:pPr>
        <w:tabs>
          <w:tab w:val="num" w:pos="283"/>
        </w:tabs>
        <w:ind w:left="283" w:hanging="283"/>
      </w:pPr>
      <w:rPr>
        <w:rFonts w:ascii="Wingdings 2" w:hAnsi="Wingdings 2" w:hint="default"/>
        <w:color w:val="000080"/>
        <w:sz w:val="14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20"/>
  </w:num>
  <w:num w:numId="5">
    <w:abstractNumId w:val="22"/>
  </w:num>
  <w:num w:numId="6">
    <w:abstractNumId w:val="5"/>
  </w:num>
  <w:num w:numId="7">
    <w:abstractNumId w:val="15"/>
  </w:num>
  <w:num w:numId="8">
    <w:abstractNumId w:val="13"/>
  </w:num>
  <w:num w:numId="9">
    <w:abstractNumId w:val="3"/>
  </w:num>
  <w:num w:numId="10">
    <w:abstractNumId w:val="23"/>
  </w:num>
  <w:num w:numId="11">
    <w:abstractNumId w:val="24"/>
  </w:num>
  <w:num w:numId="12">
    <w:abstractNumId w:val="7"/>
  </w:num>
  <w:num w:numId="1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4"/>
  </w:num>
  <w:num w:numId="16">
    <w:abstractNumId w:val="12"/>
  </w:num>
  <w:num w:numId="17">
    <w:abstractNumId w:val="2"/>
  </w:num>
  <w:num w:numId="18">
    <w:abstractNumId w:val="14"/>
  </w:num>
  <w:num w:numId="19">
    <w:abstractNumId w:val="16"/>
  </w:num>
  <w:num w:numId="20">
    <w:abstractNumId w:val="9"/>
  </w:num>
  <w:num w:numId="21">
    <w:abstractNumId w:val="17"/>
  </w:num>
  <w:num w:numId="22">
    <w:abstractNumId w:val="19"/>
  </w:num>
  <w:num w:numId="23">
    <w:abstractNumId w:val="11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10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nl-NL" w:vendorID="9" w:dllVersion="512" w:checkStyle="1"/>
  <w:attachedTemplate r:id="rId1"/>
  <w:defaultTabStop w:val="709"/>
  <w:hyphenationZone w:val="425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AE"/>
    <w:rsid w:val="000006C4"/>
    <w:rsid w:val="00003A2E"/>
    <w:rsid w:val="0000524A"/>
    <w:rsid w:val="000060C5"/>
    <w:rsid w:val="00006608"/>
    <w:rsid w:val="00007C04"/>
    <w:rsid w:val="00010919"/>
    <w:rsid w:val="000137A2"/>
    <w:rsid w:val="000147B4"/>
    <w:rsid w:val="000163A7"/>
    <w:rsid w:val="000164A8"/>
    <w:rsid w:val="0002179C"/>
    <w:rsid w:val="00021826"/>
    <w:rsid w:val="00023832"/>
    <w:rsid w:val="000258FA"/>
    <w:rsid w:val="00027158"/>
    <w:rsid w:val="00032D92"/>
    <w:rsid w:val="00033334"/>
    <w:rsid w:val="00033F62"/>
    <w:rsid w:val="00034690"/>
    <w:rsid w:val="00035AA1"/>
    <w:rsid w:val="000446F3"/>
    <w:rsid w:val="00045208"/>
    <w:rsid w:val="00045ACD"/>
    <w:rsid w:val="00050337"/>
    <w:rsid w:val="00050898"/>
    <w:rsid w:val="000508DE"/>
    <w:rsid w:val="000517C4"/>
    <w:rsid w:val="00051EE6"/>
    <w:rsid w:val="000528B2"/>
    <w:rsid w:val="000529C9"/>
    <w:rsid w:val="00053BCC"/>
    <w:rsid w:val="000543E4"/>
    <w:rsid w:val="00055AAE"/>
    <w:rsid w:val="000561F0"/>
    <w:rsid w:val="0006195A"/>
    <w:rsid w:val="00063011"/>
    <w:rsid w:val="0006459A"/>
    <w:rsid w:val="0007191E"/>
    <w:rsid w:val="00071C35"/>
    <w:rsid w:val="00077AC6"/>
    <w:rsid w:val="00082300"/>
    <w:rsid w:val="00082859"/>
    <w:rsid w:val="00083717"/>
    <w:rsid w:val="00083D0E"/>
    <w:rsid w:val="0008416E"/>
    <w:rsid w:val="00085875"/>
    <w:rsid w:val="000858F5"/>
    <w:rsid w:val="00085ABE"/>
    <w:rsid w:val="00087B0E"/>
    <w:rsid w:val="000927BA"/>
    <w:rsid w:val="00093A99"/>
    <w:rsid w:val="0009525B"/>
    <w:rsid w:val="000A129E"/>
    <w:rsid w:val="000A349B"/>
    <w:rsid w:val="000A3B5C"/>
    <w:rsid w:val="000A3BC1"/>
    <w:rsid w:val="000A447B"/>
    <w:rsid w:val="000A52B8"/>
    <w:rsid w:val="000A646E"/>
    <w:rsid w:val="000B13AD"/>
    <w:rsid w:val="000B2158"/>
    <w:rsid w:val="000B4E43"/>
    <w:rsid w:val="000B592F"/>
    <w:rsid w:val="000B5BFF"/>
    <w:rsid w:val="000B66BF"/>
    <w:rsid w:val="000B71C1"/>
    <w:rsid w:val="000B793B"/>
    <w:rsid w:val="000C2ED5"/>
    <w:rsid w:val="000C3A81"/>
    <w:rsid w:val="000C618D"/>
    <w:rsid w:val="000D1B07"/>
    <w:rsid w:val="000E2717"/>
    <w:rsid w:val="000E31F1"/>
    <w:rsid w:val="000E3238"/>
    <w:rsid w:val="000E4944"/>
    <w:rsid w:val="000E53C0"/>
    <w:rsid w:val="000E6D52"/>
    <w:rsid w:val="000F0D9B"/>
    <w:rsid w:val="000F1B7D"/>
    <w:rsid w:val="000F3526"/>
    <w:rsid w:val="000F3818"/>
    <w:rsid w:val="000F4B02"/>
    <w:rsid w:val="000F52AD"/>
    <w:rsid w:val="000F5E8E"/>
    <w:rsid w:val="000F722E"/>
    <w:rsid w:val="00104D30"/>
    <w:rsid w:val="001052F1"/>
    <w:rsid w:val="00105F5F"/>
    <w:rsid w:val="001065AF"/>
    <w:rsid w:val="00107285"/>
    <w:rsid w:val="00107300"/>
    <w:rsid w:val="00107996"/>
    <w:rsid w:val="00110A75"/>
    <w:rsid w:val="00111C2F"/>
    <w:rsid w:val="001167DF"/>
    <w:rsid w:val="001167E4"/>
    <w:rsid w:val="00116B0C"/>
    <w:rsid w:val="00116F1F"/>
    <w:rsid w:val="00120646"/>
    <w:rsid w:val="00120C5B"/>
    <w:rsid w:val="00125755"/>
    <w:rsid w:val="00131705"/>
    <w:rsid w:val="00131ACB"/>
    <w:rsid w:val="00131C87"/>
    <w:rsid w:val="00132073"/>
    <w:rsid w:val="001336DF"/>
    <w:rsid w:val="00133EAD"/>
    <w:rsid w:val="00134239"/>
    <w:rsid w:val="001343F1"/>
    <w:rsid w:val="0013455C"/>
    <w:rsid w:val="0013456D"/>
    <w:rsid w:val="001353E4"/>
    <w:rsid w:val="00136658"/>
    <w:rsid w:val="00136FB3"/>
    <w:rsid w:val="00137D63"/>
    <w:rsid w:val="00140277"/>
    <w:rsid w:val="001406C4"/>
    <w:rsid w:val="00142F95"/>
    <w:rsid w:val="00146457"/>
    <w:rsid w:val="0015285C"/>
    <w:rsid w:val="00152A87"/>
    <w:rsid w:val="00165800"/>
    <w:rsid w:val="00166756"/>
    <w:rsid w:val="00170316"/>
    <w:rsid w:val="00171B4C"/>
    <w:rsid w:val="001724FD"/>
    <w:rsid w:val="00173BA9"/>
    <w:rsid w:val="00175EBF"/>
    <w:rsid w:val="0017729F"/>
    <w:rsid w:val="00186ADF"/>
    <w:rsid w:val="00187361"/>
    <w:rsid w:val="00190035"/>
    <w:rsid w:val="00190493"/>
    <w:rsid w:val="001910B5"/>
    <w:rsid w:val="00191A1E"/>
    <w:rsid w:val="001934A0"/>
    <w:rsid w:val="00194A6F"/>
    <w:rsid w:val="001962E9"/>
    <w:rsid w:val="00196D8F"/>
    <w:rsid w:val="001A0B0D"/>
    <w:rsid w:val="001A1AD8"/>
    <w:rsid w:val="001A3210"/>
    <w:rsid w:val="001A528C"/>
    <w:rsid w:val="001B037B"/>
    <w:rsid w:val="001B076B"/>
    <w:rsid w:val="001B2B2C"/>
    <w:rsid w:val="001B43E4"/>
    <w:rsid w:val="001B5942"/>
    <w:rsid w:val="001C0DF6"/>
    <w:rsid w:val="001D0DD6"/>
    <w:rsid w:val="001D2545"/>
    <w:rsid w:val="001D3C7E"/>
    <w:rsid w:val="001D61D1"/>
    <w:rsid w:val="001D7303"/>
    <w:rsid w:val="001E034B"/>
    <w:rsid w:val="001E0B47"/>
    <w:rsid w:val="001E1757"/>
    <w:rsid w:val="001E4B6F"/>
    <w:rsid w:val="001E4CE4"/>
    <w:rsid w:val="001E6050"/>
    <w:rsid w:val="001E774A"/>
    <w:rsid w:val="001E7806"/>
    <w:rsid w:val="001F0CB0"/>
    <w:rsid w:val="001F2858"/>
    <w:rsid w:val="001F78BB"/>
    <w:rsid w:val="00201A18"/>
    <w:rsid w:val="00204311"/>
    <w:rsid w:val="0020583A"/>
    <w:rsid w:val="00206AC0"/>
    <w:rsid w:val="00206DB5"/>
    <w:rsid w:val="00211454"/>
    <w:rsid w:val="00212B6B"/>
    <w:rsid w:val="00215610"/>
    <w:rsid w:val="00216F53"/>
    <w:rsid w:val="00217524"/>
    <w:rsid w:val="00220E0C"/>
    <w:rsid w:val="00221CCE"/>
    <w:rsid w:val="00222BCC"/>
    <w:rsid w:val="00222D90"/>
    <w:rsid w:val="0022402F"/>
    <w:rsid w:val="002266C8"/>
    <w:rsid w:val="00232971"/>
    <w:rsid w:val="00232F88"/>
    <w:rsid w:val="00233247"/>
    <w:rsid w:val="002339D4"/>
    <w:rsid w:val="002342CB"/>
    <w:rsid w:val="002344CD"/>
    <w:rsid w:val="00237AE3"/>
    <w:rsid w:val="0024029F"/>
    <w:rsid w:val="00241406"/>
    <w:rsid w:val="00241EBE"/>
    <w:rsid w:val="002423D7"/>
    <w:rsid w:val="002428DF"/>
    <w:rsid w:val="0024308A"/>
    <w:rsid w:val="0024392F"/>
    <w:rsid w:val="0025202A"/>
    <w:rsid w:val="00253B19"/>
    <w:rsid w:val="0025427D"/>
    <w:rsid w:val="0025579C"/>
    <w:rsid w:val="0025582F"/>
    <w:rsid w:val="0026198C"/>
    <w:rsid w:val="00265010"/>
    <w:rsid w:val="00266F36"/>
    <w:rsid w:val="0027281F"/>
    <w:rsid w:val="00276DC7"/>
    <w:rsid w:val="002778D7"/>
    <w:rsid w:val="002805F8"/>
    <w:rsid w:val="002810C7"/>
    <w:rsid w:val="002814AA"/>
    <w:rsid w:val="00281961"/>
    <w:rsid w:val="00282456"/>
    <w:rsid w:val="00282EA4"/>
    <w:rsid w:val="00284306"/>
    <w:rsid w:val="00284A3F"/>
    <w:rsid w:val="00286964"/>
    <w:rsid w:val="00287E2A"/>
    <w:rsid w:val="00294883"/>
    <w:rsid w:val="0029709E"/>
    <w:rsid w:val="002A027A"/>
    <w:rsid w:val="002A0C98"/>
    <w:rsid w:val="002A518F"/>
    <w:rsid w:val="002A605E"/>
    <w:rsid w:val="002A64F9"/>
    <w:rsid w:val="002A72E7"/>
    <w:rsid w:val="002A7C19"/>
    <w:rsid w:val="002B25BD"/>
    <w:rsid w:val="002B2B31"/>
    <w:rsid w:val="002B4D89"/>
    <w:rsid w:val="002B5199"/>
    <w:rsid w:val="002C27CD"/>
    <w:rsid w:val="002C3D37"/>
    <w:rsid w:val="002C45F8"/>
    <w:rsid w:val="002C4677"/>
    <w:rsid w:val="002C509E"/>
    <w:rsid w:val="002C66B0"/>
    <w:rsid w:val="002C7501"/>
    <w:rsid w:val="002D145C"/>
    <w:rsid w:val="002D1F17"/>
    <w:rsid w:val="002D28DA"/>
    <w:rsid w:val="002D28F5"/>
    <w:rsid w:val="002D2991"/>
    <w:rsid w:val="002D3F37"/>
    <w:rsid w:val="002D5173"/>
    <w:rsid w:val="002D7496"/>
    <w:rsid w:val="002E0DEB"/>
    <w:rsid w:val="002E7B7A"/>
    <w:rsid w:val="002F0ED7"/>
    <w:rsid w:val="002F1A5C"/>
    <w:rsid w:val="002F4044"/>
    <w:rsid w:val="002F46C6"/>
    <w:rsid w:val="002F4B98"/>
    <w:rsid w:val="002F5E50"/>
    <w:rsid w:val="00301C21"/>
    <w:rsid w:val="00302845"/>
    <w:rsid w:val="003029B3"/>
    <w:rsid w:val="0031184A"/>
    <w:rsid w:val="003145F8"/>
    <w:rsid w:val="0031504C"/>
    <w:rsid w:val="003151AE"/>
    <w:rsid w:val="003205CF"/>
    <w:rsid w:val="00320C93"/>
    <w:rsid w:val="003306B9"/>
    <w:rsid w:val="00332C2D"/>
    <w:rsid w:val="00335090"/>
    <w:rsid w:val="00335199"/>
    <w:rsid w:val="00335320"/>
    <w:rsid w:val="00335443"/>
    <w:rsid w:val="00336544"/>
    <w:rsid w:val="003373E8"/>
    <w:rsid w:val="00340C0A"/>
    <w:rsid w:val="003417D8"/>
    <w:rsid w:val="00342B6D"/>
    <w:rsid w:val="003453E8"/>
    <w:rsid w:val="00346E1B"/>
    <w:rsid w:val="0035166D"/>
    <w:rsid w:val="00351C70"/>
    <w:rsid w:val="0035262A"/>
    <w:rsid w:val="00352D4C"/>
    <w:rsid w:val="00353693"/>
    <w:rsid w:val="0035391C"/>
    <w:rsid w:val="003547CA"/>
    <w:rsid w:val="0035518D"/>
    <w:rsid w:val="003553DE"/>
    <w:rsid w:val="0036092E"/>
    <w:rsid w:val="003649D7"/>
    <w:rsid w:val="00364CFD"/>
    <w:rsid w:val="003667BB"/>
    <w:rsid w:val="003667C7"/>
    <w:rsid w:val="003677E4"/>
    <w:rsid w:val="003707A8"/>
    <w:rsid w:val="0037310B"/>
    <w:rsid w:val="003779F9"/>
    <w:rsid w:val="00386DFB"/>
    <w:rsid w:val="00390C70"/>
    <w:rsid w:val="00393B10"/>
    <w:rsid w:val="00393C6A"/>
    <w:rsid w:val="0039445F"/>
    <w:rsid w:val="00396DBC"/>
    <w:rsid w:val="003973BB"/>
    <w:rsid w:val="00397994"/>
    <w:rsid w:val="003A006C"/>
    <w:rsid w:val="003A2BFC"/>
    <w:rsid w:val="003A2F31"/>
    <w:rsid w:val="003A3108"/>
    <w:rsid w:val="003A31EF"/>
    <w:rsid w:val="003B03B9"/>
    <w:rsid w:val="003B1197"/>
    <w:rsid w:val="003B1942"/>
    <w:rsid w:val="003B1F25"/>
    <w:rsid w:val="003B2C63"/>
    <w:rsid w:val="003B6016"/>
    <w:rsid w:val="003B6B81"/>
    <w:rsid w:val="003B6F03"/>
    <w:rsid w:val="003B7F8E"/>
    <w:rsid w:val="003C1ECA"/>
    <w:rsid w:val="003C2A0D"/>
    <w:rsid w:val="003C5467"/>
    <w:rsid w:val="003D02EB"/>
    <w:rsid w:val="003D04C8"/>
    <w:rsid w:val="003D1FA9"/>
    <w:rsid w:val="003D25DC"/>
    <w:rsid w:val="003D27A8"/>
    <w:rsid w:val="003D2B71"/>
    <w:rsid w:val="003D375B"/>
    <w:rsid w:val="003D45CF"/>
    <w:rsid w:val="003D4699"/>
    <w:rsid w:val="003D569A"/>
    <w:rsid w:val="003D616F"/>
    <w:rsid w:val="003D71A0"/>
    <w:rsid w:val="003E07F2"/>
    <w:rsid w:val="003E11D3"/>
    <w:rsid w:val="003E1A8A"/>
    <w:rsid w:val="003E4C07"/>
    <w:rsid w:val="003E6AFD"/>
    <w:rsid w:val="003F0E29"/>
    <w:rsid w:val="003F181C"/>
    <w:rsid w:val="003F1CB1"/>
    <w:rsid w:val="003F33CB"/>
    <w:rsid w:val="003F357F"/>
    <w:rsid w:val="003F3889"/>
    <w:rsid w:val="003F4058"/>
    <w:rsid w:val="003F521C"/>
    <w:rsid w:val="003F7148"/>
    <w:rsid w:val="003F766A"/>
    <w:rsid w:val="003F7919"/>
    <w:rsid w:val="00401057"/>
    <w:rsid w:val="0040129E"/>
    <w:rsid w:val="004020EA"/>
    <w:rsid w:val="00403146"/>
    <w:rsid w:val="00405023"/>
    <w:rsid w:val="0040584E"/>
    <w:rsid w:val="004059CF"/>
    <w:rsid w:val="00407600"/>
    <w:rsid w:val="00407753"/>
    <w:rsid w:val="00412823"/>
    <w:rsid w:val="004148F4"/>
    <w:rsid w:val="00414FD8"/>
    <w:rsid w:val="00415743"/>
    <w:rsid w:val="0041584E"/>
    <w:rsid w:val="00415A6B"/>
    <w:rsid w:val="00416858"/>
    <w:rsid w:val="00416E08"/>
    <w:rsid w:val="00420A54"/>
    <w:rsid w:val="00420F91"/>
    <w:rsid w:val="00421586"/>
    <w:rsid w:val="004236B6"/>
    <w:rsid w:val="004237B9"/>
    <w:rsid w:val="00423CC6"/>
    <w:rsid w:val="004243BE"/>
    <w:rsid w:val="00424582"/>
    <w:rsid w:val="00425B49"/>
    <w:rsid w:val="0042694B"/>
    <w:rsid w:val="00430685"/>
    <w:rsid w:val="004307DD"/>
    <w:rsid w:val="00433240"/>
    <w:rsid w:val="004379EE"/>
    <w:rsid w:val="004412D5"/>
    <w:rsid w:val="00443223"/>
    <w:rsid w:val="004446D9"/>
    <w:rsid w:val="00454AD5"/>
    <w:rsid w:val="00454CE7"/>
    <w:rsid w:val="00456556"/>
    <w:rsid w:val="0045694E"/>
    <w:rsid w:val="00457DB5"/>
    <w:rsid w:val="00462027"/>
    <w:rsid w:val="00462BD7"/>
    <w:rsid w:val="0046556C"/>
    <w:rsid w:val="00467BED"/>
    <w:rsid w:val="00467C15"/>
    <w:rsid w:val="00470579"/>
    <w:rsid w:val="00470B9B"/>
    <w:rsid w:val="00472A89"/>
    <w:rsid w:val="00472BEE"/>
    <w:rsid w:val="00473899"/>
    <w:rsid w:val="004803BE"/>
    <w:rsid w:val="00483B1A"/>
    <w:rsid w:val="00484CC8"/>
    <w:rsid w:val="004856C1"/>
    <w:rsid w:val="004867E3"/>
    <w:rsid w:val="0048738F"/>
    <w:rsid w:val="00493C22"/>
    <w:rsid w:val="004959A4"/>
    <w:rsid w:val="00495D18"/>
    <w:rsid w:val="00496C0A"/>
    <w:rsid w:val="004A0502"/>
    <w:rsid w:val="004A277E"/>
    <w:rsid w:val="004A4D6A"/>
    <w:rsid w:val="004A4EAC"/>
    <w:rsid w:val="004B4ECA"/>
    <w:rsid w:val="004B6A56"/>
    <w:rsid w:val="004C1CE0"/>
    <w:rsid w:val="004C2D1E"/>
    <w:rsid w:val="004C2D1F"/>
    <w:rsid w:val="004C394F"/>
    <w:rsid w:val="004C3DFD"/>
    <w:rsid w:val="004C433E"/>
    <w:rsid w:val="004C5600"/>
    <w:rsid w:val="004C57A5"/>
    <w:rsid w:val="004C76E0"/>
    <w:rsid w:val="004D1C09"/>
    <w:rsid w:val="004D3FAD"/>
    <w:rsid w:val="004D4BA3"/>
    <w:rsid w:val="004D56E1"/>
    <w:rsid w:val="004E0F04"/>
    <w:rsid w:val="004E5109"/>
    <w:rsid w:val="004E60FD"/>
    <w:rsid w:val="004F15AD"/>
    <w:rsid w:val="004F4824"/>
    <w:rsid w:val="00502064"/>
    <w:rsid w:val="00503FE2"/>
    <w:rsid w:val="00504E51"/>
    <w:rsid w:val="00511C0D"/>
    <w:rsid w:val="00511C69"/>
    <w:rsid w:val="00512CD4"/>
    <w:rsid w:val="0051415F"/>
    <w:rsid w:val="005147B2"/>
    <w:rsid w:val="005157D4"/>
    <w:rsid w:val="00515902"/>
    <w:rsid w:val="005176E4"/>
    <w:rsid w:val="00520E02"/>
    <w:rsid w:val="00521A5A"/>
    <w:rsid w:val="005231BB"/>
    <w:rsid w:val="0052486D"/>
    <w:rsid w:val="00527AE2"/>
    <w:rsid w:val="005314C2"/>
    <w:rsid w:val="005377F7"/>
    <w:rsid w:val="00537C48"/>
    <w:rsid w:val="00537F80"/>
    <w:rsid w:val="00551A2D"/>
    <w:rsid w:val="005556CE"/>
    <w:rsid w:val="00560EC1"/>
    <w:rsid w:val="005619DC"/>
    <w:rsid w:val="0056213F"/>
    <w:rsid w:val="00563680"/>
    <w:rsid w:val="00564774"/>
    <w:rsid w:val="005664B6"/>
    <w:rsid w:val="00566622"/>
    <w:rsid w:val="00567305"/>
    <w:rsid w:val="00567ED3"/>
    <w:rsid w:val="00571F48"/>
    <w:rsid w:val="00575380"/>
    <w:rsid w:val="005757F6"/>
    <w:rsid w:val="00583961"/>
    <w:rsid w:val="00587C0E"/>
    <w:rsid w:val="005909FF"/>
    <w:rsid w:val="00591863"/>
    <w:rsid w:val="005928C7"/>
    <w:rsid w:val="005A1576"/>
    <w:rsid w:val="005A1BD2"/>
    <w:rsid w:val="005A1C2D"/>
    <w:rsid w:val="005A1FC3"/>
    <w:rsid w:val="005A40AB"/>
    <w:rsid w:val="005A4386"/>
    <w:rsid w:val="005B01C2"/>
    <w:rsid w:val="005B064B"/>
    <w:rsid w:val="005B1960"/>
    <w:rsid w:val="005B42F2"/>
    <w:rsid w:val="005B5BC3"/>
    <w:rsid w:val="005B635D"/>
    <w:rsid w:val="005B63D6"/>
    <w:rsid w:val="005B6C93"/>
    <w:rsid w:val="005C37AB"/>
    <w:rsid w:val="005C4B5A"/>
    <w:rsid w:val="005D0B45"/>
    <w:rsid w:val="005D5E84"/>
    <w:rsid w:val="005E165D"/>
    <w:rsid w:val="005E477E"/>
    <w:rsid w:val="005E5EEC"/>
    <w:rsid w:val="005E7CF6"/>
    <w:rsid w:val="005F5EE9"/>
    <w:rsid w:val="005F6754"/>
    <w:rsid w:val="00602F14"/>
    <w:rsid w:val="0060339F"/>
    <w:rsid w:val="00605BA3"/>
    <w:rsid w:val="0061011F"/>
    <w:rsid w:val="0061013F"/>
    <w:rsid w:val="00611A48"/>
    <w:rsid w:val="006138F0"/>
    <w:rsid w:val="00614051"/>
    <w:rsid w:val="00626DC9"/>
    <w:rsid w:val="006307B9"/>
    <w:rsid w:val="00631D07"/>
    <w:rsid w:val="00632112"/>
    <w:rsid w:val="00635D49"/>
    <w:rsid w:val="0063787F"/>
    <w:rsid w:val="00641304"/>
    <w:rsid w:val="006422DF"/>
    <w:rsid w:val="00643F46"/>
    <w:rsid w:val="00644044"/>
    <w:rsid w:val="0064547E"/>
    <w:rsid w:val="00645A94"/>
    <w:rsid w:val="006528D1"/>
    <w:rsid w:val="00652CED"/>
    <w:rsid w:val="00653622"/>
    <w:rsid w:val="00654013"/>
    <w:rsid w:val="0065439F"/>
    <w:rsid w:val="00654F7E"/>
    <w:rsid w:val="00656259"/>
    <w:rsid w:val="006570C8"/>
    <w:rsid w:val="00657C9B"/>
    <w:rsid w:val="00664B36"/>
    <w:rsid w:val="00666603"/>
    <w:rsid w:val="0066665E"/>
    <w:rsid w:val="00671B24"/>
    <w:rsid w:val="00671D7F"/>
    <w:rsid w:val="00671DA1"/>
    <w:rsid w:val="00675E09"/>
    <w:rsid w:val="00676E9F"/>
    <w:rsid w:val="006800BD"/>
    <w:rsid w:val="006825F6"/>
    <w:rsid w:val="00685573"/>
    <w:rsid w:val="00686106"/>
    <w:rsid w:val="00686D8D"/>
    <w:rsid w:val="00691C47"/>
    <w:rsid w:val="00691FCA"/>
    <w:rsid w:val="006955EA"/>
    <w:rsid w:val="0069606F"/>
    <w:rsid w:val="00697A8D"/>
    <w:rsid w:val="006A1473"/>
    <w:rsid w:val="006A2D48"/>
    <w:rsid w:val="006A2E1C"/>
    <w:rsid w:val="006A31D4"/>
    <w:rsid w:val="006A4154"/>
    <w:rsid w:val="006A5032"/>
    <w:rsid w:val="006A5632"/>
    <w:rsid w:val="006A7205"/>
    <w:rsid w:val="006B06C2"/>
    <w:rsid w:val="006B0814"/>
    <w:rsid w:val="006B37FC"/>
    <w:rsid w:val="006B3A81"/>
    <w:rsid w:val="006C20A8"/>
    <w:rsid w:val="006C28F7"/>
    <w:rsid w:val="006C2E8B"/>
    <w:rsid w:val="006C48ED"/>
    <w:rsid w:val="006C500C"/>
    <w:rsid w:val="006D16F9"/>
    <w:rsid w:val="006D3125"/>
    <w:rsid w:val="006D3FCF"/>
    <w:rsid w:val="006D584F"/>
    <w:rsid w:val="006E07F3"/>
    <w:rsid w:val="006E0D5E"/>
    <w:rsid w:val="006E16BA"/>
    <w:rsid w:val="006E353C"/>
    <w:rsid w:val="006E562D"/>
    <w:rsid w:val="006E5ACC"/>
    <w:rsid w:val="006F1D38"/>
    <w:rsid w:val="006F2253"/>
    <w:rsid w:val="006F3351"/>
    <w:rsid w:val="006F3926"/>
    <w:rsid w:val="006F40CC"/>
    <w:rsid w:val="006F637E"/>
    <w:rsid w:val="006F687A"/>
    <w:rsid w:val="006F6B91"/>
    <w:rsid w:val="006F7F15"/>
    <w:rsid w:val="00703329"/>
    <w:rsid w:val="00703341"/>
    <w:rsid w:val="00705034"/>
    <w:rsid w:val="007052EF"/>
    <w:rsid w:val="00706819"/>
    <w:rsid w:val="00711A99"/>
    <w:rsid w:val="007120DE"/>
    <w:rsid w:val="00712C84"/>
    <w:rsid w:val="00712CD3"/>
    <w:rsid w:val="00712D07"/>
    <w:rsid w:val="007148B4"/>
    <w:rsid w:val="00714C2B"/>
    <w:rsid w:val="00717DD6"/>
    <w:rsid w:val="00720E81"/>
    <w:rsid w:val="00723786"/>
    <w:rsid w:val="007243E6"/>
    <w:rsid w:val="007310FA"/>
    <w:rsid w:val="007310FD"/>
    <w:rsid w:val="00731723"/>
    <w:rsid w:val="00732D0E"/>
    <w:rsid w:val="0073364A"/>
    <w:rsid w:val="00734184"/>
    <w:rsid w:val="00734337"/>
    <w:rsid w:val="007360B9"/>
    <w:rsid w:val="00740448"/>
    <w:rsid w:val="00743F30"/>
    <w:rsid w:val="00745B4F"/>
    <w:rsid w:val="007460BA"/>
    <w:rsid w:val="00746E5F"/>
    <w:rsid w:val="00747EE3"/>
    <w:rsid w:val="0075012C"/>
    <w:rsid w:val="007558A7"/>
    <w:rsid w:val="00761102"/>
    <w:rsid w:val="00761681"/>
    <w:rsid w:val="0076181D"/>
    <w:rsid w:val="00763D94"/>
    <w:rsid w:val="00766852"/>
    <w:rsid w:val="00767C9D"/>
    <w:rsid w:val="007701A9"/>
    <w:rsid w:val="00770830"/>
    <w:rsid w:val="00771758"/>
    <w:rsid w:val="00771F0A"/>
    <w:rsid w:val="007743D2"/>
    <w:rsid w:val="0077559A"/>
    <w:rsid w:val="00776B6C"/>
    <w:rsid w:val="00777846"/>
    <w:rsid w:val="00777996"/>
    <w:rsid w:val="00784E0D"/>
    <w:rsid w:val="0078590D"/>
    <w:rsid w:val="00786250"/>
    <w:rsid w:val="007862B5"/>
    <w:rsid w:val="00786AB7"/>
    <w:rsid w:val="00786C74"/>
    <w:rsid w:val="007905E2"/>
    <w:rsid w:val="0079263C"/>
    <w:rsid w:val="007935F1"/>
    <w:rsid w:val="0079661A"/>
    <w:rsid w:val="007A1314"/>
    <w:rsid w:val="007A469E"/>
    <w:rsid w:val="007A67E0"/>
    <w:rsid w:val="007B136A"/>
    <w:rsid w:val="007B2D4E"/>
    <w:rsid w:val="007B2FBB"/>
    <w:rsid w:val="007B464C"/>
    <w:rsid w:val="007B5625"/>
    <w:rsid w:val="007B6E32"/>
    <w:rsid w:val="007B7438"/>
    <w:rsid w:val="007C0D7A"/>
    <w:rsid w:val="007C0EBB"/>
    <w:rsid w:val="007C1C2E"/>
    <w:rsid w:val="007C3B00"/>
    <w:rsid w:val="007C5B88"/>
    <w:rsid w:val="007C696B"/>
    <w:rsid w:val="007D07C3"/>
    <w:rsid w:val="007D1E1B"/>
    <w:rsid w:val="007D765D"/>
    <w:rsid w:val="007E1549"/>
    <w:rsid w:val="007E26F3"/>
    <w:rsid w:val="007E2981"/>
    <w:rsid w:val="007E4733"/>
    <w:rsid w:val="007E6821"/>
    <w:rsid w:val="007E71EC"/>
    <w:rsid w:val="007F194D"/>
    <w:rsid w:val="007F3FC5"/>
    <w:rsid w:val="007F72AD"/>
    <w:rsid w:val="007F739D"/>
    <w:rsid w:val="0080416A"/>
    <w:rsid w:val="008059C2"/>
    <w:rsid w:val="00806948"/>
    <w:rsid w:val="00810BF0"/>
    <w:rsid w:val="0081639F"/>
    <w:rsid w:val="00816D3E"/>
    <w:rsid w:val="008203BC"/>
    <w:rsid w:val="008209E7"/>
    <w:rsid w:val="00820D6E"/>
    <w:rsid w:val="00820E46"/>
    <w:rsid w:val="008232B4"/>
    <w:rsid w:val="00823A87"/>
    <w:rsid w:val="00825A80"/>
    <w:rsid w:val="00830199"/>
    <w:rsid w:val="00831179"/>
    <w:rsid w:val="00834244"/>
    <w:rsid w:val="00840F8C"/>
    <w:rsid w:val="00841FF6"/>
    <w:rsid w:val="008448CF"/>
    <w:rsid w:val="00845E0E"/>
    <w:rsid w:val="0084649F"/>
    <w:rsid w:val="00847BE7"/>
    <w:rsid w:val="00850A8A"/>
    <w:rsid w:val="00851D71"/>
    <w:rsid w:val="0086058E"/>
    <w:rsid w:val="00863766"/>
    <w:rsid w:val="00870CBD"/>
    <w:rsid w:val="0087665E"/>
    <w:rsid w:val="00877ED7"/>
    <w:rsid w:val="0088318D"/>
    <w:rsid w:val="00890A40"/>
    <w:rsid w:val="00894646"/>
    <w:rsid w:val="00896DD4"/>
    <w:rsid w:val="008974DC"/>
    <w:rsid w:val="008A3293"/>
    <w:rsid w:val="008A43E2"/>
    <w:rsid w:val="008A4B78"/>
    <w:rsid w:val="008B21E7"/>
    <w:rsid w:val="008B25AB"/>
    <w:rsid w:val="008B79CE"/>
    <w:rsid w:val="008C45DD"/>
    <w:rsid w:val="008C483C"/>
    <w:rsid w:val="008C4A57"/>
    <w:rsid w:val="008D213C"/>
    <w:rsid w:val="008D42CA"/>
    <w:rsid w:val="008D4DAA"/>
    <w:rsid w:val="008D6A2F"/>
    <w:rsid w:val="008D7E35"/>
    <w:rsid w:val="008E39EB"/>
    <w:rsid w:val="008E61FA"/>
    <w:rsid w:val="008E644D"/>
    <w:rsid w:val="008E6DE7"/>
    <w:rsid w:val="008E79E7"/>
    <w:rsid w:val="008F1749"/>
    <w:rsid w:val="008F3A6A"/>
    <w:rsid w:val="008F4D52"/>
    <w:rsid w:val="008F6FDC"/>
    <w:rsid w:val="00900073"/>
    <w:rsid w:val="00900750"/>
    <w:rsid w:val="00900BB5"/>
    <w:rsid w:val="00901533"/>
    <w:rsid w:val="00901ABB"/>
    <w:rsid w:val="00902C90"/>
    <w:rsid w:val="00903AAE"/>
    <w:rsid w:val="0090508B"/>
    <w:rsid w:val="0090568A"/>
    <w:rsid w:val="00905C8A"/>
    <w:rsid w:val="009077D4"/>
    <w:rsid w:val="0091122D"/>
    <w:rsid w:val="00912163"/>
    <w:rsid w:val="0091457A"/>
    <w:rsid w:val="009148DD"/>
    <w:rsid w:val="00914E01"/>
    <w:rsid w:val="009157B5"/>
    <w:rsid w:val="00917757"/>
    <w:rsid w:val="009208CB"/>
    <w:rsid w:val="009215FC"/>
    <w:rsid w:val="00923BC5"/>
    <w:rsid w:val="00923CD0"/>
    <w:rsid w:val="00931399"/>
    <w:rsid w:val="009335D1"/>
    <w:rsid w:val="00934023"/>
    <w:rsid w:val="009361A0"/>
    <w:rsid w:val="009371AC"/>
    <w:rsid w:val="00943364"/>
    <w:rsid w:val="00943DF6"/>
    <w:rsid w:val="0094474E"/>
    <w:rsid w:val="009470CA"/>
    <w:rsid w:val="009473CF"/>
    <w:rsid w:val="0095154E"/>
    <w:rsid w:val="009547D9"/>
    <w:rsid w:val="0095549A"/>
    <w:rsid w:val="00956D6C"/>
    <w:rsid w:val="00960716"/>
    <w:rsid w:val="00961E95"/>
    <w:rsid w:val="00962B01"/>
    <w:rsid w:val="00963CF0"/>
    <w:rsid w:val="009646AD"/>
    <w:rsid w:val="00964A50"/>
    <w:rsid w:val="0096536D"/>
    <w:rsid w:val="00970E20"/>
    <w:rsid w:val="00971CA6"/>
    <w:rsid w:val="009738B2"/>
    <w:rsid w:val="009748C5"/>
    <w:rsid w:val="00976C02"/>
    <w:rsid w:val="00977A20"/>
    <w:rsid w:val="00977D9E"/>
    <w:rsid w:val="0098041D"/>
    <w:rsid w:val="00983FA8"/>
    <w:rsid w:val="00984080"/>
    <w:rsid w:val="00984669"/>
    <w:rsid w:val="00992C31"/>
    <w:rsid w:val="00992CB6"/>
    <w:rsid w:val="0099387B"/>
    <w:rsid w:val="00993C10"/>
    <w:rsid w:val="00995B00"/>
    <w:rsid w:val="00997159"/>
    <w:rsid w:val="009A1F60"/>
    <w:rsid w:val="009A255D"/>
    <w:rsid w:val="009B1849"/>
    <w:rsid w:val="009B4BE9"/>
    <w:rsid w:val="009C0E88"/>
    <w:rsid w:val="009C18E7"/>
    <w:rsid w:val="009C1B80"/>
    <w:rsid w:val="009C1BEA"/>
    <w:rsid w:val="009C1BFD"/>
    <w:rsid w:val="009C378F"/>
    <w:rsid w:val="009C42EA"/>
    <w:rsid w:val="009C536C"/>
    <w:rsid w:val="009C55C3"/>
    <w:rsid w:val="009C6DA7"/>
    <w:rsid w:val="009C7694"/>
    <w:rsid w:val="009D2234"/>
    <w:rsid w:val="009D3774"/>
    <w:rsid w:val="009D5A19"/>
    <w:rsid w:val="009D7895"/>
    <w:rsid w:val="009E1F1F"/>
    <w:rsid w:val="009E3BD5"/>
    <w:rsid w:val="009E4B0D"/>
    <w:rsid w:val="009E5B61"/>
    <w:rsid w:val="009E6630"/>
    <w:rsid w:val="009E7AB6"/>
    <w:rsid w:val="009F2FE7"/>
    <w:rsid w:val="009F3E03"/>
    <w:rsid w:val="009F5DCE"/>
    <w:rsid w:val="009F68C1"/>
    <w:rsid w:val="009F697E"/>
    <w:rsid w:val="009F7080"/>
    <w:rsid w:val="009F7BAC"/>
    <w:rsid w:val="00A021B0"/>
    <w:rsid w:val="00A06002"/>
    <w:rsid w:val="00A077FC"/>
    <w:rsid w:val="00A1059F"/>
    <w:rsid w:val="00A111D0"/>
    <w:rsid w:val="00A128C3"/>
    <w:rsid w:val="00A13EB3"/>
    <w:rsid w:val="00A14724"/>
    <w:rsid w:val="00A1533F"/>
    <w:rsid w:val="00A1734F"/>
    <w:rsid w:val="00A17DC4"/>
    <w:rsid w:val="00A20033"/>
    <w:rsid w:val="00A20AEC"/>
    <w:rsid w:val="00A214C5"/>
    <w:rsid w:val="00A2190E"/>
    <w:rsid w:val="00A2499D"/>
    <w:rsid w:val="00A24A91"/>
    <w:rsid w:val="00A253A9"/>
    <w:rsid w:val="00A25DFF"/>
    <w:rsid w:val="00A304C7"/>
    <w:rsid w:val="00A30924"/>
    <w:rsid w:val="00A3224B"/>
    <w:rsid w:val="00A32B4D"/>
    <w:rsid w:val="00A33AB4"/>
    <w:rsid w:val="00A34999"/>
    <w:rsid w:val="00A35856"/>
    <w:rsid w:val="00A36089"/>
    <w:rsid w:val="00A37322"/>
    <w:rsid w:val="00A379CA"/>
    <w:rsid w:val="00A4498C"/>
    <w:rsid w:val="00A53A18"/>
    <w:rsid w:val="00A56545"/>
    <w:rsid w:val="00A574FC"/>
    <w:rsid w:val="00A60519"/>
    <w:rsid w:val="00A60A2D"/>
    <w:rsid w:val="00A6150A"/>
    <w:rsid w:val="00A63BB3"/>
    <w:rsid w:val="00A64EEA"/>
    <w:rsid w:val="00A65B3C"/>
    <w:rsid w:val="00A662C2"/>
    <w:rsid w:val="00A67568"/>
    <w:rsid w:val="00A6781D"/>
    <w:rsid w:val="00A705AB"/>
    <w:rsid w:val="00A70826"/>
    <w:rsid w:val="00A70F63"/>
    <w:rsid w:val="00A748DF"/>
    <w:rsid w:val="00A74AF3"/>
    <w:rsid w:val="00A806EC"/>
    <w:rsid w:val="00A8151E"/>
    <w:rsid w:val="00A81602"/>
    <w:rsid w:val="00A81F73"/>
    <w:rsid w:val="00A8324C"/>
    <w:rsid w:val="00A839EB"/>
    <w:rsid w:val="00A86E89"/>
    <w:rsid w:val="00A92467"/>
    <w:rsid w:val="00A94586"/>
    <w:rsid w:val="00A95AC9"/>
    <w:rsid w:val="00A95BA5"/>
    <w:rsid w:val="00A96AD9"/>
    <w:rsid w:val="00A96B98"/>
    <w:rsid w:val="00A972B9"/>
    <w:rsid w:val="00AA0CA5"/>
    <w:rsid w:val="00AA2485"/>
    <w:rsid w:val="00AA6F9F"/>
    <w:rsid w:val="00AA7593"/>
    <w:rsid w:val="00AB0155"/>
    <w:rsid w:val="00AB0288"/>
    <w:rsid w:val="00AB1752"/>
    <w:rsid w:val="00AB7E78"/>
    <w:rsid w:val="00AC289C"/>
    <w:rsid w:val="00AC28FA"/>
    <w:rsid w:val="00AC2AEC"/>
    <w:rsid w:val="00AC2D9C"/>
    <w:rsid w:val="00AC42E0"/>
    <w:rsid w:val="00AC49D1"/>
    <w:rsid w:val="00AC5CB3"/>
    <w:rsid w:val="00AD367F"/>
    <w:rsid w:val="00AD3E5B"/>
    <w:rsid w:val="00AD4012"/>
    <w:rsid w:val="00AE1C92"/>
    <w:rsid w:val="00AE22E9"/>
    <w:rsid w:val="00AE2813"/>
    <w:rsid w:val="00AE446C"/>
    <w:rsid w:val="00AE57E7"/>
    <w:rsid w:val="00AF5DA5"/>
    <w:rsid w:val="00AF65C5"/>
    <w:rsid w:val="00AF68A9"/>
    <w:rsid w:val="00AF6BAA"/>
    <w:rsid w:val="00B008AF"/>
    <w:rsid w:val="00B042C6"/>
    <w:rsid w:val="00B04A59"/>
    <w:rsid w:val="00B04D14"/>
    <w:rsid w:val="00B10A25"/>
    <w:rsid w:val="00B12553"/>
    <w:rsid w:val="00B1706B"/>
    <w:rsid w:val="00B209B9"/>
    <w:rsid w:val="00B222BB"/>
    <w:rsid w:val="00B22D4E"/>
    <w:rsid w:val="00B25657"/>
    <w:rsid w:val="00B25C10"/>
    <w:rsid w:val="00B2718B"/>
    <w:rsid w:val="00B271F8"/>
    <w:rsid w:val="00B3303F"/>
    <w:rsid w:val="00B34BB8"/>
    <w:rsid w:val="00B354E0"/>
    <w:rsid w:val="00B36208"/>
    <w:rsid w:val="00B36C86"/>
    <w:rsid w:val="00B44796"/>
    <w:rsid w:val="00B4534F"/>
    <w:rsid w:val="00B4767E"/>
    <w:rsid w:val="00B47701"/>
    <w:rsid w:val="00B50E73"/>
    <w:rsid w:val="00B51E09"/>
    <w:rsid w:val="00B5215E"/>
    <w:rsid w:val="00B52F45"/>
    <w:rsid w:val="00B54E8F"/>
    <w:rsid w:val="00B55BC5"/>
    <w:rsid w:val="00B566DE"/>
    <w:rsid w:val="00B62AC1"/>
    <w:rsid w:val="00B6461F"/>
    <w:rsid w:val="00B718FA"/>
    <w:rsid w:val="00B7399C"/>
    <w:rsid w:val="00B74445"/>
    <w:rsid w:val="00B77D76"/>
    <w:rsid w:val="00B81700"/>
    <w:rsid w:val="00B84905"/>
    <w:rsid w:val="00B85CF3"/>
    <w:rsid w:val="00B85F2D"/>
    <w:rsid w:val="00B86038"/>
    <w:rsid w:val="00B86DFA"/>
    <w:rsid w:val="00B87934"/>
    <w:rsid w:val="00B90043"/>
    <w:rsid w:val="00B942B3"/>
    <w:rsid w:val="00BA274D"/>
    <w:rsid w:val="00BA27F8"/>
    <w:rsid w:val="00BA3479"/>
    <w:rsid w:val="00BA3D2F"/>
    <w:rsid w:val="00BA5261"/>
    <w:rsid w:val="00BA5C95"/>
    <w:rsid w:val="00BB0850"/>
    <w:rsid w:val="00BB121D"/>
    <w:rsid w:val="00BB131B"/>
    <w:rsid w:val="00BB1C50"/>
    <w:rsid w:val="00BB3366"/>
    <w:rsid w:val="00BB3546"/>
    <w:rsid w:val="00BB4F11"/>
    <w:rsid w:val="00BC0AF9"/>
    <w:rsid w:val="00BC2D79"/>
    <w:rsid w:val="00BC356B"/>
    <w:rsid w:val="00BC3709"/>
    <w:rsid w:val="00BC3BD2"/>
    <w:rsid w:val="00BC7814"/>
    <w:rsid w:val="00BC7CA4"/>
    <w:rsid w:val="00BD0F89"/>
    <w:rsid w:val="00BD1386"/>
    <w:rsid w:val="00BD4886"/>
    <w:rsid w:val="00BD5430"/>
    <w:rsid w:val="00BD6C57"/>
    <w:rsid w:val="00BD7A3A"/>
    <w:rsid w:val="00BD7FF8"/>
    <w:rsid w:val="00BE07BC"/>
    <w:rsid w:val="00BE0D1F"/>
    <w:rsid w:val="00BE0D83"/>
    <w:rsid w:val="00BE1B0E"/>
    <w:rsid w:val="00BE2BC5"/>
    <w:rsid w:val="00BE5E49"/>
    <w:rsid w:val="00BE703B"/>
    <w:rsid w:val="00BE7AC3"/>
    <w:rsid w:val="00BF0FF0"/>
    <w:rsid w:val="00BF2423"/>
    <w:rsid w:val="00BF2947"/>
    <w:rsid w:val="00BF4207"/>
    <w:rsid w:val="00BF4E5D"/>
    <w:rsid w:val="00BF6FDC"/>
    <w:rsid w:val="00C01676"/>
    <w:rsid w:val="00C0575D"/>
    <w:rsid w:val="00C060E0"/>
    <w:rsid w:val="00C061CF"/>
    <w:rsid w:val="00C06505"/>
    <w:rsid w:val="00C072BD"/>
    <w:rsid w:val="00C10AEC"/>
    <w:rsid w:val="00C1221D"/>
    <w:rsid w:val="00C1298C"/>
    <w:rsid w:val="00C136CA"/>
    <w:rsid w:val="00C13792"/>
    <w:rsid w:val="00C150D6"/>
    <w:rsid w:val="00C153AB"/>
    <w:rsid w:val="00C15736"/>
    <w:rsid w:val="00C16EE5"/>
    <w:rsid w:val="00C17F9A"/>
    <w:rsid w:val="00C223CB"/>
    <w:rsid w:val="00C31EF9"/>
    <w:rsid w:val="00C33110"/>
    <w:rsid w:val="00C340B4"/>
    <w:rsid w:val="00C34E32"/>
    <w:rsid w:val="00C358D5"/>
    <w:rsid w:val="00C378D0"/>
    <w:rsid w:val="00C4435C"/>
    <w:rsid w:val="00C45AEB"/>
    <w:rsid w:val="00C4793E"/>
    <w:rsid w:val="00C50DD0"/>
    <w:rsid w:val="00C528D2"/>
    <w:rsid w:val="00C52D99"/>
    <w:rsid w:val="00C53342"/>
    <w:rsid w:val="00C54275"/>
    <w:rsid w:val="00C558D6"/>
    <w:rsid w:val="00C565AE"/>
    <w:rsid w:val="00C56CC7"/>
    <w:rsid w:val="00C57B3A"/>
    <w:rsid w:val="00C670AB"/>
    <w:rsid w:val="00C6789E"/>
    <w:rsid w:val="00C72599"/>
    <w:rsid w:val="00C728D3"/>
    <w:rsid w:val="00C72ECC"/>
    <w:rsid w:val="00C73CBC"/>
    <w:rsid w:val="00C763BE"/>
    <w:rsid w:val="00C76E22"/>
    <w:rsid w:val="00C80093"/>
    <w:rsid w:val="00C80277"/>
    <w:rsid w:val="00C803FD"/>
    <w:rsid w:val="00C817E5"/>
    <w:rsid w:val="00C81877"/>
    <w:rsid w:val="00C84F48"/>
    <w:rsid w:val="00C877AC"/>
    <w:rsid w:val="00C9078A"/>
    <w:rsid w:val="00C912DE"/>
    <w:rsid w:val="00C92203"/>
    <w:rsid w:val="00C924A7"/>
    <w:rsid w:val="00C92899"/>
    <w:rsid w:val="00C9425D"/>
    <w:rsid w:val="00C95D4A"/>
    <w:rsid w:val="00C960E0"/>
    <w:rsid w:val="00C97833"/>
    <w:rsid w:val="00CA20FF"/>
    <w:rsid w:val="00CA346C"/>
    <w:rsid w:val="00CA5060"/>
    <w:rsid w:val="00CA523B"/>
    <w:rsid w:val="00CA6C51"/>
    <w:rsid w:val="00CA7AF5"/>
    <w:rsid w:val="00CB1CEF"/>
    <w:rsid w:val="00CB2180"/>
    <w:rsid w:val="00CB237F"/>
    <w:rsid w:val="00CB250C"/>
    <w:rsid w:val="00CB316B"/>
    <w:rsid w:val="00CB32FB"/>
    <w:rsid w:val="00CB5283"/>
    <w:rsid w:val="00CB52B1"/>
    <w:rsid w:val="00CC009F"/>
    <w:rsid w:val="00CC0E1A"/>
    <w:rsid w:val="00CC1F40"/>
    <w:rsid w:val="00CC36F1"/>
    <w:rsid w:val="00CC7CF4"/>
    <w:rsid w:val="00CD01A6"/>
    <w:rsid w:val="00CD1A15"/>
    <w:rsid w:val="00CD2ED6"/>
    <w:rsid w:val="00CD3A02"/>
    <w:rsid w:val="00CD460D"/>
    <w:rsid w:val="00CD4CA8"/>
    <w:rsid w:val="00CE14BD"/>
    <w:rsid w:val="00CE31F4"/>
    <w:rsid w:val="00CE68F1"/>
    <w:rsid w:val="00CE6A16"/>
    <w:rsid w:val="00CF0FA5"/>
    <w:rsid w:val="00CF1877"/>
    <w:rsid w:val="00CF2011"/>
    <w:rsid w:val="00CF2E55"/>
    <w:rsid w:val="00CF541B"/>
    <w:rsid w:val="00D00107"/>
    <w:rsid w:val="00D00635"/>
    <w:rsid w:val="00D02053"/>
    <w:rsid w:val="00D03E98"/>
    <w:rsid w:val="00D0594A"/>
    <w:rsid w:val="00D05AE2"/>
    <w:rsid w:val="00D1036F"/>
    <w:rsid w:val="00D12444"/>
    <w:rsid w:val="00D15BC1"/>
    <w:rsid w:val="00D20CDF"/>
    <w:rsid w:val="00D21776"/>
    <w:rsid w:val="00D246D4"/>
    <w:rsid w:val="00D248D8"/>
    <w:rsid w:val="00D25AAB"/>
    <w:rsid w:val="00D25B70"/>
    <w:rsid w:val="00D2656C"/>
    <w:rsid w:val="00D265D1"/>
    <w:rsid w:val="00D30E73"/>
    <w:rsid w:val="00D31A56"/>
    <w:rsid w:val="00D33D0C"/>
    <w:rsid w:val="00D345A0"/>
    <w:rsid w:val="00D5270A"/>
    <w:rsid w:val="00D5334B"/>
    <w:rsid w:val="00D53E56"/>
    <w:rsid w:val="00D61AA4"/>
    <w:rsid w:val="00D64EF6"/>
    <w:rsid w:val="00D67738"/>
    <w:rsid w:val="00D71604"/>
    <w:rsid w:val="00D720AE"/>
    <w:rsid w:val="00D74B21"/>
    <w:rsid w:val="00D75027"/>
    <w:rsid w:val="00D80C7A"/>
    <w:rsid w:val="00D81CA9"/>
    <w:rsid w:val="00D81EDD"/>
    <w:rsid w:val="00D85D0B"/>
    <w:rsid w:val="00D86925"/>
    <w:rsid w:val="00D920F2"/>
    <w:rsid w:val="00D95B56"/>
    <w:rsid w:val="00DA1F02"/>
    <w:rsid w:val="00DA27E0"/>
    <w:rsid w:val="00DA4245"/>
    <w:rsid w:val="00DA5DEB"/>
    <w:rsid w:val="00DA61CD"/>
    <w:rsid w:val="00DB05F1"/>
    <w:rsid w:val="00DB20A7"/>
    <w:rsid w:val="00DB247F"/>
    <w:rsid w:val="00DB2E3F"/>
    <w:rsid w:val="00DB3465"/>
    <w:rsid w:val="00DB4585"/>
    <w:rsid w:val="00DB7AAB"/>
    <w:rsid w:val="00DC062A"/>
    <w:rsid w:val="00DC34A7"/>
    <w:rsid w:val="00DC404A"/>
    <w:rsid w:val="00DD0357"/>
    <w:rsid w:val="00DD0699"/>
    <w:rsid w:val="00DD0B4E"/>
    <w:rsid w:val="00DD2FA8"/>
    <w:rsid w:val="00DD33C5"/>
    <w:rsid w:val="00DD5650"/>
    <w:rsid w:val="00DD67C7"/>
    <w:rsid w:val="00DD743A"/>
    <w:rsid w:val="00DE03F8"/>
    <w:rsid w:val="00DE1505"/>
    <w:rsid w:val="00DE2023"/>
    <w:rsid w:val="00DE3E55"/>
    <w:rsid w:val="00DE7108"/>
    <w:rsid w:val="00DF005B"/>
    <w:rsid w:val="00DF1ACC"/>
    <w:rsid w:val="00DF2CD4"/>
    <w:rsid w:val="00DF4FBA"/>
    <w:rsid w:val="00DF6121"/>
    <w:rsid w:val="00DF6B60"/>
    <w:rsid w:val="00E02090"/>
    <w:rsid w:val="00E04608"/>
    <w:rsid w:val="00E050FF"/>
    <w:rsid w:val="00E05103"/>
    <w:rsid w:val="00E059FD"/>
    <w:rsid w:val="00E07713"/>
    <w:rsid w:val="00E10AAA"/>
    <w:rsid w:val="00E13F22"/>
    <w:rsid w:val="00E17355"/>
    <w:rsid w:val="00E17872"/>
    <w:rsid w:val="00E20901"/>
    <w:rsid w:val="00E2179C"/>
    <w:rsid w:val="00E22932"/>
    <w:rsid w:val="00E24C9F"/>
    <w:rsid w:val="00E24D28"/>
    <w:rsid w:val="00E25123"/>
    <w:rsid w:val="00E259B2"/>
    <w:rsid w:val="00E25A85"/>
    <w:rsid w:val="00E3077C"/>
    <w:rsid w:val="00E412B0"/>
    <w:rsid w:val="00E4439E"/>
    <w:rsid w:val="00E452F5"/>
    <w:rsid w:val="00E46AB8"/>
    <w:rsid w:val="00E50B0F"/>
    <w:rsid w:val="00E53960"/>
    <w:rsid w:val="00E54933"/>
    <w:rsid w:val="00E569C8"/>
    <w:rsid w:val="00E60197"/>
    <w:rsid w:val="00E617B9"/>
    <w:rsid w:val="00E6263E"/>
    <w:rsid w:val="00E64064"/>
    <w:rsid w:val="00E64884"/>
    <w:rsid w:val="00E65EE2"/>
    <w:rsid w:val="00E660D1"/>
    <w:rsid w:val="00E66565"/>
    <w:rsid w:val="00E66E03"/>
    <w:rsid w:val="00E72332"/>
    <w:rsid w:val="00E761A8"/>
    <w:rsid w:val="00E80A24"/>
    <w:rsid w:val="00E82A3B"/>
    <w:rsid w:val="00E82A87"/>
    <w:rsid w:val="00E84B3F"/>
    <w:rsid w:val="00E85AA2"/>
    <w:rsid w:val="00E86ACD"/>
    <w:rsid w:val="00E903FF"/>
    <w:rsid w:val="00E91D7A"/>
    <w:rsid w:val="00E95FE0"/>
    <w:rsid w:val="00E97348"/>
    <w:rsid w:val="00EB058C"/>
    <w:rsid w:val="00EB16BA"/>
    <w:rsid w:val="00EB24BA"/>
    <w:rsid w:val="00EB3506"/>
    <w:rsid w:val="00EB5F71"/>
    <w:rsid w:val="00EC0A7F"/>
    <w:rsid w:val="00EC0D9A"/>
    <w:rsid w:val="00EC0DD4"/>
    <w:rsid w:val="00EC28EE"/>
    <w:rsid w:val="00EC3978"/>
    <w:rsid w:val="00EC3E0E"/>
    <w:rsid w:val="00EC7B36"/>
    <w:rsid w:val="00ED01F1"/>
    <w:rsid w:val="00ED030D"/>
    <w:rsid w:val="00ED285A"/>
    <w:rsid w:val="00ED3800"/>
    <w:rsid w:val="00ED6BA1"/>
    <w:rsid w:val="00ED7B4E"/>
    <w:rsid w:val="00EE0777"/>
    <w:rsid w:val="00EE0D24"/>
    <w:rsid w:val="00EE46BC"/>
    <w:rsid w:val="00EE6306"/>
    <w:rsid w:val="00EE760A"/>
    <w:rsid w:val="00EF4BC0"/>
    <w:rsid w:val="00F029C4"/>
    <w:rsid w:val="00F03408"/>
    <w:rsid w:val="00F0381E"/>
    <w:rsid w:val="00F04A26"/>
    <w:rsid w:val="00F05875"/>
    <w:rsid w:val="00F05C94"/>
    <w:rsid w:val="00F0785E"/>
    <w:rsid w:val="00F0786B"/>
    <w:rsid w:val="00F102C7"/>
    <w:rsid w:val="00F12EF2"/>
    <w:rsid w:val="00F13C62"/>
    <w:rsid w:val="00F14920"/>
    <w:rsid w:val="00F15D00"/>
    <w:rsid w:val="00F1654B"/>
    <w:rsid w:val="00F17648"/>
    <w:rsid w:val="00F211BA"/>
    <w:rsid w:val="00F241D8"/>
    <w:rsid w:val="00F26D31"/>
    <w:rsid w:val="00F27DE5"/>
    <w:rsid w:val="00F302B8"/>
    <w:rsid w:val="00F33CDA"/>
    <w:rsid w:val="00F35D6D"/>
    <w:rsid w:val="00F35DE9"/>
    <w:rsid w:val="00F37CC5"/>
    <w:rsid w:val="00F4151A"/>
    <w:rsid w:val="00F426C1"/>
    <w:rsid w:val="00F45CC8"/>
    <w:rsid w:val="00F45FDC"/>
    <w:rsid w:val="00F46679"/>
    <w:rsid w:val="00F469DF"/>
    <w:rsid w:val="00F50EF9"/>
    <w:rsid w:val="00F536BD"/>
    <w:rsid w:val="00F56C7A"/>
    <w:rsid w:val="00F56E7D"/>
    <w:rsid w:val="00F600DF"/>
    <w:rsid w:val="00F61DFE"/>
    <w:rsid w:val="00F622AE"/>
    <w:rsid w:val="00F626F0"/>
    <w:rsid w:val="00F64FF7"/>
    <w:rsid w:val="00F65F6E"/>
    <w:rsid w:val="00F660C8"/>
    <w:rsid w:val="00F720DD"/>
    <w:rsid w:val="00F72C86"/>
    <w:rsid w:val="00F77466"/>
    <w:rsid w:val="00F81250"/>
    <w:rsid w:val="00F82B01"/>
    <w:rsid w:val="00F84AA7"/>
    <w:rsid w:val="00F84E1C"/>
    <w:rsid w:val="00F85F8C"/>
    <w:rsid w:val="00F91540"/>
    <w:rsid w:val="00F9293E"/>
    <w:rsid w:val="00F947E2"/>
    <w:rsid w:val="00F94B02"/>
    <w:rsid w:val="00F950E3"/>
    <w:rsid w:val="00F966FF"/>
    <w:rsid w:val="00F96E66"/>
    <w:rsid w:val="00FA3741"/>
    <w:rsid w:val="00FA4446"/>
    <w:rsid w:val="00FA48B9"/>
    <w:rsid w:val="00FA62C6"/>
    <w:rsid w:val="00FA77C0"/>
    <w:rsid w:val="00FB1AB0"/>
    <w:rsid w:val="00FB20B4"/>
    <w:rsid w:val="00FB4F83"/>
    <w:rsid w:val="00FB613A"/>
    <w:rsid w:val="00FB771E"/>
    <w:rsid w:val="00FC0799"/>
    <w:rsid w:val="00FC161B"/>
    <w:rsid w:val="00FC179D"/>
    <w:rsid w:val="00FC2E45"/>
    <w:rsid w:val="00FC3232"/>
    <w:rsid w:val="00FC37D1"/>
    <w:rsid w:val="00FC3CB2"/>
    <w:rsid w:val="00FC4349"/>
    <w:rsid w:val="00FD2112"/>
    <w:rsid w:val="00FD51C4"/>
    <w:rsid w:val="00FD645A"/>
    <w:rsid w:val="00FD6C1E"/>
    <w:rsid w:val="00FD6E26"/>
    <w:rsid w:val="00FD7B84"/>
    <w:rsid w:val="00FE01B5"/>
    <w:rsid w:val="00FE1F72"/>
    <w:rsid w:val="00FE280B"/>
    <w:rsid w:val="00FE2C29"/>
    <w:rsid w:val="00FE32E8"/>
    <w:rsid w:val="00FE4DF4"/>
    <w:rsid w:val="00FE5769"/>
    <w:rsid w:val="00FE60F6"/>
    <w:rsid w:val="00FE7B15"/>
    <w:rsid w:val="00FE7E1D"/>
    <w:rsid w:val="00FF4C85"/>
    <w:rsid w:val="00FF5389"/>
    <w:rsid w:val="00FF53B4"/>
    <w:rsid w:val="00FF6E3B"/>
    <w:rsid w:val="02100936"/>
    <w:rsid w:val="03C5FBCF"/>
    <w:rsid w:val="07F1AFB4"/>
    <w:rsid w:val="08D19DF7"/>
    <w:rsid w:val="0C1EC096"/>
    <w:rsid w:val="0F2D77CB"/>
    <w:rsid w:val="0F84A705"/>
    <w:rsid w:val="131AC027"/>
    <w:rsid w:val="16217D83"/>
    <w:rsid w:val="17AEBA46"/>
    <w:rsid w:val="1A31455F"/>
    <w:rsid w:val="1AA9F426"/>
    <w:rsid w:val="1B2AF153"/>
    <w:rsid w:val="1D9D73D2"/>
    <w:rsid w:val="1EA021C5"/>
    <w:rsid w:val="24CC4766"/>
    <w:rsid w:val="264F942F"/>
    <w:rsid w:val="2CF4E2F8"/>
    <w:rsid w:val="34F27858"/>
    <w:rsid w:val="353CED1C"/>
    <w:rsid w:val="35921ED6"/>
    <w:rsid w:val="394C6746"/>
    <w:rsid w:val="3CCEEDD7"/>
    <w:rsid w:val="3D9A6E75"/>
    <w:rsid w:val="41AF02CC"/>
    <w:rsid w:val="4C142695"/>
    <w:rsid w:val="4C1F71AA"/>
    <w:rsid w:val="4CD663A3"/>
    <w:rsid w:val="4ED3EC9A"/>
    <w:rsid w:val="4F6BB8B6"/>
    <w:rsid w:val="51A07F02"/>
    <w:rsid w:val="5305D31E"/>
    <w:rsid w:val="531D325F"/>
    <w:rsid w:val="5792756A"/>
    <w:rsid w:val="5E777B05"/>
    <w:rsid w:val="5F027143"/>
    <w:rsid w:val="66F68BB1"/>
    <w:rsid w:val="6C41094D"/>
    <w:rsid w:val="6C8F9634"/>
    <w:rsid w:val="6E978CF7"/>
    <w:rsid w:val="6F9803DF"/>
    <w:rsid w:val="70E2FC0A"/>
    <w:rsid w:val="717AC25E"/>
    <w:rsid w:val="73A88144"/>
    <w:rsid w:val="7A5A4007"/>
    <w:rsid w:val="7B286940"/>
    <w:rsid w:val="7CF7CD1E"/>
    <w:rsid w:val="7D3B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80297C"/>
  <w15:docId w15:val="{677F99DC-4425-4EBC-B052-0E72CFB4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E0C"/>
    <w:pPr>
      <w:spacing w:before="20" w:after="20"/>
    </w:pPr>
    <w:rPr>
      <w:rFonts w:ascii="Arial" w:hAnsi="Arial"/>
      <w:szCs w:val="24"/>
    </w:rPr>
  </w:style>
  <w:style w:type="paragraph" w:styleId="Titre1">
    <w:name w:val="heading 1"/>
    <w:aliases w:val="(Ctrl+Shift+1),(Shift+Ctrl+1),(Shift Ctrl 1),cat_titre,Titre point,t1,chapitre,Level a,H1,heading 1,Titresup,11.CONDITIONS FINANCIERES,TITRES1,Heading 1,Header1,h1,Niveau 1,(Titre),Chapitre niveau 1,Titre 11,t1.T1.Titre 1,Titre1,t1.T1,T11,T12"/>
    <w:basedOn w:val="Normal"/>
    <w:next w:val="Normal"/>
    <w:link w:val="Titre1Car"/>
    <w:qFormat/>
    <w:rsid w:val="00566622"/>
    <w:pPr>
      <w:keepNext/>
      <w:pageBreakBefore/>
      <w:numPr>
        <w:numId w:val="3"/>
      </w:numPr>
      <w:shd w:val="clear" w:color="auto" w:fill="A50021"/>
      <w:spacing w:before="120" w:after="120"/>
      <w:outlineLvl w:val="0"/>
    </w:pPr>
    <w:rPr>
      <w:rFonts w:cs="Arial"/>
      <w:b/>
      <w:bCs/>
      <w:caps/>
      <w:kern w:val="32"/>
      <w:sz w:val="32"/>
      <w:szCs w:val="32"/>
      <w:u w:color="FFFFFF"/>
    </w:rPr>
  </w:style>
  <w:style w:type="paragraph" w:styleId="Titre2">
    <w:name w:val="heading 2"/>
    <w:aliases w:val="(Ctrl+Shift+2),(Shift Ctrl 2),Titre 2-CAT,t2,chapitre 1.1,paragraphe,h2,T2,Titre 2 SQ,H2,Heading2,Heading21,Titre 21,t2.T2,Titre2,Titre X.X.,heading 2,T21,T22,T211,Titres2,2 headline,h,TITRE 2,t2.T2.Titre 2,Titre 2ed,l2,I2,Heading 2,header 2,2,w"/>
    <w:basedOn w:val="Normal"/>
    <w:next w:val="Normal"/>
    <w:link w:val="Titre2Car"/>
    <w:qFormat/>
    <w:rsid w:val="00397994"/>
    <w:pPr>
      <w:numPr>
        <w:ilvl w:val="1"/>
        <w:numId w:val="3"/>
      </w:numPr>
      <w:tabs>
        <w:tab w:val="clear" w:pos="254"/>
        <w:tab w:val="left" w:pos="1134"/>
      </w:tabs>
      <w:spacing w:before="240" w:after="120"/>
      <w:ind w:left="1134" w:hanging="709"/>
      <w:outlineLvl w:val="1"/>
    </w:pPr>
    <w:rPr>
      <w:rFonts w:cs="Arial"/>
      <w:b/>
      <w:bCs/>
      <w:iCs/>
      <w:caps/>
      <w:sz w:val="28"/>
      <w:szCs w:val="28"/>
      <w:u w:val="single" w:color="3366FF"/>
    </w:rPr>
  </w:style>
  <w:style w:type="paragraph" w:styleId="Titre3">
    <w:name w:val="heading 3"/>
    <w:aliases w:val="(Ctrl+Shift+3),(Shift+Ctrl+3),(Shift Ctrl 3),t3,h3,chapitre 1.1.1,T3,H3,Titre 31,t3.T3,Titre 3 SQ,heading 3,Titres3,3 bullet,b,t3.T3.Titre 3,Titre 3bis,Heading 3,l3,CT,3,3rd level,header 3,Niveau 1 1 1,(Inter- titre),level3,sh3,H31,subhead,1.,e"/>
    <w:basedOn w:val="Normal"/>
    <w:next w:val="Normal"/>
    <w:link w:val="Titre3Car"/>
    <w:qFormat/>
    <w:rsid w:val="00E46AB8"/>
    <w:pPr>
      <w:keepNext/>
      <w:numPr>
        <w:ilvl w:val="2"/>
        <w:numId w:val="3"/>
      </w:numPr>
      <w:tabs>
        <w:tab w:val="clear" w:pos="282"/>
        <w:tab w:val="num" w:pos="2127"/>
      </w:tabs>
      <w:spacing w:before="240" w:after="120"/>
      <w:ind w:left="2127" w:hanging="993"/>
      <w:outlineLvl w:val="2"/>
    </w:pPr>
    <w:rPr>
      <w:rFonts w:cs="Arial"/>
      <w:bCs/>
      <w:sz w:val="28"/>
      <w:szCs w:val="26"/>
      <w:u w:val="thick" w:color="3366FF"/>
    </w:rPr>
  </w:style>
  <w:style w:type="paragraph" w:styleId="Titre4">
    <w:name w:val="heading 4"/>
    <w:aliases w:val="(Ctrl+Shift+4),(Shift+Ctrl+4)"/>
    <w:basedOn w:val="Normal"/>
    <w:next w:val="Normal"/>
    <w:link w:val="Titre4Car"/>
    <w:qFormat/>
    <w:rsid w:val="00E46AB8"/>
    <w:pPr>
      <w:numPr>
        <w:ilvl w:val="3"/>
        <w:numId w:val="3"/>
      </w:numPr>
      <w:tabs>
        <w:tab w:val="clear" w:pos="254"/>
        <w:tab w:val="num" w:pos="2835"/>
      </w:tabs>
      <w:spacing w:before="240" w:after="120"/>
      <w:ind w:left="2835" w:hanging="1134"/>
      <w:outlineLvl w:val="3"/>
    </w:pPr>
    <w:rPr>
      <w:bCs/>
      <w:sz w:val="26"/>
      <w:szCs w:val="28"/>
      <w:u w:val="thick" w:color="3366FF"/>
    </w:rPr>
  </w:style>
  <w:style w:type="paragraph" w:styleId="Titre5">
    <w:name w:val="heading 5"/>
    <w:aliases w:val="(Ctrl+Shift+5),(Shift+Ctrl+5)"/>
    <w:basedOn w:val="Normal"/>
    <w:next w:val="Normal"/>
    <w:link w:val="Titre5Car"/>
    <w:qFormat/>
    <w:rsid w:val="00E46AB8"/>
    <w:pPr>
      <w:numPr>
        <w:ilvl w:val="4"/>
        <w:numId w:val="3"/>
      </w:numPr>
      <w:shd w:val="clear" w:color="auto" w:fill="E8F3FC"/>
      <w:tabs>
        <w:tab w:val="clear" w:pos="254"/>
        <w:tab w:val="left" w:pos="3828"/>
      </w:tabs>
      <w:spacing w:before="120" w:after="60"/>
      <w:ind w:left="3828" w:hanging="1560"/>
      <w:outlineLvl w:val="4"/>
    </w:pPr>
    <w:rPr>
      <w:bCs/>
      <w:i/>
      <w:iCs/>
      <w:spacing w:val="24"/>
      <w:sz w:val="22"/>
      <w:szCs w:val="26"/>
    </w:rPr>
  </w:style>
  <w:style w:type="paragraph" w:styleId="Titre6">
    <w:name w:val="heading 6"/>
    <w:aliases w:val="(Ctrl+Shift+6),."/>
    <w:basedOn w:val="Normal"/>
    <w:next w:val="Normal"/>
    <w:link w:val="Titre6Car"/>
    <w:qFormat/>
    <w:rsid w:val="00E46AB8"/>
    <w:pPr>
      <w:numPr>
        <w:ilvl w:val="5"/>
        <w:numId w:val="3"/>
      </w:numPr>
      <w:pBdr>
        <w:top w:val="dashSmallGap" w:sz="4" w:space="1" w:color="666699"/>
        <w:left w:val="dashSmallGap" w:sz="4" w:space="4" w:color="666699"/>
        <w:bottom w:val="dashSmallGap" w:sz="4" w:space="1" w:color="666699"/>
        <w:right w:val="dashSmallGap" w:sz="4" w:space="4" w:color="666699"/>
      </w:pBdr>
      <w:tabs>
        <w:tab w:val="clear" w:pos="254"/>
        <w:tab w:val="num" w:pos="4253"/>
      </w:tabs>
      <w:spacing w:before="60"/>
      <w:ind w:left="4253" w:right="109" w:hanging="1418"/>
      <w:outlineLvl w:val="5"/>
    </w:pPr>
    <w:rPr>
      <w:bCs/>
      <w:color w:val="000080"/>
      <w:szCs w:val="22"/>
    </w:rPr>
  </w:style>
  <w:style w:type="paragraph" w:styleId="Titre7">
    <w:name w:val="heading 7"/>
    <w:aliases w:val="(Ctrl+Shift+7)"/>
    <w:basedOn w:val="Normal"/>
    <w:next w:val="Normal"/>
    <w:link w:val="Titre7Car"/>
    <w:qFormat/>
    <w:rsid w:val="00E46AB8"/>
    <w:pPr>
      <w:numPr>
        <w:ilvl w:val="6"/>
        <w:numId w:val="3"/>
      </w:numPr>
      <w:pBdr>
        <w:top w:val="dashed" w:sz="4" w:space="1" w:color="99CCFF"/>
        <w:left w:val="dashed" w:sz="4" w:space="4" w:color="99CCFF"/>
        <w:bottom w:val="dashed" w:sz="4" w:space="1" w:color="99CCFF"/>
        <w:right w:val="dashed" w:sz="4" w:space="4" w:color="99CCFF"/>
      </w:pBdr>
      <w:tabs>
        <w:tab w:val="clear" w:pos="254"/>
        <w:tab w:val="num" w:pos="4962"/>
      </w:tabs>
      <w:spacing w:before="60"/>
      <w:ind w:left="4962" w:right="109" w:hanging="1560"/>
      <w:outlineLvl w:val="6"/>
    </w:pPr>
    <w:rPr>
      <w:color w:val="000080"/>
    </w:rPr>
  </w:style>
  <w:style w:type="paragraph" w:styleId="Titre8">
    <w:name w:val="heading 8"/>
    <w:basedOn w:val="Normal"/>
    <w:next w:val="Normal"/>
    <w:link w:val="Titre8Car"/>
    <w:qFormat/>
    <w:rsid w:val="00E46AB8"/>
    <w:pPr>
      <w:spacing w:before="240" w:after="240"/>
      <w:ind w:left="567"/>
      <w:jc w:val="both"/>
      <w:outlineLvl w:val="7"/>
    </w:pPr>
    <w:rPr>
      <w:b/>
      <w:color w:val="FF0000"/>
      <w:sz w:val="28"/>
    </w:rPr>
  </w:style>
  <w:style w:type="paragraph" w:styleId="Titre9">
    <w:name w:val="heading 9"/>
    <w:basedOn w:val="Normal"/>
    <w:next w:val="Normal"/>
    <w:link w:val="Titre9Car"/>
    <w:qFormat/>
    <w:rsid w:val="00E46AB8"/>
    <w:pPr>
      <w:spacing w:before="240" w:after="240"/>
      <w:ind w:left="567"/>
      <w:jc w:val="both"/>
      <w:outlineLvl w:val="8"/>
    </w:pPr>
    <w:rPr>
      <w:b/>
      <w:color w:val="00800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(Ctrl+Shift+1) Car,(Shift+Ctrl+1) Car,(Shift Ctrl 1) Car,cat_titre Car,Titre point Car,t1 Car,chapitre Car,Level a Car,H1 Car,heading 1 Car,Titresup Car,11.CONDITIONS FINANCIERES Car,TITRES1 Car,Heading 1 Car,Header1 Car,h1 Car,Niveau 1 Car"/>
    <w:basedOn w:val="Policepardfaut"/>
    <w:link w:val="Titre1"/>
    <w:rsid w:val="000C2ED5"/>
    <w:rPr>
      <w:rFonts w:ascii="Arial" w:hAnsi="Arial" w:cs="Arial"/>
      <w:b/>
      <w:bCs/>
      <w:caps/>
      <w:kern w:val="32"/>
      <w:sz w:val="32"/>
      <w:szCs w:val="32"/>
      <w:u w:color="FFFFFF"/>
      <w:shd w:val="clear" w:color="auto" w:fill="A50021"/>
    </w:rPr>
  </w:style>
  <w:style w:type="character" w:customStyle="1" w:styleId="Titre2Car">
    <w:name w:val="Titre 2 Car"/>
    <w:aliases w:val="(Ctrl+Shift+2) Car,(Shift Ctrl 2) Car,Titre 2-CAT Car,t2 Car,chapitre 1.1 Car,paragraphe Car,h2 Car,T2 Car,Titre 2 SQ Car,H2 Car,Heading2 Car,Heading21 Car,Titre 21 Car,t2.T2 Car,Titre2 Car,Titre X.X. Car,heading 2 Car,T21 Car,T22 Car,h Car"/>
    <w:basedOn w:val="Policepardfaut"/>
    <w:link w:val="Titre2"/>
    <w:rsid w:val="000C2ED5"/>
    <w:rPr>
      <w:rFonts w:ascii="Arial" w:hAnsi="Arial" w:cs="Arial"/>
      <w:b/>
      <w:bCs/>
      <w:iCs/>
      <w:caps/>
      <w:sz w:val="28"/>
      <w:szCs w:val="28"/>
      <w:u w:val="single" w:color="3366FF"/>
    </w:rPr>
  </w:style>
  <w:style w:type="character" w:customStyle="1" w:styleId="Titre3Car">
    <w:name w:val="Titre 3 Car"/>
    <w:aliases w:val="(Ctrl+Shift+3) Car,(Shift+Ctrl+3) Car,(Shift Ctrl 3) Car,t3 Car,h3 Car,chapitre 1.1.1 Car,T3 Car,H3 Car,Titre 31 Car,t3.T3 Car,Titre 3 SQ Car,heading 3 Car,Titres3 Car,3 bullet Car,b Car,t3.T3.Titre 3 Car,Titre 3bis Car,Heading 3 Car,l3 Car"/>
    <w:basedOn w:val="Policepardfaut"/>
    <w:link w:val="Titre3"/>
    <w:rsid w:val="000C2ED5"/>
    <w:rPr>
      <w:rFonts w:ascii="Arial" w:hAnsi="Arial" w:cs="Arial"/>
      <w:bCs/>
      <w:sz w:val="28"/>
      <w:szCs w:val="26"/>
      <w:u w:val="thick" w:color="3366FF"/>
    </w:rPr>
  </w:style>
  <w:style w:type="character" w:customStyle="1" w:styleId="Titre4Car">
    <w:name w:val="Titre 4 Car"/>
    <w:aliases w:val="(Ctrl+Shift+4) Car,(Shift+Ctrl+4) Car"/>
    <w:basedOn w:val="Policepardfaut"/>
    <w:link w:val="Titre4"/>
    <w:rsid w:val="000C2ED5"/>
    <w:rPr>
      <w:rFonts w:ascii="Arial" w:hAnsi="Arial"/>
      <w:bCs/>
      <w:sz w:val="26"/>
      <w:szCs w:val="28"/>
      <w:u w:val="thick" w:color="3366FF"/>
    </w:rPr>
  </w:style>
  <w:style w:type="character" w:customStyle="1" w:styleId="Titre5Car">
    <w:name w:val="Titre 5 Car"/>
    <w:aliases w:val="(Ctrl+Shift+5) Car,(Shift+Ctrl+5) Car"/>
    <w:basedOn w:val="Policepardfaut"/>
    <w:link w:val="Titre5"/>
    <w:rsid w:val="000C2ED5"/>
    <w:rPr>
      <w:rFonts w:ascii="Arial" w:hAnsi="Arial"/>
      <w:bCs/>
      <w:i/>
      <w:iCs/>
      <w:spacing w:val="24"/>
      <w:sz w:val="22"/>
      <w:szCs w:val="26"/>
      <w:shd w:val="clear" w:color="auto" w:fill="E8F3FC"/>
    </w:rPr>
  </w:style>
  <w:style w:type="character" w:customStyle="1" w:styleId="Titre6Car">
    <w:name w:val="Titre 6 Car"/>
    <w:aliases w:val="(Ctrl+Shift+6) Car,. Car"/>
    <w:basedOn w:val="Policepardfaut"/>
    <w:link w:val="Titre6"/>
    <w:rsid w:val="000C2ED5"/>
    <w:rPr>
      <w:rFonts w:ascii="Arial" w:hAnsi="Arial"/>
      <w:bCs/>
      <w:color w:val="000080"/>
      <w:szCs w:val="22"/>
    </w:rPr>
  </w:style>
  <w:style w:type="character" w:customStyle="1" w:styleId="Titre7Car">
    <w:name w:val="Titre 7 Car"/>
    <w:aliases w:val="(Ctrl+Shift+7) Car"/>
    <w:basedOn w:val="Policepardfaut"/>
    <w:link w:val="Titre7"/>
    <w:rsid w:val="000C2ED5"/>
    <w:rPr>
      <w:rFonts w:ascii="Arial" w:hAnsi="Arial"/>
      <w:color w:val="000080"/>
      <w:szCs w:val="24"/>
    </w:rPr>
  </w:style>
  <w:style w:type="character" w:customStyle="1" w:styleId="Titre8Car">
    <w:name w:val="Titre 8 Car"/>
    <w:basedOn w:val="Policepardfaut"/>
    <w:link w:val="Titre8"/>
    <w:rsid w:val="000C2ED5"/>
    <w:rPr>
      <w:rFonts w:ascii="Arial" w:hAnsi="Arial"/>
      <w:b/>
      <w:color w:val="FF0000"/>
      <w:sz w:val="28"/>
      <w:szCs w:val="24"/>
    </w:rPr>
  </w:style>
  <w:style w:type="character" w:customStyle="1" w:styleId="Titre9Car">
    <w:name w:val="Titre 9 Car"/>
    <w:basedOn w:val="Policepardfaut"/>
    <w:link w:val="Titre9"/>
    <w:rsid w:val="000C2ED5"/>
    <w:rPr>
      <w:rFonts w:ascii="Arial" w:hAnsi="Arial"/>
      <w:b/>
      <w:color w:val="008000"/>
      <w:sz w:val="28"/>
      <w:szCs w:val="24"/>
    </w:rPr>
  </w:style>
  <w:style w:type="character" w:styleId="Marquedecommentaire">
    <w:name w:val="annotation reference"/>
    <w:basedOn w:val="Policepardfaut"/>
    <w:semiHidden/>
    <w:rsid w:val="00E46AB8"/>
    <w:rPr>
      <w:sz w:val="16"/>
    </w:rPr>
  </w:style>
  <w:style w:type="paragraph" w:styleId="Commentaire">
    <w:name w:val="annotation text"/>
    <w:basedOn w:val="Normal"/>
    <w:link w:val="CommentaireCar"/>
    <w:semiHidden/>
    <w:rsid w:val="00943364"/>
    <w:rPr>
      <w:i/>
      <w:color w:val="1F497D" w:themeColor="text2"/>
    </w:rPr>
  </w:style>
  <w:style w:type="character" w:customStyle="1" w:styleId="CommentaireCar">
    <w:name w:val="Commentaire Car"/>
    <w:basedOn w:val="Policepardfaut"/>
    <w:link w:val="Commentaire"/>
    <w:semiHidden/>
    <w:rsid w:val="00943364"/>
    <w:rPr>
      <w:rFonts w:ascii="Arial" w:hAnsi="Arial"/>
      <w:i/>
      <w:color w:val="1F497D" w:themeColor="text2"/>
      <w:szCs w:val="24"/>
    </w:rPr>
  </w:style>
  <w:style w:type="paragraph" w:styleId="TM8">
    <w:name w:val="toc 8"/>
    <w:basedOn w:val="Normal"/>
    <w:next w:val="Normal"/>
    <w:uiPriority w:val="39"/>
    <w:rsid w:val="00E46AB8"/>
    <w:pPr>
      <w:tabs>
        <w:tab w:val="right" w:pos="9639"/>
      </w:tabs>
      <w:spacing w:after="60"/>
      <w:ind w:left="397" w:right="851"/>
    </w:pPr>
    <w:rPr>
      <w:b/>
      <w:color w:val="FF0000"/>
    </w:rPr>
  </w:style>
  <w:style w:type="paragraph" w:styleId="TM1">
    <w:name w:val="toc 1"/>
    <w:basedOn w:val="Normal"/>
    <w:next w:val="Normal"/>
    <w:uiPriority w:val="39"/>
    <w:qFormat/>
    <w:rsid w:val="00E46AB8"/>
    <w:rPr>
      <w:b/>
      <w:smallCaps/>
    </w:rPr>
  </w:style>
  <w:style w:type="paragraph" w:styleId="TM2">
    <w:name w:val="toc 2"/>
    <w:basedOn w:val="Normal"/>
    <w:next w:val="Normal"/>
    <w:autoRedefine/>
    <w:uiPriority w:val="39"/>
    <w:qFormat/>
    <w:rsid w:val="00E46AB8"/>
    <w:pPr>
      <w:ind w:left="200"/>
    </w:pPr>
  </w:style>
  <w:style w:type="paragraph" w:styleId="TM3">
    <w:name w:val="toc 3"/>
    <w:basedOn w:val="Normal"/>
    <w:next w:val="Normal"/>
    <w:autoRedefine/>
    <w:uiPriority w:val="39"/>
    <w:qFormat/>
    <w:rsid w:val="00E46AB8"/>
    <w:pPr>
      <w:ind w:left="400"/>
    </w:pPr>
  </w:style>
  <w:style w:type="paragraph" w:styleId="TM4">
    <w:name w:val="toc 4"/>
    <w:basedOn w:val="Normal"/>
    <w:next w:val="Normal"/>
    <w:autoRedefine/>
    <w:uiPriority w:val="39"/>
    <w:rsid w:val="00E46AB8"/>
    <w:pPr>
      <w:ind w:left="600"/>
    </w:pPr>
  </w:style>
  <w:style w:type="paragraph" w:styleId="TM5">
    <w:name w:val="toc 5"/>
    <w:basedOn w:val="Normal"/>
    <w:next w:val="Normal"/>
    <w:autoRedefine/>
    <w:uiPriority w:val="39"/>
    <w:rsid w:val="00E46AB8"/>
    <w:pPr>
      <w:ind w:left="800"/>
    </w:pPr>
  </w:style>
  <w:style w:type="paragraph" w:styleId="TM6">
    <w:name w:val="toc 6"/>
    <w:basedOn w:val="Normal"/>
    <w:next w:val="Normal"/>
    <w:autoRedefine/>
    <w:uiPriority w:val="39"/>
    <w:rsid w:val="00E46AB8"/>
    <w:pPr>
      <w:ind w:left="1000"/>
    </w:pPr>
  </w:style>
  <w:style w:type="paragraph" w:styleId="TM7">
    <w:name w:val="toc 7"/>
    <w:basedOn w:val="Normal"/>
    <w:next w:val="Normal"/>
    <w:autoRedefine/>
    <w:uiPriority w:val="39"/>
    <w:rsid w:val="00E46AB8"/>
    <w:pPr>
      <w:ind w:left="1200"/>
    </w:pPr>
  </w:style>
  <w:style w:type="character" w:styleId="Numrodeligne">
    <w:name w:val="line number"/>
    <w:basedOn w:val="Policepardfaut"/>
    <w:semiHidden/>
    <w:rsid w:val="00E46AB8"/>
  </w:style>
  <w:style w:type="paragraph" w:styleId="Titreindex">
    <w:name w:val="index heading"/>
    <w:basedOn w:val="Normal"/>
    <w:next w:val="Normal"/>
    <w:semiHidden/>
    <w:rsid w:val="00E46AB8"/>
  </w:style>
  <w:style w:type="paragraph" w:styleId="Pieddepage">
    <w:name w:val="footer"/>
    <w:basedOn w:val="Normal"/>
    <w:link w:val="PieddepageCar"/>
    <w:semiHidden/>
    <w:rsid w:val="00E46AB8"/>
    <w:pPr>
      <w:tabs>
        <w:tab w:val="right" w:pos="9072"/>
      </w:tabs>
      <w:jc w:val="both"/>
    </w:pPr>
    <w:rPr>
      <w:i/>
      <w:sz w:val="16"/>
    </w:rPr>
  </w:style>
  <w:style w:type="character" w:customStyle="1" w:styleId="PieddepageCar">
    <w:name w:val="Pied de page Car"/>
    <w:basedOn w:val="Policepardfaut"/>
    <w:link w:val="Pieddepage"/>
    <w:semiHidden/>
    <w:rsid w:val="000C2ED5"/>
    <w:rPr>
      <w:rFonts w:ascii="Arial" w:hAnsi="Arial"/>
      <w:i/>
      <w:sz w:val="16"/>
      <w:szCs w:val="24"/>
    </w:rPr>
  </w:style>
  <w:style w:type="paragraph" w:styleId="En-tte">
    <w:name w:val="header"/>
    <w:aliases w:val="Cover Page"/>
    <w:basedOn w:val="Normal"/>
    <w:link w:val="En-tteCar"/>
    <w:semiHidden/>
    <w:rsid w:val="00E46AB8"/>
    <w:pPr>
      <w:tabs>
        <w:tab w:val="center" w:pos="4252"/>
        <w:tab w:val="right" w:pos="8504"/>
      </w:tabs>
      <w:jc w:val="both"/>
    </w:pPr>
    <w:rPr>
      <w:i/>
    </w:rPr>
  </w:style>
  <w:style w:type="character" w:customStyle="1" w:styleId="En-tteCar">
    <w:name w:val="En-tête Car"/>
    <w:aliases w:val="Cover Page Car"/>
    <w:basedOn w:val="Policepardfaut"/>
    <w:link w:val="En-tte"/>
    <w:semiHidden/>
    <w:rsid w:val="000C2ED5"/>
    <w:rPr>
      <w:rFonts w:ascii="Arial" w:hAnsi="Arial"/>
      <w:i/>
      <w:szCs w:val="24"/>
    </w:rPr>
  </w:style>
  <w:style w:type="paragraph" w:styleId="Notedebasdepage">
    <w:name w:val="footnote text"/>
    <w:basedOn w:val="Normal"/>
    <w:link w:val="NotedebasdepageCar"/>
    <w:semiHidden/>
    <w:rsid w:val="00E46AB8"/>
  </w:style>
  <w:style w:type="character" w:customStyle="1" w:styleId="NotedebasdepageCar">
    <w:name w:val="Note de bas de page Car"/>
    <w:basedOn w:val="Policepardfaut"/>
    <w:link w:val="Notedebasdepage"/>
    <w:semiHidden/>
    <w:rsid w:val="000C2ED5"/>
    <w:rPr>
      <w:rFonts w:ascii="Arial" w:hAnsi="Arial"/>
      <w:szCs w:val="24"/>
    </w:rPr>
  </w:style>
  <w:style w:type="paragraph" w:customStyle="1" w:styleId="pagedegarde">
    <w:name w:val="page de garde"/>
    <w:basedOn w:val="Normal"/>
    <w:rsid w:val="00E46AB8"/>
    <w:pPr>
      <w:pBdr>
        <w:top w:val="single" w:sz="6" w:space="30" w:color="auto" w:shadow="1"/>
        <w:left w:val="single" w:sz="6" w:space="30" w:color="auto" w:shadow="1"/>
        <w:bottom w:val="single" w:sz="6" w:space="30" w:color="auto" w:shadow="1"/>
        <w:right w:val="single" w:sz="6" w:space="30" w:color="auto" w:shadow="1"/>
      </w:pBdr>
      <w:spacing w:before="3360" w:after="1200"/>
      <w:ind w:left="1134" w:right="1134"/>
      <w:jc w:val="center"/>
    </w:pPr>
    <w:rPr>
      <w:b/>
      <w:sz w:val="50"/>
    </w:rPr>
  </w:style>
  <w:style w:type="paragraph" w:customStyle="1" w:styleId="Titredeschma">
    <w:name w:val="Titre de schéma"/>
    <w:basedOn w:val="Normal"/>
    <w:rsid w:val="00E46AB8"/>
    <w:pPr>
      <w:jc w:val="center"/>
    </w:pPr>
    <w:rPr>
      <w:sz w:val="22"/>
    </w:rPr>
  </w:style>
  <w:style w:type="paragraph" w:customStyle="1" w:styleId="sommaire">
    <w:name w:val="sommaire"/>
    <w:basedOn w:val="Titre1"/>
    <w:rsid w:val="00E46AB8"/>
    <w:pPr>
      <w:numPr>
        <w:numId w:val="0"/>
      </w:numPr>
      <w:spacing w:after="360"/>
      <w:ind w:left="454" w:hanging="454"/>
      <w:outlineLvl w:val="9"/>
    </w:pPr>
  </w:style>
  <w:style w:type="paragraph" w:styleId="Notedefin">
    <w:name w:val="endnote text"/>
    <w:basedOn w:val="Normal"/>
    <w:link w:val="NotedefinCar"/>
    <w:semiHidden/>
    <w:rsid w:val="00E46AB8"/>
  </w:style>
  <w:style w:type="character" w:customStyle="1" w:styleId="NotedefinCar">
    <w:name w:val="Note de fin Car"/>
    <w:basedOn w:val="Policepardfaut"/>
    <w:link w:val="Notedefin"/>
    <w:semiHidden/>
    <w:rsid w:val="000C2ED5"/>
    <w:rPr>
      <w:rFonts w:ascii="Arial" w:hAnsi="Arial"/>
      <w:szCs w:val="24"/>
    </w:rPr>
  </w:style>
  <w:style w:type="paragraph" w:customStyle="1" w:styleId="Pagedeservice">
    <w:name w:val="Page de service"/>
    <w:basedOn w:val="Titre1"/>
    <w:rsid w:val="00E46AB8"/>
    <w:pPr>
      <w:numPr>
        <w:numId w:val="0"/>
      </w:numPr>
      <w:spacing w:before="240" w:after="240"/>
      <w:outlineLvl w:val="9"/>
    </w:pPr>
    <w:rPr>
      <w:caps w:val="0"/>
      <w:color w:val="FF0000"/>
      <w:kern w:val="28"/>
      <w:sz w:val="36"/>
    </w:rPr>
  </w:style>
  <w:style w:type="character" w:customStyle="1" w:styleId="direction">
    <w:name w:val="direction"/>
    <w:basedOn w:val="Policepardfaut"/>
    <w:rsid w:val="00E46AB8"/>
    <w:rPr>
      <w:rFonts w:ascii="Frutiger Bold" w:hAnsi="Frutiger Bold"/>
      <w:caps/>
      <w:spacing w:val="25"/>
      <w:sz w:val="16"/>
    </w:rPr>
  </w:style>
  <w:style w:type="character" w:styleId="Numrodepage">
    <w:name w:val="page number"/>
    <w:basedOn w:val="Policepardfaut"/>
    <w:semiHidden/>
    <w:rsid w:val="00E46AB8"/>
    <w:rPr>
      <w:rFonts w:ascii="Arial" w:hAnsi="Arial"/>
      <w:sz w:val="18"/>
    </w:rPr>
  </w:style>
  <w:style w:type="paragraph" w:styleId="TM9">
    <w:name w:val="toc 9"/>
    <w:basedOn w:val="Normal"/>
    <w:next w:val="Normal"/>
    <w:uiPriority w:val="39"/>
    <w:rsid w:val="00E46AB8"/>
    <w:pPr>
      <w:tabs>
        <w:tab w:val="right" w:pos="9639"/>
      </w:tabs>
      <w:spacing w:after="60"/>
      <w:ind w:left="397"/>
    </w:pPr>
    <w:rPr>
      <w:b/>
      <w:color w:val="008000"/>
    </w:rPr>
  </w:style>
  <w:style w:type="character" w:customStyle="1" w:styleId="Lienhypertexte1">
    <w:name w:val="Lien hypertexte1"/>
    <w:basedOn w:val="Policepardfaut"/>
    <w:rsid w:val="00E46AB8"/>
    <w:rPr>
      <w:color w:val="0000FF"/>
      <w:u w:val="single"/>
    </w:rPr>
  </w:style>
  <w:style w:type="paragraph" w:customStyle="1" w:styleId="Tabledesmatires">
    <w:name w:val="Table des matières"/>
    <w:basedOn w:val="Normal"/>
    <w:next w:val="Normal"/>
    <w:rsid w:val="00E46AB8"/>
    <w:pPr>
      <w:keepNext/>
      <w:keepLines/>
      <w:pageBreakBefore/>
      <w:spacing w:before="60" w:after="60"/>
    </w:pPr>
    <w:rPr>
      <w:b/>
      <w:color w:val="FF0000"/>
      <w:sz w:val="32"/>
    </w:rPr>
  </w:style>
  <w:style w:type="paragraph" w:customStyle="1" w:styleId="TitrehorsTM">
    <w:name w:val="Titre hors TM"/>
    <w:basedOn w:val="Titre1"/>
    <w:next w:val="Normal"/>
    <w:rsid w:val="00E46AB8"/>
    <w:pPr>
      <w:keepLines/>
      <w:pageBreakBefore w:val="0"/>
      <w:numPr>
        <w:numId w:val="2"/>
      </w:numPr>
      <w:pBdr>
        <w:bottom w:val="single" w:sz="4" w:space="1" w:color="808080"/>
      </w:pBdr>
      <w:spacing w:before="0"/>
      <w:outlineLvl w:val="9"/>
    </w:pPr>
    <w:rPr>
      <w:caps w:val="0"/>
      <w:smallCaps/>
      <w:color w:val="FF0000"/>
      <w:sz w:val="40"/>
    </w:rPr>
  </w:style>
  <w:style w:type="paragraph" w:styleId="Explorateurdedocuments">
    <w:name w:val="Document Map"/>
    <w:basedOn w:val="Normal"/>
    <w:link w:val="ExplorateurdedocumentsCar"/>
    <w:semiHidden/>
    <w:rsid w:val="00E46AB8"/>
    <w:pPr>
      <w:shd w:val="clear" w:color="auto" w:fill="000080"/>
    </w:pPr>
    <w:rPr>
      <w:rFonts w:ascii="Tahoma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0C2ED5"/>
    <w:rPr>
      <w:rFonts w:ascii="Tahoma" w:hAnsi="Tahoma" w:cs="Tahoma"/>
      <w:szCs w:val="24"/>
      <w:shd w:val="clear" w:color="auto" w:fill="000080"/>
    </w:rPr>
  </w:style>
  <w:style w:type="paragraph" w:customStyle="1" w:styleId="PageXsurY">
    <w:name w:val="Page X sur Y"/>
    <w:rsid w:val="00E46AB8"/>
    <w:rPr>
      <w:sz w:val="24"/>
      <w:szCs w:val="24"/>
    </w:rPr>
  </w:style>
  <w:style w:type="paragraph" w:styleId="Retrait1religne">
    <w:name w:val="Body Text First Indent"/>
    <w:basedOn w:val="Corpsdetexte"/>
    <w:link w:val="Retrait1religneCar"/>
    <w:semiHidden/>
    <w:rsid w:val="00E46AB8"/>
    <w:pPr>
      <w:ind w:firstLine="210"/>
    </w:pPr>
  </w:style>
  <w:style w:type="paragraph" w:styleId="Corpsdetexte">
    <w:name w:val="Body Text"/>
    <w:basedOn w:val="Normal"/>
    <w:link w:val="CorpsdetexteCar"/>
    <w:semiHidden/>
    <w:rsid w:val="00E46AB8"/>
    <w:pPr>
      <w:spacing w:after="120"/>
    </w:pPr>
  </w:style>
  <w:style w:type="character" w:customStyle="1" w:styleId="CorpsdetexteCar">
    <w:name w:val="Corps de texte Car"/>
    <w:basedOn w:val="Policepardfaut"/>
    <w:link w:val="Corpsdetexte"/>
    <w:semiHidden/>
    <w:rsid w:val="000C2ED5"/>
    <w:rPr>
      <w:rFonts w:ascii="Arial" w:hAnsi="Arial"/>
      <w:szCs w:val="24"/>
    </w:rPr>
  </w:style>
  <w:style w:type="character" w:customStyle="1" w:styleId="Retrait1religneCar">
    <w:name w:val="Retrait 1re ligne Car"/>
    <w:basedOn w:val="CorpsdetexteCar"/>
    <w:link w:val="Retrait1religne"/>
    <w:semiHidden/>
    <w:rsid w:val="000C2ED5"/>
    <w:rPr>
      <w:rFonts w:ascii="Arial" w:hAnsi="Arial"/>
      <w:szCs w:val="24"/>
    </w:rPr>
  </w:style>
  <w:style w:type="paragraph" w:styleId="Lgende">
    <w:name w:val="caption"/>
    <w:basedOn w:val="Normal"/>
    <w:next w:val="Normal"/>
    <w:qFormat/>
    <w:rsid w:val="00E46AB8"/>
    <w:pPr>
      <w:spacing w:before="120" w:after="120"/>
    </w:pPr>
    <w:rPr>
      <w:b/>
      <w:bCs/>
      <w:szCs w:val="20"/>
    </w:rPr>
  </w:style>
  <w:style w:type="paragraph" w:styleId="Retraitnormal">
    <w:name w:val="Normal Indent"/>
    <w:basedOn w:val="Normal"/>
    <w:semiHidden/>
    <w:rsid w:val="00E46AB8"/>
    <w:pPr>
      <w:ind w:left="426"/>
      <w:jc w:val="both"/>
    </w:pPr>
    <w:rPr>
      <w:rFonts w:ascii="Times New Roman" w:hAnsi="Times New Roman"/>
      <w:sz w:val="22"/>
      <w:szCs w:val="20"/>
    </w:rPr>
  </w:style>
  <w:style w:type="paragraph" w:styleId="Retraitcorpsdetexte">
    <w:name w:val="Body Text Indent"/>
    <w:basedOn w:val="Normal"/>
    <w:link w:val="RetraitcorpsdetexteCar"/>
    <w:semiHidden/>
    <w:rsid w:val="00E46AB8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semiHidden/>
    <w:rsid w:val="00DB2E3F"/>
    <w:rPr>
      <w:rFonts w:ascii="Arial" w:hAnsi="Arial"/>
      <w:szCs w:val="24"/>
    </w:rPr>
  </w:style>
  <w:style w:type="character" w:styleId="Lienhypertexte">
    <w:name w:val="Hyperlink"/>
    <w:basedOn w:val="Policepardfaut"/>
    <w:uiPriority w:val="99"/>
    <w:rsid w:val="00E46AB8"/>
    <w:rPr>
      <w:color w:val="0000FF"/>
      <w:u w:val="single"/>
    </w:rPr>
  </w:style>
  <w:style w:type="character" w:styleId="Lienhypertextesuivivisit">
    <w:name w:val="FollowedHyperlink"/>
    <w:basedOn w:val="Policepardfaut"/>
    <w:semiHidden/>
    <w:rsid w:val="00E46AB8"/>
    <w:rPr>
      <w:color w:val="800080"/>
      <w:u w:val="single"/>
    </w:rPr>
  </w:style>
  <w:style w:type="character" w:customStyle="1" w:styleId="entite">
    <w:name w:val="entite"/>
    <w:basedOn w:val="Policepardfaut"/>
    <w:rsid w:val="00E46AB8"/>
    <w:rPr>
      <w:rFonts w:ascii="Frutiger Roman" w:hAnsi="Frutiger Roman"/>
      <w:caps/>
      <w:spacing w:val="25"/>
      <w:sz w:val="12"/>
    </w:rPr>
  </w:style>
  <w:style w:type="paragraph" w:customStyle="1" w:styleId="CaptureEcran">
    <w:name w:val="Capture_Ecran"/>
    <w:basedOn w:val="Normal"/>
    <w:rsid w:val="006F637E"/>
    <w:pPr>
      <w:pBdr>
        <w:top w:val="single" w:sz="4" w:space="1" w:color="333333"/>
        <w:left w:val="single" w:sz="4" w:space="1" w:color="333333"/>
        <w:bottom w:val="single" w:sz="4" w:space="1" w:color="333333"/>
        <w:right w:val="single" w:sz="4" w:space="1" w:color="333333"/>
      </w:pBdr>
      <w:shd w:val="clear" w:color="auto" w:fill="F3F3F3"/>
      <w:ind w:left="57" w:right="57"/>
    </w:pPr>
    <w:rPr>
      <w:rFonts w:ascii="Courier New" w:hAnsi="Courier New"/>
      <w:noProof/>
      <w:color w:val="1C1C1C"/>
      <w:sz w:val="16"/>
    </w:rPr>
  </w:style>
  <w:style w:type="paragraph" w:styleId="Listepuces">
    <w:name w:val="List Bullet"/>
    <w:basedOn w:val="Normal"/>
    <w:autoRedefine/>
    <w:semiHidden/>
    <w:rsid w:val="00E46AB8"/>
    <w:pPr>
      <w:numPr>
        <w:numId w:val="1"/>
      </w:numPr>
    </w:pPr>
  </w:style>
  <w:style w:type="paragraph" w:customStyle="1" w:styleId="LT1NTC">
    <w:name w:val="LT1_NTC"/>
    <w:rsid w:val="00E46AB8"/>
    <w:rPr>
      <w:sz w:val="3276"/>
      <w:szCs w:val="3276"/>
    </w:rPr>
  </w:style>
  <w:style w:type="paragraph" w:customStyle="1" w:styleId="LT2NTC">
    <w:name w:val="LT2_NTC"/>
    <w:rsid w:val="00E46AB8"/>
    <w:rPr>
      <w:rFonts w:ascii="Arial" w:hAnsi="Arial"/>
      <w:szCs w:val="24"/>
    </w:rPr>
  </w:style>
  <w:style w:type="paragraph" w:customStyle="1" w:styleId="LT3NTC">
    <w:name w:val="LT3_NTC"/>
    <w:rsid w:val="00E46AB8"/>
    <w:rPr>
      <w:rFonts w:ascii="Arial" w:hAnsi="Arial"/>
      <w:szCs w:val="24"/>
    </w:rPr>
  </w:style>
  <w:style w:type="paragraph" w:customStyle="1" w:styleId="LT4NTC">
    <w:name w:val="LT4_NTC"/>
    <w:rsid w:val="00E46AB8"/>
    <w:rPr>
      <w:rFonts w:ascii="Arial" w:hAnsi="Arial"/>
      <w:szCs w:val="24"/>
    </w:rPr>
  </w:style>
  <w:style w:type="paragraph" w:customStyle="1" w:styleId="LT5NTC">
    <w:name w:val="LT5_NTC"/>
    <w:rsid w:val="00E46AB8"/>
    <w:rPr>
      <w:rFonts w:ascii="Arial" w:hAnsi="Arial"/>
      <w:szCs w:val="24"/>
    </w:rPr>
  </w:style>
  <w:style w:type="paragraph" w:customStyle="1" w:styleId="LT6NTC">
    <w:name w:val="LT6_NTC"/>
    <w:rsid w:val="00E46AB8"/>
    <w:rPr>
      <w:rFonts w:ascii="Arial" w:hAnsi="Arial"/>
      <w:szCs w:val="24"/>
    </w:rPr>
  </w:style>
  <w:style w:type="paragraph" w:customStyle="1" w:styleId="LT7NTC">
    <w:name w:val="LT7_NTC"/>
    <w:rsid w:val="00E46AB8"/>
    <w:rPr>
      <w:rFonts w:ascii="Arial" w:hAnsi="Arial"/>
      <w:szCs w:val="24"/>
    </w:rPr>
  </w:style>
  <w:style w:type="paragraph" w:customStyle="1" w:styleId="LT8BTC">
    <w:name w:val="LT8_BTC"/>
    <w:rsid w:val="00E46AB8"/>
    <w:rPr>
      <w:rFonts w:ascii="Arial" w:hAnsi="Arial"/>
      <w:szCs w:val="24"/>
    </w:rPr>
  </w:style>
  <w:style w:type="paragraph" w:customStyle="1" w:styleId="LT8NTC">
    <w:name w:val="LT8_NTC"/>
    <w:rsid w:val="00E46AB8"/>
    <w:rPr>
      <w:rFonts w:ascii="Arial" w:hAnsi="Arial"/>
      <w:szCs w:val="24"/>
    </w:rPr>
  </w:style>
  <w:style w:type="paragraph" w:customStyle="1" w:styleId="LT9NTC">
    <w:name w:val="LT9_NTC"/>
    <w:rsid w:val="00E46AB8"/>
    <w:rPr>
      <w:rFonts w:ascii="Arial" w:hAnsi="Arial"/>
      <w:szCs w:val="24"/>
    </w:rPr>
  </w:style>
  <w:style w:type="paragraph" w:customStyle="1" w:styleId="LT10NTC">
    <w:name w:val="LT10_NTC"/>
    <w:rsid w:val="00E46AB8"/>
    <w:rPr>
      <w:rFonts w:ascii="Arial" w:hAnsi="Arial"/>
      <w:szCs w:val="24"/>
    </w:rPr>
  </w:style>
  <w:style w:type="paragraph" w:customStyle="1" w:styleId="LT11NTC">
    <w:name w:val="LT11_NTC"/>
    <w:rsid w:val="00E46AB8"/>
    <w:rPr>
      <w:rFonts w:ascii="Arial" w:hAnsi="Arial"/>
      <w:szCs w:val="24"/>
    </w:rPr>
  </w:style>
  <w:style w:type="paragraph" w:customStyle="1" w:styleId="LT12NTC">
    <w:name w:val="LT12_NTC"/>
    <w:rsid w:val="00E46AB8"/>
    <w:rPr>
      <w:rFonts w:ascii="Arial" w:hAnsi="Arial"/>
      <w:szCs w:val="24"/>
    </w:rPr>
  </w:style>
  <w:style w:type="paragraph" w:customStyle="1" w:styleId="RM1DHSI">
    <w:name w:val="RM1_DHSI"/>
    <w:rsid w:val="00E46AB8"/>
    <w:rPr>
      <w:rFonts w:ascii="Arial" w:hAnsi="Arial"/>
      <w:szCs w:val="24"/>
    </w:rPr>
  </w:style>
  <w:style w:type="paragraph" w:customStyle="1" w:styleId="RM2DHSI">
    <w:name w:val="RM2_DHSI"/>
    <w:rsid w:val="00E46AB8"/>
    <w:rPr>
      <w:rFonts w:ascii="Arial" w:hAnsi="Arial"/>
      <w:szCs w:val="24"/>
    </w:rPr>
  </w:style>
  <w:style w:type="paragraph" w:customStyle="1" w:styleId="RM3DHSI">
    <w:name w:val="RM3_DHSI"/>
    <w:rsid w:val="00E46AB8"/>
    <w:rPr>
      <w:rFonts w:ascii="Arial" w:hAnsi="Arial"/>
      <w:szCs w:val="24"/>
    </w:rPr>
  </w:style>
  <w:style w:type="paragraph" w:customStyle="1" w:styleId="RM4DHSI">
    <w:name w:val="RM4_DHSI"/>
    <w:rsid w:val="00E46AB8"/>
    <w:rPr>
      <w:rFonts w:ascii="Arial" w:hAnsi="Arial"/>
      <w:szCs w:val="24"/>
    </w:rPr>
  </w:style>
  <w:style w:type="paragraph" w:customStyle="1" w:styleId="RM5DHSI">
    <w:name w:val="RM5_DHSI"/>
    <w:rsid w:val="00E46AB8"/>
    <w:rPr>
      <w:rFonts w:ascii="Arial" w:hAnsi="Arial"/>
      <w:szCs w:val="24"/>
    </w:rPr>
  </w:style>
  <w:style w:type="paragraph" w:customStyle="1" w:styleId="RM6DHSI">
    <w:name w:val="RM6_DHSI"/>
    <w:rsid w:val="00E46AB8"/>
    <w:rPr>
      <w:rFonts w:ascii="Arial" w:hAnsi="Arial"/>
      <w:szCs w:val="24"/>
    </w:rPr>
  </w:style>
  <w:style w:type="paragraph" w:customStyle="1" w:styleId="RM7DHSI">
    <w:name w:val="RM7_DHSI"/>
    <w:rsid w:val="00E46AB8"/>
    <w:rPr>
      <w:rFonts w:ascii="Arial" w:hAnsi="Arial"/>
      <w:szCs w:val="24"/>
    </w:rPr>
  </w:style>
  <w:style w:type="paragraph" w:customStyle="1" w:styleId="RM8DHSI">
    <w:name w:val="RM8_DHSI"/>
    <w:rsid w:val="00E46AB8"/>
    <w:rPr>
      <w:rFonts w:ascii="Arial" w:hAnsi="Arial"/>
      <w:szCs w:val="24"/>
    </w:rPr>
  </w:style>
  <w:style w:type="paragraph" w:customStyle="1" w:styleId="RM9DHSI">
    <w:name w:val="RM9_DHSI"/>
    <w:rsid w:val="00E46AB8"/>
    <w:rPr>
      <w:rFonts w:ascii="Arial" w:hAnsi="Arial"/>
      <w:szCs w:val="24"/>
    </w:rPr>
  </w:style>
  <w:style w:type="paragraph" w:customStyle="1" w:styleId="RM10DHSI">
    <w:name w:val="RM10_DHSI"/>
    <w:rsid w:val="00E46AB8"/>
    <w:rPr>
      <w:rFonts w:ascii="Arial" w:hAnsi="Arial"/>
      <w:szCs w:val="24"/>
    </w:rPr>
  </w:style>
  <w:style w:type="paragraph" w:customStyle="1" w:styleId="RM11DHSI">
    <w:name w:val="RM11_DHSI"/>
    <w:rsid w:val="00E46AB8"/>
    <w:rPr>
      <w:rFonts w:ascii="Arial" w:hAnsi="Arial"/>
      <w:szCs w:val="24"/>
    </w:rPr>
  </w:style>
  <w:style w:type="paragraph" w:customStyle="1" w:styleId="HostDotSuff1">
    <w:name w:val="HostDotSuff1"/>
    <w:rsid w:val="00E46AB8"/>
    <w:rPr>
      <w:rFonts w:ascii="Arial" w:hAnsi="Arial"/>
      <w:szCs w:val="24"/>
    </w:rPr>
  </w:style>
  <w:style w:type="paragraph" w:customStyle="1" w:styleId="HostDotSuff2">
    <w:name w:val="HostDotSuff2"/>
    <w:rsid w:val="00E46AB8"/>
    <w:rPr>
      <w:rFonts w:ascii="Arial" w:hAnsi="Arial"/>
      <w:szCs w:val="24"/>
    </w:rPr>
  </w:style>
  <w:style w:type="paragraph" w:customStyle="1" w:styleId="HostDotSuff3">
    <w:name w:val="HostDotSuff3"/>
    <w:rsid w:val="00E46AB8"/>
    <w:rPr>
      <w:rFonts w:ascii="Arial" w:hAnsi="Arial"/>
      <w:szCs w:val="24"/>
    </w:rPr>
  </w:style>
  <w:style w:type="paragraph" w:customStyle="1" w:styleId="HostDotSuff4">
    <w:name w:val="HostDotSuff4"/>
    <w:rsid w:val="00E46AB8"/>
    <w:rPr>
      <w:rFonts w:ascii="Arial" w:hAnsi="Arial"/>
      <w:szCs w:val="24"/>
    </w:rPr>
  </w:style>
  <w:style w:type="paragraph" w:customStyle="1" w:styleId="HostDotSuff5">
    <w:name w:val="HostDotSuff5"/>
    <w:rsid w:val="00E46AB8"/>
    <w:rPr>
      <w:rFonts w:ascii="Arial" w:hAnsi="Arial"/>
      <w:szCs w:val="24"/>
    </w:rPr>
  </w:style>
  <w:style w:type="paragraph" w:customStyle="1" w:styleId="RECUPUERATIONLT">
    <w:name w:val="RECUPUERATION_LT"/>
    <w:rsid w:val="00E46AB8"/>
    <w:rPr>
      <w:rFonts w:ascii="Arial" w:hAnsi="Arial"/>
      <w:szCs w:val="24"/>
    </w:rPr>
  </w:style>
  <w:style w:type="paragraph" w:customStyle="1" w:styleId="HostDotSuff7">
    <w:name w:val="HostDotSuff7"/>
    <w:rsid w:val="00E46AB8"/>
    <w:rPr>
      <w:rFonts w:ascii="Arial" w:hAnsi="Arial"/>
      <w:szCs w:val="24"/>
    </w:rPr>
  </w:style>
  <w:style w:type="paragraph" w:customStyle="1" w:styleId="HostDotSuff8">
    <w:name w:val="HostDotSuff8"/>
    <w:rsid w:val="00E46AB8"/>
    <w:rPr>
      <w:rFonts w:ascii="Arial" w:hAnsi="Arial"/>
      <w:szCs w:val="24"/>
    </w:rPr>
  </w:style>
  <w:style w:type="paragraph" w:customStyle="1" w:styleId="HostDotSuff9">
    <w:name w:val="HostDotSuff9"/>
    <w:rsid w:val="00E46AB8"/>
    <w:rPr>
      <w:rFonts w:ascii="Arial" w:hAnsi="Arial"/>
      <w:szCs w:val="24"/>
    </w:rPr>
  </w:style>
  <w:style w:type="paragraph" w:customStyle="1" w:styleId="HostDotSuff10">
    <w:name w:val="HostDotSuff10"/>
    <w:rsid w:val="00E46AB8"/>
    <w:rPr>
      <w:rFonts w:ascii="Arial" w:hAnsi="Arial"/>
      <w:szCs w:val="24"/>
    </w:rPr>
  </w:style>
  <w:style w:type="paragraph" w:customStyle="1" w:styleId="HostDotSuff11">
    <w:name w:val="HostDotSuff11"/>
    <w:rsid w:val="00E46AB8"/>
    <w:rPr>
      <w:rFonts w:ascii="Arial" w:hAnsi="Arial"/>
      <w:szCs w:val="24"/>
    </w:rPr>
  </w:style>
  <w:style w:type="paragraph" w:customStyle="1" w:styleId="HostDotSuff12">
    <w:name w:val="HostDotSuff12"/>
    <w:rsid w:val="00E46AB8"/>
    <w:rPr>
      <w:rFonts w:ascii="Arial" w:hAnsi="Arial"/>
      <w:szCs w:val="24"/>
    </w:rPr>
  </w:style>
  <w:style w:type="character" w:customStyle="1" w:styleId="scriptcar">
    <w:name w:val="script (car)"/>
    <w:basedOn w:val="CodeHTML"/>
    <w:rsid w:val="00E46AB8"/>
    <w:rPr>
      <w:rFonts w:ascii="Courier New" w:hAnsi="Courier New"/>
      <w:dstrike w:val="0"/>
      <w:color w:val="0000FF"/>
      <w:kern w:val="0"/>
      <w:sz w:val="18"/>
      <w:szCs w:val="20"/>
      <w:effect w:val="none"/>
      <w:bdr w:val="none" w:sz="0" w:space="0" w:color="auto"/>
      <w:shd w:val="clear" w:color="auto" w:fill="auto"/>
      <w:vertAlign w:val="baseline"/>
      <w:lang w:val="fr-FR"/>
    </w:rPr>
  </w:style>
  <w:style w:type="character" w:styleId="CodeHTML">
    <w:name w:val="HTML Code"/>
    <w:basedOn w:val="Policepardfaut"/>
    <w:semiHidden/>
    <w:rsid w:val="00E46AB8"/>
    <w:rPr>
      <w:rFonts w:ascii="Courier New" w:hAnsi="Courier New"/>
      <w:sz w:val="20"/>
      <w:szCs w:val="20"/>
    </w:rPr>
  </w:style>
  <w:style w:type="character" w:customStyle="1" w:styleId="TexteNormal">
    <w:name w:val="Texte Normal"/>
    <w:basedOn w:val="Policepardfaut"/>
    <w:rsid w:val="00E46AB8"/>
    <w:rPr>
      <w:rFonts w:ascii="Arial" w:hAnsi="Arial"/>
      <w:dstrike w:val="0"/>
      <w:color w:val="000000"/>
      <w:kern w:val="0"/>
      <w:sz w:val="20"/>
      <w:szCs w:val="20"/>
      <w:effect w:val="none"/>
      <w:bdr w:val="none" w:sz="0" w:space="0" w:color="auto"/>
      <w:shd w:val="clear" w:color="auto" w:fill="auto"/>
      <w:vertAlign w:val="baseline"/>
      <w:lang w:val="fr-FR"/>
    </w:rPr>
  </w:style>
  <w:style w:type="paragraph" w:customStyle="1" w:styleId="texte1">
    <w:name w:val="texte 1"/>
    <w:basedOn w:val="Normal"/>
    <w:rsid w:val="00E46AB8"/>
    <w:pPr>
      <w:spacing w:before="0" w:after="0"/>
      <w:jc w:val="both"/>
    </w:pPr>
    <w:rPr>
      <w:sz w:val="22"/>
    </w:rPr>
  </w:style>
  <w:style w:type="paragraph" w:customStyle="1" w:styleId="Titrededocument1">
    <w:name w:val="Titre de document 1"/>
    <w:basedOn w:val="Normal"/>
    <w:rsid w:val="002B5199"/>
    <w:pPr>
      <w:jc w:val="center"/>
    </w:pPr>
    <w:rPr>
      <w:b/>
      <w:color w:val="FF0000"/>
      <w:sz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396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3960"/>
    <w:rPr>
      <w:rFonts w:ascii="Tahoma" w:hAnsi="Tahoma" w:cs="Tahoma"/>
      <w:sz w:val="16"/>
      <w:szCs w:val="16"/>
    </w:rPr>
  </w:style>
  <w:style w:type="paragraph" w:customStyle="1" w:styleId="Titrededocument2">
    <w:name w:val="Titre de document 2"/>
    <w:basedOn w:val="Normal"/>
    <w:next w:val="Normalcentr"/>
    <w:qFormat/>
    <w:rsid w:val="00DC34A7"/>
    <w:pPr>
      <w:jc w:val="center"/>
    </w:pPr>
    <w:rPr>
      <w:b/>
      <w:color w:val="0000FF"/>
      <w:sz w:val="36"/>
    </w:rPr>
  </w:style>
  <w:style w:type="paragraph" w:styleId="Normalcentr">
    <w:name w:val="Block Text"/>
    <w:basedOn w:val="Normal"/>
    <w:uiPriority w:val="99"/>
    <w:semiHidden/>
    <w:unhideWhenUsed/>
    <w:rsid w:val="00DC34A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customStyle="1" w:styleId="texte1ctrl1">
    <w:name w:val="texte 1 (ctrl+1)"/>
    <w:basedOn w:val="Normal"/>
    <w:rsid w:val="00971CA6"/>
    <w:pPr>
      <w:spacing w:before="0" w:after="0"/>
    </w:pPr>
    <w:rPr>
      <w:szCs w:val="20"/>
    </w:rPr>
  </w:style>
  <w:style w:type="paragraph" w:styleId="Paragraphedeliste">
    <w:name w:val="List Paragraph"/>
    <w:basedOn w:val="Normal"/>
    <w:uiPriority w:val="34"/>
    <w:qFormat/>
    <w:rsid w:val="00023832"/>
    <w:pPr>
      <w:ind w:left="720"/>
      <w:contextualSpacing/>
    </w:pPr>
  </w:style>
  <w:style w:type="paragraph" w:customStyle="1" w:styleId="Aide">
    <w:name w:val="Aide"/>
    <w:basedOn w:val="Commentaire"/>
    <w:rsid w:val="00C072BD"/>
    <w:pPr>
      <w:spacing w:before="40"/>
    </w:pPr>
    <w:rPr>
      <w:i w:val="0"/>
    </w:rPr>
  </w:style>
  <w:style w:type="table" w:styleId="Grilledutableau">
    <w:name w:val="Table Grid"/>
    <w:basedOn w:val="TableauNormal"/>
    <w:uiPriority w:val="59"/>
    <w:rsid w:val="00AA6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-Accent3">
    <w:name w:val="Light Grid Accent 3"/>
    <w:basedOn w:val="TableauNormal"/>
    <w:uiPriority w:val="62"/>
    <w:rsid w:val="000C2ED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Default">
    <w:name w:val="Default"/>
    <w:rsid w:val="000C2E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rrectionautomatique">
    <w:name w:val="Correction automatique"/>
    <w:rsid w:val="000C2ED5"/>
    <w:rPr>
      <w:rFonts w:ascii="Arial" w:hAnsi="Arial"/>
      <w:szCs w:val="24"/>
    </w:rPr>
  </w:style>
  <w:style w:type="paragraph" w:customStyle="1" w:styleId="JobCTM">
    <w:name w:val="JobCTM"/>
    <w:basedOn w:val="Normal"/>
    <w:next w:val="Normal"/>
    <w:autoRedefine/>
    <w:rsid w:val="000C2ED5"/>
    <w:pPr>
      <w:spacing w:before="120" w:after="0"/>
    </w:pPr>
    <w:rPr>
      <w:b/>
      <w:color w:val="800000"/>
      <w:sz w:val="22"/>
    </w:rPr>
  </w:style>
  <w:style w:type="character" w:customStyle="1" w:styleId="RedactionMaronGras">
    <w:name w:val="Redaction Maron Gras"/>
    <w:basedOn w:val="Policepardfaut"/>
    <w:rsid w:val="000C2ED5"/>
    <w:rPr>
      <w:b/>
      <w:color w:val="993300"/>
    </w:rPr>
  </w:style>
  <w:style w:type="paragraph" w:customStyle="1" w:styleId="Reportingniv3">
    <w:name w:val="Reporting niv. 3"/>
    <w:basedOn w:val="Normal"/>
    <w:next w:val="Normal"/>
    <w:link w:val="Reportingniv3Car"/>
    <w:autoRedefine/>
    <w:qFormat/>
    <w:rsid w:val="000C2ED5"/>
    <w:pPr>
      <w:shd w:val="clear" w:color="auto" w:fill="D9D9D9" w:themeFill="background1" w:themeFillShade="D9"/>
      <w:spacing w:before="0" w:after="0"/>
      <w:outlineLvl w:val="5"/>
    </w:pPr>
    <w:rPr>
      <w:i/>
    </w:rPr>
  </w:style>
  <w:style w:type="character" w:customStyle="1" w:styleId="Reportingniv3Car">
    <w:name w:val="Reporting niv. 3 Car"/>
    <w:basedOn w:val="Policepardfaut"/>
    <w:link w:val="Reportingniv3"/>
    <w:rsid w:val="000C2ED5"/>
    <w:rPr>
      <w:rFonts w:ascii="Arial" w:hAnsi="Arial"/>
      <w:i/>
      <w:szCs w:val="24"/>
      <w:shd w:val="clear" w:color="auto" w:fill="D9D9D9" w:themeFill="background1" w:themeFillShade="D9"/>
    </w:rPr>
  </w:style>
  <w:style w:type="paragraph" w:customStyle="1" w:styleId="Reportingniv2">
    <w:name w:val="Reporting niv. 2"/>
    <w:basedOn w:val="Normal"/>
    <w:next w:val="Normal"/>
    <w:link w:val="Reportingniv2Car"/>
    <w:autoRedefine/>
    <w:qFormat/>
    <w:rsid w:val="000C2ED5"/>
    <w:pPr>
      <w:keepNext/>
      <w:shd w:val="clear" w:color="auto" w:fill="D6E3BC" w:themeFill="accent3" w:themeFillTint="66"/>
      <w:spacing w:before="0" w:after="0"/>
      <w:outlineLvl w:val="2"/>
    </w:pPr>
    <w:rPr>
      <w:rFonts w:asciiTheme="minorHAnsi" w:hAnsiTheme="minorHAnsi" w:cstheme="minorHAnsi"/>
      <w:b/>
    </w:rPr>
  </w:style>
  <w:style w:type="character" w:customStyle="1" w:styleId="Reportingniv2Car">
    <w:name w:val="Reporting niv. 2 Car"/>
    <w:basedOn w:val="Policepardfaut"/>
    <w:link w:val="Reportingniv2"/>
    <w:rsid w:val="000C2ED5"/>
    <w:rPr>
      <w:rFonts w:asciiTheme="minorHAnsi" w:hAnsiTheme="minorHAnsi" w:cstheme="minorHAnsi"/>
      <w:b/>
      <w:szCs w:val="24"/>
      <w:shd w:val="clear" w:color="auto" w:fill="D6E3BC" w:themeFill="accent3" w:themeFillTint="66"/>
    </w:rPr>
  </w:style>
  <w:style w:type="paragraph" w:customStyle="1" w:styleId="Reportingniv1">
    <w:name w:val="Reporting niv. 1"/>
    <w:basedOn w:val="Normal"/>
    <w:next w:val="Normal"/>
    <w:link w:val="Reportingniv1Car"/>
    <w:autoRedefine/>
    <w:qFormat/>
    <w:rsid w:val="000C2ED5"/>
    <w:pPr>
      <w:shd w:val="clear" w:color="auto" w:fill="C4BC96" w:themeFill="background2" w:themeFillShade="BF"/>
      <w:spacing w:before="0" w:after="0"/>
      <w:outlineLvl w:val="3"/>
    </w:pPr>
    <w:rPr>
      <w:rFonts w:ascii="Arial Gras" w:hAnsi="Arial Gras"/>
      <w:b/>
      <w:caps/>
      <w:color w:val="000000" w:themeColor="text1"/>
      <w:u w:val="single" w:color="7F7F7F" w:themeColor="text1" w:themeTint="80"/>
    </w:rPr>
  </w:style>
  <w:style w:type="character" w:customStyle="1" w:styleId="Reportingniv1Car">
    <w:name w:val="Reporting niv. 1 Car"/>
    <w:basedOn w:val="Policepardfaut"/>
    <w:link w:val="Reportingniv1"/>
    <w:rsid w:val="000C2ED5"/>
    <w:rPr>
      <w:rFonts w:ascii="Arial Gras" w:hAnsi="Arial Gras"/>
      <w:b/>
      <w:caps/>
      <w:color w:val="000000" w:themeColor="text1"/>
      <w:szCs w:val="24"/>
      <w:u w:val="single" w:color="7F7F7F" w:themeColor="text1" w:themeTint="80"/>
      <w:shd w:val="clear" w:color="auto" w:fill="C4BC96" w:themeFill="background2" w:themeFill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2ED5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0C2E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C2E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MonTitre2">
    <w:name w:val="_Mon_Titre2"/>
    <w:basedOn w:val="Titre2"/>
    <w:qFormat/>
    <w:rsid w:val="000C2ED5"/>
    <w:pPr>
      <w:numPr>
        <w:ilvl w:val="0"/>
        <w:numId w:val="0"/>
      </w:numPr>
      <w:pBdr>
        <w:bottom w:val="single" w:sz="8" w:space="1" w:color="365F91" w:themeColor="accent1" w:themeShade="BF"/>
      </w:pBdr>
      <w:tabs>
        <w:tab w:val="clear" w:pos="1134"/>
      </w:tabs>
    </w:pPr>
    <w:rPr>
      <w:rFonts w:asciiTheme="minorHAnsi" w:hAnsiTheme="minorHAnsi" w:cstheme="minorHAnsi"/>
      <w:caps w:val="0"/>
      <w:color w:val="17365D" w:themeColor="text2" w:themeShade="BF"/>
      <w:sz w:val="32"/>
      <w:szCs w:val="32"/>
      <w:u w:val="none"/>
    </w:rPr>
  </w:style>
  <w:style w:type="paragraph" w:customStyle="1" w:styleId="MonTitre3">
    <w:name w:val="_Mon_Titre3"/>
    <w:basedOn w:val="Titre3"/>
    <w:qFormat/>
    <w:rsid w:val="000C2ED5"/>
    <w:pPr>
      <w:keepNext w:val="0"/>
      <w:numPr>
        <w:ilvl w:val="0"/>
        <w:numId w:val="0"/>
      </w:numPr>
      <w:shd w:val="clear" w:color="auto" w:fill="DBE5F1" w:themeFill="accent1" w:themeFillTint="33"/>
      <w:tabs>
        <w:tab w:val="num" w:pos="2127"/>
      </w:tabs>
    </w:pPr>
    <w:rPr>
      <w:rFonts w:asciiTheme="minorHAnsi" w:hAnsiTheme="minorHAnsi" w:cstheme="minorHAnsi"/>
      <w:b/>
      <w:color w:val="262626" w:themeColor="text1" w:themeTint="D9"/>
      <w:u w:val="none"/>
    </w:rPr>
  </w:style>
  <w:style w:type="paragraph" w:customStyle="1" w:styleId="normal8pt">
    <w:name w:val="normal_8pt"/>
    <w:basedOn w:val="Normal"/>
    <w:link w:val="normal8ptCar"/>
    <w:qFormat/>
    <w:rsid w:val="000C2ED5"/>
    <w:pPr>
      <w:keepNext/>
      <w:shd w:val="clear" w:color="auto" w:fill="EAF1DD" w:themeFill="accent3" w:themeFillTint="33"/>
      <w:tabs>
        <w:tab w:val="left" w:pos="1701"/>
      </w:tabs>
      <w:spacing w:before="0" w:after="0"/>
    </w:pPr>
    <w:rPr>
      <w:rFonts w:asciiTheme="minorHAnsi" w:hAnsiTheme="minorHAnsi" w:cstheme="minorHAnsi"/>
      <w:sz w:val="16"/>
      <w:szCs w:val="16"/>
    </w:rPr>
  </w:style>
  <w:style w:type="character" w:customStyle="1" w:styleId="normal8ptCar">
    <w:name w:val="normal_8pt Car"/>
    <w:basedOn w:val="Policepardfaut"/>
    <w:link w:val="normal8pt"/>
    <w:rsid w:val="000C2ED5"/>
    <w:rPr>
      <w:rFonts w:asciiTheme="minorHAnsi" w:hAnsiTheme="minorHAnsi" w:cstheme="minorHAnsi"/>
      <w:sz w:val="16"/>
      <w:szCs w:val="16"/>
      <w:shd w:val="clear" w:color="auto" w:fill="EAF1DD" w:themeFill="accent3" w:themeFillTint="33"/>
    </w:rPr>
  </w:style>
  <w:style w:type="paragraph" w:customStyle="1" w:styleId="textetableau">
    <w:name w:val="texte tableau"/>
    <w:basedOn w:val="Normal"/>
    <w:rsid w:val="000C2ED5"/>
    <w:pPr>
      <w:spacing w:before="0" w:after="0"/>
    </w:pPr>
    <w:rPr>
      <w:color w:val="003366"/>
      <w:sz w:val="18"/>
    </w:rPr>
  </w:style>
  <w:style w:type="paragraph" w:customStyle="1" w:styleId="ActionPTI">
    <w:name w:val="Action PTI"/>
    <w:basedOn w:val="Normal"/>
    <w:autoRedefine/>
    <w:rsid w:val="000C2ED5"/>
    <w:pPr>
      <w:tabs>
        <w:tab w:val="left" w:pos="284"/>
        <w:tab w:val="num" w:pos="720"/>
        <w:tab w:val="left" w:pos="3969"/>
      </w:tabs>
      <w:spacing w:before="60" w:after="60"/>
      <w:ind w:left="284" w:hanging="284"/>
      <w:jc w:val="both"/>
    </w:pPr>
    <w:rPr>
      <w:noProof/>
      <w:szCs w:val="20"/>
    </w:rPr>
  </w:style>
  <w:style w:type="paragraph" w:customStyle="1" w:styleId="-PAGE-">
    <w:name w:val="- PAGE -"/>
    <w:rsid w:val="000C2ED5"/>
    <w:rPr>
      <w:rFonts w:ascii="Arial" w:hAnsi="Arial"/>
      <w:sz w:val="24"/>
      <w:szCs w:val="24"/>
    </w:rPr>
  </w:style>
  <w:style w:type="paragraph" w:customStyle="1" w:styleId="Entte2">
    <w:name w:val="Entête 2"/>
    <w:basedOn w:val="En-tte"/>
    <w:rsid w:val="000C2ED5"/>
    <w:pPr>
      <w:tabs>
        <w:tab w:val="clear" w:pos="4252"/>
        <w:tab w:val="clear" w:pos="8504"/>
        <w:tab w:val="center" w:pos="4536"/>
        <w:tab w:val="right" w:pos="9072"/>
      </w:tabs>
      <w:overflowPunct w:val="0"/>
      <w:autoSpaceDE w:val="0"/>
      <w:autoSpaceDN w:val="0"/>
      <w:adjustRightInd w:val="0"/>
      <w:spacing w:before="0" w:after="0"/>
      <w:jc w:val="center"/>
    </w:pPr>
    <w:rPr>
      <w:b/>
      <w:i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ubert\Documents\02-ECONOCOM\DevOps%20Academy\PT_Serveur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AE68379C2F2F479E17673511D7DA81" ma:contentTypeVersion="6" ma:contentTypeDescription="Crée un document." ma:contentTypeScope="" ma:versionID="8188308cf77d88a69cbefab40c2d6a12">
  <xsd:schema xmlns:xsd="http://www.w3.org/2001/XMLSchema" xmlns:xs="http://www.w3.org/2001/XMLSchema" xmlns:p="http://schemas.microsoft.com/office/2006/metadata/properties" xmlns:ns2="1d327c9d-2a56-40e9-a88e-cecea5a503d8" targetNamespace="http://schemas.microsoft.com/office/2006/metadata/properties" ma:root="true" ma:fieldsID="51aae1409c0b82e3332f00ce074bebfd" ns2:_="">
    <xsd:import namespace="1d327c9d-2a56-40e9-a88e-cecea5a503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27c9d-2a56-40e9-a88e-cecea5a503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5114D-6DFA-4096-A4B2-988F77EB0B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FAC0B7-4A37-4BA5-A659-02949DB1B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327c9d-2a56-40e9-a88e-cecea5a50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496A6C-ABE2-4F24-A06B-976C579595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81E1D23-1BCC-4802-9CCC-C4EBE7E48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PT_Serveur.dotm</Template>
  <TotalTime>0</TotalTime>
  <Pages>12</Pages>
  <Words>1933</Words>
  <Characters>10635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Procédure Technique d'Installation /  Migration</vt:lpstr>
    </vt:vector>
  </TitlesOfParts>
  <Company>ECONOCOM</Company>
  <LinksUpToDate>false</LinksUpToDate>
  <CharactersWithSpaces>12543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Procédure Technique d'Installation /  Migration</dc:title>
  <dc:creator>Didier Aubert</dc:creator>
  <dc:description/>
  <cp:lastModifiedBy>Sylviane BASTER</cp:lastModifiedBy>
  <cp:revision>2</cp:revision>
  <cp:lastPrinted>2018-08-17T08:13:00Z</cp:lastPrinted>
  <dcterms:created xsi:type="dcterms:W3CDTF">2021-05-25T15:22:00Z</dcterms:created>
  <dcterms:modified xsi:type="dcterms:W3CDTF">2021-05-25T15:22:00Z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E">
    <vt:lpwstr/>
  </property>
  <property fmtid="{D5CDD505-2E9C-101B-9397-08002B2CF9AE}" pid="3" name="LT1_name_long">
    <vt:lpwstr>ni1_uni1wi015.28_linux_rhelx_n3^1.0.x86_64.rpm</vt:lpwstr>
  </property>
  <property fmtid="{D5CDD505-2E9C-101B-9397-08002B2CF9AE}" pid="4" name="LT1_taille">
    <vt:lpwstr>**************</vt:lpwstr>
  </property>
  <property fmtid="{D5CDD505-2E9C-101B-9397-08002B2CF9AE}" pid="5" name="LT1_ctrl">
    <vt:lpwstr>en_attente_nouveau_pack</vt:lpwstr>
  </property>
  <property fmtid="{D5CDD505-2E9C-101B-9397-08002B2CF9AE}" pid="6" name="LT1_note">
    <vt:lpwstr>uni1wi015</vt:lpwstr>
  </property>
  <property fmtid="{D5CDD505-2E9C-101B-9397-08002B2CF9AE}" pid="7" name="Docx_signets_externes">
    <vt:lpwstr>QPST_PT_Serveur.docx</vt:lpwstr>
  </property>
  <property fmtid="{D5CDD505-2E9C-101B-9397-08002B2CF9AE}" pid="8" name="LT1_name_short">
    <vt:lpwstr>uni1wi015</vt:lpwstr>
  </property>
  <property fmtid="{D5CDD505-2E9C-101B-9397-08002B2CF9AE}" pid="9" name="LT2_name_long">
    <vt:lpwstr>LT2NomLong</vt:lpwstr>
  </property>
  <property fmtid="{D5CDD505-2E9C-101B-9397-08002B2CF9AE}" pid="10" name="Plateau">
    <vt:lpwstr>OSI-DSC</vt:lpwstr>
  </property>
  <property fmtid="{D5CDD505-2E9C-101B-9397-08002B2CF9AE}" pid="11" name="RedacteurPrenom">
    <vt:lpwstr>Accompagnement projet SIDM</vt:lpwstr>
  </property>
  <property fmtid="{D5CDD505-2E9C-101B-9397-08002B2CF9AE}" pid="12" name="RedacteurNom">
    <vt:lpwstr>SOGETI</vt:lpwstr>
  </property>
  <property fmtid="{D5CDD505-2E9C-101B-9397-08002B2CF9AE}" pid="13" name="VerificateurPrenom">
    <vt:lpwstr>Accompagnement projet SIDM</vt:lpwstr>
  </property>
  <property fmtid="{D5CDD505-2E9C-101B-9397-08002B2CF9AE}" pid="14" name="VerificateurNom">
    <vt:lpwstr>SOGETI</vt:lpwstr>
  </property>
  <property fmtid="{D5CDD505-2E9C-101B-9397-08002B2CF9AE}" pid="15" name="ApprobateurPrenom">
    <vt:lpwstr>Didier</vt:lpwstr>
  </property>
  <property fmtid="{D5CDD505-2E9C-101B-9397-08002B2CF9AE}" pid="16" name="ApprobateurNom">
    <vt:lpwstr>AUBERT</vt:lpwstr>
  </property>
  <property fmtid="{D5CDD505-2E9C-101B-9397-08002B2CF9AE}" pid="17" name="Nature">
    <vt:lpwstr>PTM</vt:lpwstr>
  </property>
  <property fmtid="{D5CDD505-2E9C-101B-9397-08002B2CF9AE}" pid="18" name="RefEDF">
    <vt:lpwstr>1348</vt:lpwstr>
  </property>
  <property fmtid="{D5CDD505-2E9C-101B-9397-08002B2CF9AE}" pid="19" name="ApplicationNom">
    <vt:lpwstr>NIVEAU1</vt:lpwstr>
  </property>
  <property fmtid="{D5CDD505-2E9C-101B-9397-08002B2CF9AE}" pid="20" name="ApplicationVersionV">
    <vt:lpwstr>V</vt:lpwstr>
  </property>
  <property fmtid="{D5CDD505-2E9C-101B-9397-08002B2CF9AE}" pid="21" name="ApplicationVersionNum">
    <vt:lpwstr>28.1/CASA 17.1 : Patch PSU 181017 </vt:lpwstr>
  </property>
  <property fmtid="{D5CDD505-2E9C-101B-9397-08002B2CF9AE}" pid="22" name="ApplicationSujet">
    <vt:lpwstr>Migration applicative</vt:lpwstr>
  </property>
  <property fmtid="{D5CDD505-2E9C-101B-9397-08002B2CF9AE}" pid="23" name="ModeGestionApp">
    <vt:lpwstr>Dédié</vt:lpwstr>
  </property>
  <property fmtid="{D5CDD505-2E9C-101B-9397-08002B2CF9AE}" pid="24" name="Exploitant">
    <vt:lpwstr>UOI (AI / AEI)</vt:lpwstr>
  </property>
  <property fmtid="{D5CDD505-2E9C-101B-9397-08002B2CF9AE}" pid="25" name="GestionIncidents">
    <vt:lpwstr>SPICE</vt:lpwstr>
  </property>
  <property fmtid="{D5CDD505-2E9C-101B-9397-08002B2CF9AE}" pid="26" name="CelluleSupport">
    <vt:lpwstr>I_ISIM2_ACC-PROJETS-CS_SN1</vt:lpwstr>
  </property>
  <property fmtid="{D5CDD505-2E9C-101B-9397-08002B2CF9AE}" pid="27" name="EnvPublication">
    <vt:lpwstr>DSP-CSPITO</vt:lpwstr>
  </property>
  <property fmtid="{D5CDD505-2E9C-101B-9397-08002B2CF9AE}" pid="28" name="LotusBase">
    <vt:lpwstr>ISIM2-EXSIM2</vt:lpwstr>
  </property>
  <property fmtid="{D5CDD505-2E9C-101B-9397-08002B2CF9AE}" pid="29" name="PExSI">
    <vt:lpwstr>DSC</vt:lpwstr>
  </property>
  <property fmtid="{D5CDD505-2E9C-101B-9397-08002B2CF9AE}" pid="30" name="LOT">
    <vt:lpwstr>LOT2</vt:lpwstr>
  </property>
  <property fmtid="{D5CDD505-2E9C-101B-9397-08002B2CF9AE}" pid="31" name="Diffusion">
    <vt:lpwstr>PRODIS</vt:lpwstr>
  </property>
  <property fmtid="{D5CDD505-2E9C-101B-9397-08002B2CF9AE}" pid="32" name="MasterRefEDF">
    <vt:lpwstr>DSP-CSPITO-ISIM2-EXSIM2_PDIS-18-1348</vt:lpwstr>
  </property>
  <property fmtid="{D5CDD505-2E9C-101B-9397-08002B2CF9AE}" pid="33" name="DocMode">
    <vt:lpwstr>DEFINITIF</vt:lpwstr>
  </property>
  <property fmtid="{D5CDD505-2E9C-101B-9397-08002B2CF9AE}" pid="34" name="FileName">
    <vt:lpwstr>ISIM2-PTM-181348-V1.00_NIVEAU1-V28.1/CASA-17.1-:-Patch-PSU-181017--Migration-applicative.docx</vt:lpwstr>
  </property>
  <property fmtid="{D5CDD505-2E9C-101B-9397-08002B2CF9AE}" pid="35" name="AnneeCreation">
    <vt:lpwstr>18</vt:lpwstr>
  </property>
  <property fmtid="{D5CDD505-2E9C-101B-9397-08002B2CF9AE}" pid="36" name="RevDocNum">
    <vt:lpwstr>1.00</vt:lpwstr>
  </property>
  <property fmtid="{D5CDD505-2E9C-101B-9397-08002B2CF9AE}" pid="37" name="LT1_ProdisIdentifiant">
    <vt:lpwstr>N/A</vt:lpwstr>
  </property>
  <property fmtid="{D5CDD505-2E9C-101B-9397-08002B2CF9AE}" pid="38" name="ContentTypeId">
    <vt:lpwstr>0x010100AAAE68379C2F2F479E17673511D7DA81</vt:lpwstr>
  </property>
</Properties>
</file>