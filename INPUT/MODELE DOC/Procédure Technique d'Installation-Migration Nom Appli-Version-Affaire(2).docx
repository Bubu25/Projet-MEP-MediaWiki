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1077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xmlns:wp14="http://schemas.microsoft.com/office/word/2010/wordml" w:rsidR="009D7895" w:rsidTr="0F2D77CB" w14:paraId="264C9D0F" wp14:textId="77777777">
        <w:trPr>
          <w:cantSplit/>
          <w:trHeight w:val="101"/>
        </w:trPr>
        <w:tc>
          <w:tcPr>
            <w:tcW w:w="822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9D7895" w:rsidR="009D7895" w:rsidP="009D7895" w:rsidRDefault="009D7895" w14:paraId="0FC98A50" wp14:textId="77777777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  <w:vAlign w:val="bottom"/>
          </w:tcPr>
          <w:p w:rsidR="009D7895" w:rsidP="009D7895" w:rsidRDefault="009D7895" w14:paraId="17A292D9" wp14:textId="77777777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xmlns:wp14="http://schemas.microsoft.com/office/word/2010/wordml" w:rsidR="009D7895" w:rsidTr="0F2D77CB" w14:paraId="27B99E8C" wp14:textId="77777777">
        <w:trPr>
          <w:cantSplit/>
          <w:trHeight w:val="128"/>
        </w:trPr>
        <w:tc>
          <w:tcPr>
            <w:tcW w:w="822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503FE2" w:rsidR="009D7895" w:rsidP="00050898" w:rsidRDefault="009D7895" w14:paraId="672A6659" wp14:textId="77777777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  <w:vAlign w:val="center"/>
          </w:tcPr>
          <w:p w:rsidR="009D7895" w:rsidP="00816D3E" w:rsidRDefault="00A13EB3" w14:paraId="31D35938" wp14:textId="77777777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name="RevDocNum" w:id="0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xmlns:wp14="http://schemas.microsoft.com/office/word/2010/wordml" w:rsidR="009D7895" w:rsidTr="0F2D77CB" w14:paraId="4EDCF8DB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Pr="00747EE3" w:rsidR="009D7895" w:rsidP="00ED01F1" w:rsidRDefault="006B0814" w14:paraId="29483492" wp14:textId="77777777">
            <w:pPr>
              <w:pStyle w:val="Titrededocument1"/>
              <w:spacing w:after="240"/>
            </w:pPr>
            <w:r>
              <w:fldChar w:fldCharType="begin"/>
            </w:r>
            <w:r>
              <w:instrText> TITLE  \* Upper  \* MERGEFORMAT </w:instrText>
            </w:r>
            <w:r>
              <w:fldChar w:fldCharType="separate"/>
            </w:r>
            <w:r w:rsidR="006E16BA">
              <w:t>PROCÉDURE TECHNIQUE D</w:t>
            </w:r>
            <w:r w:rsidR="00A32B4D">
              <w:t>'INSTALLATIO</w:t>
            </w:r>
            <w:r w:rsidR="00335443">
              <w:t>N / MIGRATION</w:t>
            </w:r>
            <w:r>
              <w:fldChar w:fldCharType="end"/>
            </w:r>
          </w:p>
          <w:p w:rsidRPr="00A32B4D" w:rsidR="009D7895" w:rsidP="0F2D77CB" w:rsidRDefault="00A32B4D" w14:paraId="336D141F" wp14:textId="1907A2FA">
            <w:pPr>
              <w:pStyle w:val="Titrededocument2"/>
              <w:spacing w:before="240" w:after="240"/>
              <w:rPr>
                <w:i w:val="1"/>
                <w:iCs w:val="1"/>
              </w:rPr>
            </w:pPr>
            <w:bookmarkStart w:name="ApplicationNom" w:id="1"/>
            <w:r w:rsidRPr="0F2D77CB" w:rsidR="6C8F9634">
              <w:rPr>
                <w:i w:val="1"/>
                <w:iCs w:val="1"/>
              </w:rPr>
              <w:t xml:space="preserve">NNA - </w:t>
            </w:r>
            <w:r w:rsidRPr="0F2D77CB" w:rsidR="1D9D73D2">
              <w:rPr>
                <w:i w:val="1"/>
                <w:iCs w:val="1"/>
              </w:rPr>
              <w:t>Nom Application</w:t>
            </w:r>
            <w:r w:rsidRPr="0F2D77CB" w:rsidR="70E2FC0A">
              <w:rPr>
                <w:i w:val="1"/>
                <w:iCs w:val="1"/>
              </w:rPr>
              <w:t xml:space="preserve"> </w:t>
            </w:r>
            <w:r w:rsidRPr="0F2D77CB" w:rsidR="1D9D73D2">
              <w:rPr>
                <w:i w:val="1"/>
                <w:iCs w:val="1"/>
              </w:rPr>
              <w:t>-</w:t>
            </w:r>
            <w:r w:rsidRPr="0F2D77CB" w:rsidR="41AF02CC">
              <w:rPr>
                <w:i w:val="1"/>
                <w:iCs w:val="1"/>
              </w:rPr>
              <w:t xml:space="preserve"> </w:t>
            </w:r>
            <w:r w:rsidRPr="0F2D77CB" w:rsidR="1D9D73D2">
              <w:rPr>
                <w:i w:val="1"/>
                <w:iCs w:val="1"/>
              </w:rPr>
              <w:t>Version</w:t>
            </w:r>
            <w:r w:rsidRPr="0F2D77CB" w:rsidR="08D19DF7">
              <w:rPr>
                <w:i w:val="1"/>
                <w:iCs w:val="1"/>
              </w:rPr>
              <w:t xml:space="preserve"> </w:t>
            </w:r>
            <w:bookmarkEnd w:id="1"/>
          </w:p>
        </w:tc>
      </w:tr>
    </w:tbl>
    <w:p xmlns:wp14="http://schemas.microsoft.com/office/word/2010/wordml" w:rsidR="00E46AB8" w:rsidRDefault="00E46AB8" w14:paraId="0A37501D" wp14:textId="77777777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xmlns:wp14="http://schemas.microsoft.com/office/word/2010/wordml" w:rsidR="00E46AB8" w14:paraId="381C2863" wp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E46AB8" w:rsidRDefault="0025582F" w14:paraId="0ED827E1" wp14:textId="77777777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name="PROJET" w:id="2"/>
        <w:tc>
          <w:tcPr>
            <w:tcW w:w="398" w:type="dxa"/>
            <w:tcBorders>
              <w:top w:val="single" w:color="auto" w:sz="6" w:space="0"/>
              <w:left w:val="single" w:color="auto" w:sz="6" w:space="0"/>
              <w:bottom w:val="single" w:color="808080" w:sz="4" w:space="0"/>
              <w:right w:val="single" w:color="auto" w:sz="6" w:space="0"/>
            </w:tcBorders>
          </w:tcPr>
          <w:p w:rsidR="00E46AB8" w:rsidRDefault="00F15D00" w14:paraId="099F79F7" wp14:textId="7777777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C4793E">
              <w:rPr>
                <w:b/>
                <w:bCs/>
                <w:sz w:val="24"/>
              </w:rPr>
            </w:r>
            <w:r w:rsidR="00C4793E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xmlns:wp14="http://schemas.microsoft.com/office/word/2010/wordml" w:rsidR="00E46AB8" w14:paraId="0A2A6090" wp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E46AB8" w:rsidRDefault="0025582F" w14:paraId="2B6506E5" wp14:textId="77777777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color="808080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46AB8" w:rsidRDefault="00A32B4D" w14:paraId="4D8F0F5C" wp14:textId="77777777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DEFINITIF" w:id="3"/>
            <w:r>
              <w:rPr>
                <w:b/>
                <w:sz w:val="24"/>
              </w:rPr>
              <w:instrText xml:space="preserve"> FORMCHECKBOX </w:instrText>
            </w:r>
            <w:r w:rsidR="00C4793E">
              <w:rPr>
                <w:b/>
                <w:sz w:val="24"/>
              </w:rPr>
            </w:r>
            <w:r w:rsidR="00C4793E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xmlns:wp14="http://schemas.microsoft.com/office/word/2010/wordml" w:rsidR="00E46AB8" w:rsidRDefault="00E46AB8" w14:paraId="5DAB6C7B" wp14:textId="77777777">
      <w:pPr>
        <w:spacing w:before="240"/>
      </w:pPr>
    </w:p>
    <w:tbl>
      <w:tblPr>
        <w:tblW w:w="10780" w:type="dxa"/>
        <w:tblInd w:w="8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xmlns:wp14="http://schemas.microsoft.com/office/word/2010/wordml" w:rsidR="00E46AB8" w:rsidTr="00C92203" w14:paraId="67661913" wp14:textId="77777777">
        <w:trPr>
          <w:cantSplit/>
          <w:trHeight w:val="849"/>
        </w:trPr>
        <w:tc>
          <w:tcPr>
            <w:tcW w:w="1134" w:type="dxa"/>
          </w:tcPr>
          <w:p w:rsidR="00E46AB8" w:rsidRDefault="0025582F" w14:paraId="0185349B" wp14:textId="77777777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:rsidR="00E46AB8" w:rsidRDefault="0025582F" w14:paraId="26087E64" wp14:textId="77777777">
            <w:r>
              <w:t xml:space="preserve">Ce document décrit les modes de diffusion et la </w:t>
            </w:r>
            <w:r>
              <w:fldChar w:fldCharType="begin"/>
            </w:r>
            <w:r>
              <w:instrText> TITLE  \* Lower  \* MERGEFORMAT </w:instrText>
            </w:r>
            <w:r>
              <w:fldChar w:fldCharType="separate"/>
            </w:r>
            <w:r w:rsidR="006E16BA">
              <w:t>procédure technique d</w:t>
            </w:r>
            <w:r w:rsidR="00EE46BC">
              <w:t xml:space="preserve">'installation / Migration </w:t>
            </w:r>
            <w:r>
              <w:fldChar w:fldCharType="end"/>
            </w:r>
            <w:r>
              <w:t xml:space="preserve">de l'application </w:t>
            </w:r>
            <w:r w:rsidRPr="00A32B4D" w:rsidR="00A32B4D">
              <w:rPr>
                <w:i/>
              </w:rPr>
              <w:t>Nom Application-Version-Affaire</w:t>
            </w:r>
          </w:p>
          <w:p w:rsidR="00E46AB8" w:rsidRDefault="00E46AB8" w14:paraId="02EB378F" wp14:textId="77777777">
            <w:pPr>
              <w:jc w:val="both"/>
            </w:pPr>
          </w:p>
          <w:p w:rsidRPr="00023832" w:rsidR="00575380" w:rsidP="00747EE3" w:rsidRDefault="00575380" w14:paraId="6A27435D" wp14:textId="77777777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Pr="00566622" w:rsidR="006E16BA">
              <w:t xml:space="preserve">Consignes / </w:t>
            </w:r>
            <w:proofErr w:type="spellStart"/>
            <w:r w:rsidRPr="00566622" w:rsidR="006E16BA">
              <w:t>Pré-requis</w:t>
            </w:r>
            <w:proofErr w:type="spellEnd"/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r>
              <w:fldChar w:fldCharType="begin"/>
            </w:r>
            <w:r>
              <w:instrText> TITLE  \* Caps  \* MERGEFORMAT </w:instrText>
            </w:r>
            <w:r>
              <w:fldChar w:fldCharType="separate"/>
            </w:r>
            <w:r w:rsidR="006E16BA">
              <w:t>Procédure Technique De Migration</w:t>
            </w:r>
            <w:r>
              <w:fldChar w:fldCharType="end"/>
            </w:r>
            <w:r w:rsidR="00747EE3">
              <w:t xml:space="preserve"> </w:t>
            </w:r>
            <w:r w:rsidRPr="00575380">
              <w:t xml:space="preserve">ainsi que les </w:t>
            </w:r>
            <w:r w:rsidRPr="00575380" w:rsidR="00512CD4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xmlns:wp14="http://schemas.microsoft.com/office/word/2010/wordml" w:rsidR="00E46AB8" w:rsidRDefault="00E46AB8" w14:paraId="6A05A809" wp14:textId="77777777">
      <w:pPr>
        <w:spacing w:before="240"/>
      </w:pPr>
    </w:p>
    <w:p xmlns:wp14="http://schemas.microsoft.com/office/word/2010/wordml" w:rsidR="00E46AB8" w:rsidRDefault="00E46AB8" w14:paraId="5A39BBE3" wp14:textId="77777777">
      <w:pPr>
        <w:spacing w:before="240"/>
      </w:pPr>
    </w:p>
    <w:p xmlns:wp14="http://schemas.microsoft.com/office/word/2010/wordml" w:rsidR="00575380" w:rsidRDefault="00575380" w14:paraId="41C8F396" wp14:textId="77777777">
      <w:pPr>
        <w:spacing w:before="240"/>
      </w:pPr>
    </w:p>
    <w:p xmlns:wp14="http://schemas.microsoft.com/office/word/2010/wordml" w:rsidR="00575380" w:rsidRDefault="00575380" w14:paraId="72A3D3EC" wp14:textId="77777777">
      <w:pPr>
        <w:spacing w:before="240"/>
      </w:pPr>
    </w:p>
    <w:p xmlns:wp14="http://schemas.microsoft.com/office/word/2010/wordml" w:rsidR="0090568A" w:rsidRDefault="0090568A" w14:paraId="0D0B940D" wp14:textId="77777777">
      <w:pPr>
        <w:spacing w:before="240"/>
      </w:pPr>
    </w:p>
    <w:p xmlns:wp14="http://schemas.microsoft.com/office/word/2010/wordml" w:rsidR="0090568A" w:rsidRDefault="0090568A" w14:paraId="0E27B00A" wp14:textId="77777777">
      <w:pPr>
        <w:spacing w:before="240"/>
      </w:pPr>
    </w:p>
    <w:p xmlns:wp14="http://schemas.microsoft.com/office/word/2010/wordml" w:rsidR="0090568A" w:rsidRDefault="0090568A" w14:paraId="60061E4C" wp14:textId="77777777">
      <w:pPr>
        <w:spacing w:before="240"/>
      </w:pPr>
    </w:p>
    <w:p xmlns:wp14="http://schemas.microsoft.com/office/word/2010/wordml" w:rsidR="0090568A" w:rsidRDefault="0090568A" w14:paraId="44EAFD9C" wp14:textId="77777777">
      <w:pPr>
        <w:spacing w:before="240"/>
      </w:pPr>
    </w:p>
    <w:p xmlns:wp14="http://schemas.microsoft.com/office/word/2010/wordml" w:rsidR="00575380" w:rsidRDefault="00575380" w14:paraId="4B94D5A5" wp14:textId="77777777">
      <w:pPr>
        <w:spacing w:before="240"/>
      </w:pPr>
    </w:p>
    <w:p xmlns:wp14="http://schemas.microsoft.com/office/word/2010/wordml" w:rsidR="00575380" w:rsidRDefault="00575380" w14:paraId="3DEEC669" wp14:textId="77777777">
      <w:pPr>
        <w:spacing w:before="240"/>
      </w:pPr>
    </w:p>
    <w:p xmlns:wp14="http://schemas.microsoft.com/office/word/2010/wordml" w:rsidR="00575380" w:rsidRDefault="00575380" w14:paraId="3656B9AB" wp14:textId="77777777">
      <w:pPr>
        <w:spacing w:before="240"/>
      </w:pPr>
    </w:p>
    <w:tbl>
      <w:tblPr>
        <w:tblW w:w="10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xmlns:wp14="http://schemas.microsoft.com/office/word/2010/wordml" w:rsidR="00E46AB8" w:rsidTr="006F1D38" w14:paraId="019E7BE1" wp14:textId="77777777">
        <w:trPr>
          <w:cantSplit/>
        </w:trPr>
        <w:tc>
          <w:tcPr>
            <w:tcW w:w="4683" w:type="dxa"/>
            <w:tcBorders>
              <w:top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</w:tcPr>
          <w:p w:rsidR="00E46AB8" w:rsidRDefault="0025582F" w14:paraId="479A1758" wp14:textId="777777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45FB0818" wp14:textId="77777777"/>
        </w:tc>
        <w:tc>
          <w:tcPr>
            <w:tcW w:w="4961" w:type="dxa"/>
            <w:gridSpan w:val="2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</w:tcPr>
          <w:p w:rsidR="00E46AB8" w:rsidRDefault="0025582F" w14:paraId="49E719F9" wp14:textId="777777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name="AppDocCSPITE" w:id="4"/>
      <w:tr xmlns:wp14="http://schemas.microsoft.com/office/word/2010/wordml" w:rsidR="00E46AB8" w:rsidTr="006F1D38" w14:paraId="3E36C92D" wp14:textId="77777777">
        <w:trPr>
          <w:cantSplit/>
          <w:trHeight w:val="426"/>
        </w:trPr>
        <w:tc>
          <w:tcPr>
            <w:tcW w:w="4683" w:type="dxa"/>
            <w:tcBorders>
              <w:right w:val="single" w:color="auto" w:sz="4" w:space="0"/>
            </w:tcBorders>
            <w:vAlign w:val="center"/>
          </w:tcPr>
          <w:p w:rsidR="00E46AB8" w:rsidP="00A32B4D" w:rsidRDefault="00F15D00" w14:paraId="124E78A3" wp14:textId="77777777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049F31CB" wp14:textId="77777777"/>
        </w:tc>
        <w:bookmarkStart w:name="AccDocEDF" w:id="5"/>
        <w:tc>
          <w:tcPr>
            <w:tcW w:w="2385" w:type="dxa"/>
            <w:tcBorders>
              <w:top w:val="single" w:color="808080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P="00A32B4D" w:rsidRDefault="00F15D00" w14:paraId="27DE98D7" wp14:textId="77777777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name="AccDocLibre" w:id="6"/>
        <w:tc>
          <w:tcPr>
            <w:tcW w:w="2576" w:type="dxa"/>
            <w:tcBorders>
              <w:top w:val="single" w:color="808080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RDefault="00F15D00" w14:paraId="12418F12" wp14:textId="77777777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xmlns:wp14="http://schemas.microsoft.com/office/word/2010/wordml" w:rsidR="00E46AB8" w:rsidTr="006F1D38" w14:paraId="581B3519" wp14:textId="77777777">
        <w:trPr>
          <w:cantSplit/>
          <w:trHeight w:val="426"/>
        </w:trPr>
        <w:tc>
          <w:tcPr>
            <w:tcW w:w="4683" w:type="dxa"/>
            <w:tcBorders>
              <w:right w:val="single" w:color="auto" w:sz="4" w:space="0"/>
            </w:tcBorders>
            <w:vAlign w:val="center"/>
          </w:tcPr>
          <w:p w:rsidR="00E46AB8" w:rsidRDefault="00E46AB8" w14:paraId="53128261" wp14:textId="77777777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62486C05" wp14:textId="77777777"/>
        </w:tc>
        <w:bookmarkStart w:name="AccDocERDF" w:id="7"/>
        <w:tc>
          <w:tcPr>
            <w:tcW w:w="23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RDefault="00F15D00" w14:paraId="5281BB5D" wp14:textId="77777777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E46AB8" w:rsidRDefault="0046556C" w14:paraId="221101EA" wp14:textId="77777777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AccDocRest" w:id="8"/>
            <w:r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xmlns:wp14="http://schemas.microsoft.com/office/word/2010/wordml" w:rsidR="00E46AB8" w:rsidTr="006F1D38" w14:paraId="33F9D633" wp14:textId="77777777">
        <w:trPr>
          <w:cantSplit/>
          <w:trHeight w:val="427"/>
        </w:trPr>
        <w:tc>
          <w:tcPr>
            <w:tcW w:w="468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E46AB8" w14:paraId="4101652C" wp14:textId="77777777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E46AB8" w:rsidP="006F1D38" w:rsidRDefault="00E46AB8" w14:paraId="4B99056E" wp14:textId="77777777"/>
        </w:tc>
        <w:tc>
          <w:tcPr>
            <w:tcW w:w="23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E46AB8" w14:paraId="1299C43A" wp14:textId="77777777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name="AccDocConf" w:id="9"/>
        <w:tc>
          <w:tcPr>
            <w:tcW w:w="25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F15D00" w14:paraId="70F3F09B" wp14:textId="77777777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4793E">
              <w:rPr>
                <w:iCs/>
              </w:rPr>
            </w:r>
            <w:r w:rsidR="00C4793E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xmlns:wp14="http://schemas.microsoft.com/office/word/2010/wordml" w:rsidR="00E46AB8" w:rsidRDefault="00E46AB8" w14:paraId="4DDBEF00" wp14:textId="77777777"/>
    <w:p xmlns:wp14="http://schemas.microsoft.com/office/word/2010/wordml" w:rsidR="00E46AB8" w:rsidRDefault="00E46AB8" w14:paraId="3461D779" wp14:textId="77777777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orient="portrait" w:code="9"/>
          <w:pgMar w:top="992" w:right="567" w:bottom="992" w:left="567" w:header="720" w:footer="720" w:gutter="0"/>
          <w:cols w:space="720"/>
          <w:titlePg/>
        </w:sectPr>
      </w:pPr>
    </w:p>
    <w:p xmlns:wp14="http://schemas.microsoft.com/office/word/2010/wordml" w:rsidRPr="00566622" w:rsidR="00E46AB8" w:rsidRDefault="0025582F" w14:paraId="1660931D" wp14:textId="77777777">
      <w:pPr>
        <w:pageBreakBefore/>
        <w:shd w:val="clear" w:color="auto" w:fill="A50021"/>
        <w:spacing w:before="0" w:after="0"/>
        <w:rPr>
          <w:u w:color="000080"/>
        </w:rPr>
      </w:pPr>
      <w:bookmarkStart w:name="Qualite" w:id="10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xmlns:wp14="http://schemas.microsoft.com/office/word/2010/wordml" w:rsidR="00E46AB8" w:rsidTr="006F1D38" w14:paraId="0E14DE3E" wp14:textId="77777777">
        <w:tc>
          <w:tcPr>
            <w:tcW w:w="10773" w:type="dxa"/>
            <w:gridSpan w:val="2"/>
            <w:tcBorders>
              <w:bottom w:val="single" w:color="auto" w:sz="4" w:space="0"/>
            </w:tcBorders>
          </w:tcPr>
          <w:p w:rsidR="00E46AB8" w:rsidRDefault="0025582F" w14:paraId="55A626D9" wp14:textId="77777777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xmlns:wp14="http://schemas.microsoft.com/office/word/2010/wordml" w:rsidR="00E46AB8" w:rsidTr="006F1D38" w14:paraId="0B481CF5" wp14:textId="77777777">
        <w:tc>
          <w:tcPr>
            <w:tcW w:w="2498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38D0CD09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color="auto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14F93A2E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xmlns:wp14="http://schemas.microsoft.com/office/word/2010/wordml" w:rsidR="00E46AB8" w:rsidTr="006F1D38" w14:paraId="3CF2D8B6" wp14:textId="77777777">
        <w:tc>
          <w:tcPr>
            <w:tcW w:w="2498" w:type="dxa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 w:rsidR="00E46AB8" w:rsidRDefault="00E46AB8" w14:paraId="0FB78278" wp14:textId="77777777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color="808080" w:sz="4" w:space="0"/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46AB8" w:rsidRDefault="00E46AB8" w14:paraId="1FC39945" wp14:textId="77777777">
            <w:pPr>
              <w:rPr>
                <w:sz w:val="16"/>
              </w:rPr>
            </w:pPr>
          </w:p>
        </w:tc>
      </w:tr>
    </w:tbl>
    <w:p xmlns:wp14="http://schemas.microsoft.com/office/word/2010/wordml" w:rsidR="00E46AB8" w:rsidRDefault="0025582F" w14:paraId="0BDCA419" wp14:textId="77777777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xmlns:wp14="http://schemas.microsoft.com/office/word/2010/wordml" w:rsidR="00E46AB8" w:rsidTr="00641304" w14:paraId="6CBA65D0" wp14:textId="77777777"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6B814A1E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491072FA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081B53B9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14E7DE81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1AEA5FE1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D9D9D9"/>
            <w:vAlign w:val="center"/>
          </w:tcPr>
          <w:p w:rsidR="00E46AB8" w:rsidRDefault="0025582F" w14:paraId="0F05A127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xmlns:wp14="http://schemas.microsoft.com/office/word/2010/wordml" w:rsidR="00E46AB8" w:rsidTr="00641304" w14:paraId="0562CB0E" wp14:textId="77777777">
        <w:tc>
          <w:tcPr>
            <w:tcW w:w="76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 w:rsidR="00E46AB8" w:rsidRDefault="00E46AB8" w14:paraId="34CE0A41" wp14:textId="77777777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 w:rsidR="00E46AB8" w:rsidP="00215610" w:rsidRDefault="00E46AB8" w14:paraId="62EBF3C5" wp14:textId="7777777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Pr="00BA5C95" w:rsidR="00E46AB8" w:rsidP="003F766A" w:rsidRDefault="00E46AB8" w14:paraId="6D98A12B" wp14:textId="77777777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Pr="004C57A5" w:rsidR="00E46AB8" w:rsidP="003F766A" w:rsidRDefault="00E46AB8" w14:paraId="2946DB82" wp14:textId="77777777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Pr="004C57A5" w:rsidR="00E46AB8" w:rsidP="003F766A" w:rsidRDefault="00E46AB8" w14:paraId="5997CC1D" wp14:textId="77777777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 w:rsidR="00E46AB8" w:rsidRDefault="00E46AB8" w14:paraId="110FFD37" wp14:textId="77777777">
            <w:pPr>
              <w:rPr>
                <w:sz w:val="16"/>
              </w:rPr>
            </w:pPr>
          </w:p>
        </w:tc>
      </w:tr>
    </w:tbl>
    <w:p xmlns:wp14="http://schemas.microsoft.com/office/word/2010/wordml" w:rsidR="00E46AB8" w:rsidRDefault="0025582F" w14:paraId="4A8CD297" wp14:textId="77777777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xmlns:wp14="http://schemas.microsoft.com/office/word/2010/wordml" w:rsidR="00E46AB8" w:rsidTr="006F1D38" w14:paraId="21839BD3" wp14:textId="77777777">
        <w:tc>
          <w:tcPr>
            <w:tcW w:w="2524" w:type="dxa"/>
            <w:tcBorders>
              <w:top w:val="single" w:color="auto" w:sz="6" w:space="0"/>
              <w:left w:val="single" w:color="auto" w:sz="6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vAlign w:val="center"/>
          </w:tcPr>
          <w:p w:rsidR="00E46AB8" w:rsidRDefault="0025582F" w14:paraId="69339995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color="auto" w:sz="6" w:space="0"/>
              <w:left w:val="single" w:color="808080" w:sz="4" w:space="0"/>
              <w:bottom w:val="single" w:color="808080" w:sz="4" w:space="0"/>
              <w:right w:val="single" w:color="auto" w:sz="6" w:space="0"/>
            </w:tcBorders>
            <w:shd w:val="clear" w:color="auto" w:fill="D9D9D9"/>
            <w:vAlign w:val="center"/>
          </w:tcPr>
          <w:p w:rsidR="00E46AB8" w:rsidRDefault="0025582F" w14:paraId="4134A460" wp14:textId="7777777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xmlns:wp14="http://schemas.microsoft.com/office/word/2010/wordml" w:rsidR="00E46AB8" w:rsidTr="00C92203" w14:paraId="6B699379" wp14:textId="77777777">
        <w:trPr>
          <w:trHeight w:val="240"/>
        </w:trPr>
        <w:tc>
          <w:tcPr>
            <w:tcW w:w="2524" w:type="dxa"/>
            <w:tcBorders>
              <w:top w:val="single" w:color="808080" w:sz="4" w:space="0"/>
              <w:left w:val="single" w:color="auto" w:sz="6" w:space="0"/>
              <w:bottom w:val="single" w:color="auto" w:sz="6" w:space="0"/>
              <w:right w:val="single" w:color="808080" w:sz="4" w:space="0"/>
            </w:tcBorders>
            <w:vAlign w:val="center"/>
          </w:tcPr>
          <w:p w:rsidR="00E46AB8" w:rsidP="00587C0E" w:rsidRDefault="00E46AB8" w14:paraId="3FE9F23F" wp14:textId="77777777"/>
        </w:tc>
        <w:tc>
          <w:tcPr>
            <w:tcW w:w="8249" w:type="dxa"/>
            <w:tcBorders>
              <w:top w:val="single" w:color="808080" w:sz="4" w:space="0"/>
              <w:left w:val="single" w:color="808080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E46AB8" w:rsidP="00C92203" w:rsidRDefault="00E46AB8" w14:paraId="1F72F646" wp14:textId="77777777">
            <w:pPr>
              <w:rPr>
                <w:sz w:val="16"/>
              </w:rPr>
            </w:pPr>
          </w:p>
        </w:tc>
      </w:tr>
      <w:tr xmlns:wp14="http://schemas.microsoft.com/office/word/2010/wordml" w:rsidRPr="00C92203" w:rsidR="00C92203" w:rsidTr="00C92203" w14:paraId="247A283D" wp14:textId="77777777">
        <w:tc>
          <w:tcPr>
            <w:tcW w:w="10773" w:type="dxa"/>
            <w:gridSpan w:val="2"/>
            <w:tcBorders>
              <w:bottom w:val="single" w:color="auto" w:sz="6" w:space="0"/>
            </w:tcBorders>
            <w:vAlign w:val="center"/>
          </w:tcPr>
          <w:p w:rsidRPr="00C92203" w:rsidR="00C92203" w:rsidP="00C92203" w:rsidRDefault="00C92203" w14:paraId="4541A005" wp14:textId="77777777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xmlns:wp14="http://schemas.microsoft.com/office/word/2010/wordml" w:rsidR="00E46AB8" w:rsidTr="006F1D38" w14:paraId="08CE6F91" wp14:textId="77777777">
        <w:trPr>
          <w:cantSplit/>
        </w:trPr>
        <w:tc>
          <w:tcPr>
            <w:tcW w:w="107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46AB8" w:rsidRDefault="00E46AB8" w14:paraId="61CDCEAD" wp14:textId="77777777">
            <w:pPr>
              <w:rPr>
                <w:color w:val="000000"/>
                <w:sz w:val="16"/>
              </w:rPr>
            </w:pPr>
          </w:p>
        </w:tc>
      </w:tr>
    </w:tbl>
    <w:p xmlns:wp14="http://schemas.microsoft.com/office/word/2010/wordml" w:rsidR="00E46AB8" w:rsidRDefault="0025582F" w14:paraId="506F2186" wp14:textId="77777777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Pr="00851D71" w:rsid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808080" w:sz="4" w:space="0"/>
          <w:insideV w:val="single" w:color="80808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xmlns:wp14="http://schemas.microsoft.com/office/word/2010/wordml" w:rsidR="00E46AB8" w:rsidTr="00CD4CA8" w14:paraId="775ED63D" wp14:textId="77777777">
        <w:tc>
          <w:tcPr>
            <w:tcW w:w="3828" w:type="dxa"/>
            <w:vAlign w:val="center"/>
          </w:tcPr>
          <w:p w:rsidRPr="00A13EB3" w:rsidR="00E46AB8" w:rsidP="0006195A" w:rsidRDefault="00E46AB8" w14:paraId="6BB9E253" wp14:textId="77777777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:rsidR="00E46AB8" w:rsidP="00EE46BC" w:rsidRDefault="0025582F" w14:paraId="1573EA8B" wp14:textId="77777777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xmlns:wp14="http://schemas.microsoft.com/office/word/2010/wordml" w:rsidR="002D7496" w:rsidRDefault="002D7496" w14:paraId="23DE523C" wp14:textId="77777777">
      <w:pPr>
        <w:rPr>
          <w:kern w:val="28"/>
          <w:u w:color="000080"/>
        </w:rPr>
      </w:pPr>
    </w:p>
    <w:p xmlns:wp14="http://schemas.microsoft.com/office/word/2010/wordml" w:rsidR="00E46AB8" w:rsidRDefault="00E46AB8" w14:paraId="52E56223" wp14:textId="77777777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orient="portrait" w:code="9"/>
          <w:pgMar w:top="992" w:right="567" w:bottom="992" w:left="567" w:header="720" w:footer="159" w:gutter="0"/>
          <w:cols w:space="720"/>
          <w:titlePg/>
        </w:sectPr>
      </w:pPr>
    </w:p>
    <w:p xmlns:wp14="http://schemas.microsoft.com/office/word/2010/wordml" w:rsidR="00E46AB8" w:rsidRDefault="00E46AB8" w14:paraId="07547A01" wp14:textId="77777777">
      <w:pPr>
        <w:rPr>
          <w:kern w:val="28"/>
          <w:u w:color="000080"/>
        </w:rPr>
      </w:pPr>
    </w:p>
    <w:p xmlns:wp14="http://schemas.microsoft.com/office/word/2010/wordml" w:rsidRPr="00566622" w:rsidR="00E46AB8" w:rsidRDefault="0025582F" w14:paraId="5710C88A" wp14:textId="77777777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xmlns:wp14="http://schemas.microsoft.com/office/word/2010/wordml" w:rsidR="00E46AB8" w:rsidP="003D1FA9" w:rsidRDefault="0025582F" w14:paraId="68EE87FF" wp14:textId="77777777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</w:r>
      <w:r>
        <w:rPr>
          <w:b/>
          <w:bCs/>
          <w:smallCaps/>
          <w:kern w:val="28"/>
          <w:u w:color="000080"/>
        </w:rPr>
        <w:t>titre</w:t>
      </w:r>
      <w:r>
        <w:rPr>
          <w:b/>
          <w:bCs/>
          <w:smallCaps/>
          <w:kern w:val="28"/>
          <w:u w:color="000080"/>
        </w:rPr>
        <w:tab/>
      </w:r>
      <w:r>
        <w:rPr>
          <w:b/>
          <w:bCs/>
          <w:smallCaps/>
          <w:kern w:val="28"/>
          <w:u w:color="000080"/>
        </w:rPr>
        <w:t>page</w:t>
      </w:r>
    </w:p>
    <w:p xmlns:wp14="http://schemas.microsoft.com/office/word/2010/wordml" w:rsidR="00EE46BC" w:rsidRDefault="00F15D00" w14:paraId="371F1EE6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history="1" w:anchor="_Toc27053777">
        <w:r w:rsidRPr="00A334D8" w:rsidR="00EE46BC">
          <w:rPr>
            <w:rStyle w:val="Lienhypertexte"/>
            <w:noProof/>
          </w:rPr>
          <w:t>1.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Consignes / 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EDB8A34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78">
        <w:r w:rsidRPr="00A334D8" w:rsidR="00EE46BC">
          <w:rPr>
            <w:rStyle w:val="Lienhypertexte"/>
            <w:noProof/>
          </w:rPr>
          <w:t>1.1.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Assistance à la lecture du document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0A02A6EB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79">
        <w:r w:rsidRPr="00A334D8" w:rsidR="00EE46BC">
          <w:rPr>
            <w:rStyle w:val="Lienhypertexte"/>
            <w:noProof/>
          </w:rPr>
          <w:t>1.2.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Planification des opérations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68B2FF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0">
        <w:r w:rsidRPr="00A334D8" w:rsidR="00EE46BC">
          <w:rPr>
            <w:rStyle w:val="Lienhypertexte"/>
            <w:noProof/>
          </w:rPr>
          <w:t>1.3.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Support livré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4FE4B0E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1">
        <w:r w:rsidRPr="00A334D8" w:rsidR="00EE46BC">
          <w:rPr>
            <w:rStyle w:val="Lienhypertexte"/>
            <w:noProof/>
          </w:rPr>
          <w:t>1.4.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Serveurs concernés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4C95AD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2">
        <w:r w:rsidRPr="00A334D8" w:rsidR="00EE46BC">
          <w:rPr>
            <w:rStyle w:val="Lienhypertexte"/>
            <w:noProof/>
          </w:rPr>
          <w:t>1.5.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E5BE543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3">
        <w:r w:rsidRPr="00A334D8" w:rsidR="00EE46BC">
          <w:rPr>
            <w:rStyle w:val="Lienhypertexte"/>
            <w:noProof/>
          </w:rPr>
          <w:t>1.5.1.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Prérequis fonctionnels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08E31AB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4">
        <w:r w:rsidRPr="00A334D8" w:rsidR="00EE46BC">
          <w:rPr>
            <w:rStyle w:val="Lienhypertexte"/>
            <w:noProof/>
          </w:rPr>
          <w:t>1.5.2.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Prérequis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171F1D70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85">
        <w:r w:rsidRPr="00A334D8" w:rsidR="00EE46BC">
          <w:rPr>
            <w:rStyle w:val="Lienhypertexte"/>
            <w:noProof/>
          </w:rPr>
          <w:t>2.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Livrables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8CA0555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6">
        <w:r w:rsidRPr="00A334D8" w:rsidR="00EE46BC">
          <w:rPr>
            <w:rStyle w:val="Lienhypertexte"/>
            <w:noProof/>
          </w:rPr>
          <w:t>2.1.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Nom du Pack</w:t>
        </w:r>
        <w:r w:rsidRPr="00A334D8" w:rsidR="00EE46BC">
          <w:rPr>
            <w:rStyle w:val="Lienhypertexte"/>
            <w:noProof/>
          </w:rPr>
          <w:t xml:space="preserve"> : description fonctionnelle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9F0D752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7">
        <w:r w:rsidRPr="00A334D8" w:rsidR="00EE46BC">
          <w:rPr>
            <w:rStyle w:val="Lienhypertexte"/>
            <w:noProof/>
          </w:rPr>
          <w:t>2.2.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Nom du Pack</w:t>
        </w:r>
        <w:r w:rsidRPr="00A334D8" w:rsidR="00EE46BC">
          <w:rPr>
            <w:rStyle w:val="Lienhypertexte"/>
            <w:noProof/>
          </w:rPr>
          <w:t xml:space="preserve"> : Liste des scripts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6D3A463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88">
        <w:r w:rsidRPr="00A334D8" w:rsidR="00EE46BC">
          <w:rPr>
            <w:rStyle w:val="Lienhypertexte"/>
            <w:noProof/>
          </w:rPr>
          <w:t>3.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de déversement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51E4B99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89">
        <w:r w:rsidRPr="00A334D8" w:rsidR="00EE46BC">
          <w:rPr>
            <w:rStyle w:val="Lienhypertexte"/>
            <w:noProof/>
          </w:rPr>
          <w:t>3.1.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Dépôt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D311EB6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0">
        <w:r w:rsidRPr="00A334D8" w:rsidR="00EE46BC">
          <w:rPr>
            <w:rStyle w:val="Lienhypertexte"/>
            <w:noProof/>
          </w:rPr>
          <w:t>3.2.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Déversement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8DDA72B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91">
        <w:r w:rsidRPr="00A334D8" w:rsidR="00EE46BC">
          <w:rPr>
            <w:rStyle w:val="Lienhypertexte"/>
            <w:noProof/>
          </w:rPr>
          <w:t>4.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sur les serveurs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A9015E6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2">
        <w:r w:rsidRPr="00A334D8" w:rsidR="00EE46BC">
          <w:rPr>
            <w:rStyle w:val="Lienhypertexte"/>
            <w:noProof/>
          </w:rPr>
          <w:t>4.1.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spécifiques DE pré-migration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0A3A6E78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3">
        <w:r w:rsidRPr="00A334D8" w:rsidR="00EE46BC">
          <w:rPr>
            <w:rStyle w:val="Lienhypertexte"/>
            <w:i/>
            <w:noProof/>
          </w:rPr>
          <w:t>4.1.1.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554616FC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4">
        <w:r w:rsidRPr="00A334D8" w:rsidR="00EE46BC">
          <w:rPr>
            <w:rStyle w:val="Lienhypertexte"/>
            <w:i/>
            <w:noProof/>
          </w:rPr>
          <w:t>4.1.2.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50736060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5">
        <w:r w:rsidRPr="00A334D8" w:rsidR="00EE46BC">
          <w:rPr>
            <w:rStyle w:val="Lienhypertexte"/>
            <w:noProof/>
          </w:rPr>
          <w:t>4.2.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Migration applicative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04A95BCA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6">
        <w:r w:rsidRPr="00A334D8" w:rsidR="00EE46BC">
          <w:rPr>
            <w:rStyle w:val="Lienhypertexte"/>
            <w:i/>
            <w:noProof/>
          </w:rPr>
          <w:t>4.2.1.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6A9B4047" wp14:textId="77777777">
      <w:pPr>
        <w:pStyle w:val="TM3"/>
        <w:tabs>
          <w:tab w:val="left" w:pos="12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7">
        <w:r w:rsidRPr="00A334D8" w:rsidR="00EE46BC">
          <w:rPr>
            <w:rStyle w:val="Lienhypertexte"/>
            <w:noProof/>
          </w:rPr>
          <w:t>4.2.2.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53D60358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798">
        <w:r w:rsidRPr="00A334D8" w:rsidR="00EE46BC">
          <w:rPr>
            <w:rStyle w:val="Lienhypertexte"/>
            <w:noProof/>
          </w:rPr>
          <w:t>5.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Opérations post-installation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8E852F0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799">
        <w:r w:rsidRPr="00A334D8" w:rsidR="00EE46BC">
          <w:rPr>
            <w:rStyle w:val="Lienhypertexte"/>
            <w:i/>
            <w:noProof/>
          </w:rPr>
          <w:t>5.1.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C38B73D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0">
        <w:r w:rsidRPr="00A334D8" w:rsidR="00EE46BC">
          <w:rPr>
            <w:rStyle w:val="Lienhypertexte"/>
            <w:i/>
            <w:noProof/>
          </w:rPr>
          <w:t>5.2.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76F697EC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801">
        <w:r w:rsidRPr="00A334D8" w:rsidR="00EE46BC">
          <w:rPr>
            <w:rStyle w:val="Lienhypertexte"/>
            <w:i/>
            <w:noProof/>
          </w:rPr>
          <w:t>6.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26A4310B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2">
        <w:r w:rsidRPr="00A334D8" w:rsidR="00EE46BC">
          <w:rPr>
            <w:rStyle w:val="Lienhypertexte"/>
            <w:i/>
            <w:noProof/>
          </w:rPr>
          <w:t>6.1.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67374B2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3">
        <w:r w:rsidRPr="00A334D8" w:rsidR="00EE46BC">
          <w:rPr>
            <w:rStyle w:val="Lienhypertexte"/>
            <w:i/>
            <w:noProof/>
          </w:rPr>
          <w:t>6.2.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3CEF3AAE" wp14:textId="77777777">
      <w:pPr>
        <w:pStyle w:val="TM1"/>
        <w:tabs>
          <w:tab w:val="left" w:pos="400"/>
          <w:tab w:val="right" w:leader="dot" w:pos="10763"/>
        </w:tabs>
        <w:rPr>
          <w:rFonts w:asciiTheme="minorHAnsi" w:hAnsiTheme="minorHAnsi" w:eastAsiaTheme="minorEastAsia" w:cstheme="minorBidi"/>
          <w:b w:val="0"/>
          <w:smallCaps w:val="0"/>
          <w:noProof/>
          <w:sz w:val="22"/>
          <w:szCs w:val="22"/>
        </w:rPr>
      </w:pPr>
      <w:hyperlink w:history="1" w:anchor="_Toc27053804">
        <w:r w:rsidRPr="00A334D8" w:rsidR="00EE46BC">
          <w:rPr>
            <w:rStyle w:val="Lienhypertexte"/>
            <w:noProof/>
          </w:rPr>
          <w:t>7.</w:t>
        </w:r>
        <w:r w:rsidR="00EE46BC">
          <w:rPr>
            <w:rFonts w:asciiTheme="minorHAnsi" w:hAnsiTheme="minorHAnsi" w:eastAsiaTheme="minorEastAsia" w:cstheme="minorBidi"/>
            <w:b w:val="0"/>
            <w:smallCaps w:val="0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noProof/>
          </w:rPr>
          <w:t>ANNEXE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11423A0F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5">
        <w:r w:rsidRPr="00A334D8" w:rsidR="00EE46BC">
          <w:rPr>
            <w:rStyle w:val="Lienhypertexte"/>
            <w:i/>
            <w:noProof/>
          </w:rPr>
          <w:t>7.1.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 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E46BC" w:rsidRDefault="00C4793E" w14:paraId="4A921D83" wp14:textId="77777777">
      <w:pPr>
        <w:pStyle w:val="TM2"/>
        <w:tabs>
          <w:tab w:val="left" w:pos="800"/>
          <w:tab w:val="right" w:leader="dot" w:pos="10763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27053806">
        <w:r w:rsidRPr="00A334D8" w:rsidR="00EE46BC">
          <w:rPr>
            <w:rStyle w:val="Lienhypertexte"/>
            <w:i/>
            <w:noProof/>
          </w:rPr>
          <w:t>7.2.</w:t>
        </w:r>
        <w:r w:rsidR="00EE46B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A334D8" w:rsidR="00EE46BC">
          <w:rPr>
            <w:rStyle w:val="Lienhypertexte"/>
            <w:i/>
            <w:noProof/>
          </w:rPr>
          <w:t>XXX 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xmlns:wp14="http://schemas.microsoft.com/office/word/2010/wordml" w:rsidR="00E46AB8" w:rsidRDefault="00F15D00" w14:paraId="5043CB0F" wp14:textId="77777777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xmlns:wp14="http://schemas.microsoft.com/office/word/2010/wordml" w:rsidRPr="00566622" w:rsidR="00E46AB8" w:rsidP="00566622" w:rsidRDefault="0025582F" w14:paraId="4144E751" wp14:textId="77777777">
      <w:pPr>
        <w:pStyle w:val="Titre1"/>
      </w:pPr>
      <w:bookmarkStart w:name="_Ref490560860" w:id="11"/>
      <w:bookmarkStart w:name="_Ref491087248" w:id="12"/>
      <w:bookmarkStart w:name="_Toc491148056" w:id="13"/>
      <w:bookmarkStart w:name="_Toc521728100" w:id="14"/>
      <w:bookmarkStart w:name="_Toc1449928" w:id="15"/>
      <w:bookmarkStart w:name="_Toc58128872" w:id="16"/>
      <w:bookmarkStart w:name="_Toc58136244" w:id="17"/>
      <w:bookmarkStart w:name="_Ref255506221" w:id="18"/>
      <w:bookmarkStart w:name="_Toc267577687" w:id="19"/>
      <w:bookmarkStart w:name="_Toc267577732" w:id="20"/>
      <w:bookmarkStart w:name="_Toc27053777" w:id="21"/>
      <w:bookmarkStart w:name="_Toc471619083" w:id="22"/>
      <w:bookmarkStart w:name="_Toc474664006" w:id="23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xmlns:wp14="http://schemas.microsoft.com/office/word/2010/wordml" w:rsidR="00E46AB8" w:rsidRDefault="0025582F" w14:paraId="2CE29B5B" wp14:textId="77777777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xmlns:wp14="http://schemas.microsoft.com/office/word/2010/wordml" w:rsidR="00E46AB8" w:rsidP="00397994" w:rsidRDefault="0025582F" w14:paraId="1350DCCD" wp14:textId="77777777">
      <w:pPr>
        <w:pStyle w:val="Titre2"/>
      </w:pPr>
      <w:bookmarkStart w:name="_Toc267577688" w:id="24"/>
      <w:bookmarkStart w:name="_Toc267577733" w:id="25"/>
      <w:bookmarkStart w:name="_Toc27053778" w:id="26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xmlns:wp14="http://schemas.microsoft.com/office/word/2010/wordml" w:rsidR="00E46AB8" w:rsidTr="00A24A91" w14:paraId="3DF4B4F3" wp14:textId="77777777"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D9D9D9" w:themeColor="background1" w:themeShade="D9" w:sz="4" w:space="0"/>
            </w:tcBorders>
            <w:shd w:val="clear" w:color="auto" w:fill="F3F3F3"/>
            <w:vAlign w:val="center"/>
          </w:tcPr>
          <w:p w:rsidR="00E46AB8" w:rsidRDefault="0025582F" w14:paraId="669622FF" wp14:textId="77777777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color="000000" w:themeColor="text1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shd w:val="clear" w:color="auto" w:fill="F3F3F3"/>
            <w:vAlign w:val="center"/>
          </w:tcPr>
          <w:p w:rsidR="00E46AB8" w:rsidRDefault="0025582F" w14:paraId="239629D1" wp14:textId="77777777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E46AB8" w:rsidRDefault="00E46AB8" w14:paraId="07459315" wp14:textId="77777777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color="auto" w:sz="4" w:space="0"/>
              <w:left w:val="single" w:color="auto" w:sz="4" w:space="0"/>
              <w:bottom w:val="single" w:color="D9D9D9" w:themeColor="background1" w:themeShade="D9" w:sz="4" w:space="0"/>
            </w:tcBorders>
            <w:shd w:val="clear" w:color="auto" w:fill="F3F3F3"/>
          </w:tcPr>
          <w:p w:rsidR="00E46AB8" w:rsidRDefault="0025582F" w14:paraId="3AB3EEAD" wp14:textId="77777777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color="auto" w:sz="4" w:space="0"/>
              <w:bottom w:val="single" w:color="D9D9D9" w:themeColor="background1" w:themeShade="D9" w:sz="4" w:space="0"/>
              <w:right w:val="single" w:color="auto" w:sz="4" w:space="0"/>
            </w:tcBorders>
            <w:shd w:val="clear" w:color="auto" w:fill="F3F3F3"/>
          </w:tcPr>
          <w:p w:rsidR="00E46AB8" w:rsidRDefault="0025582F" w14:paraId="1398AFD4" wp14:textId="77777777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xmlns:wp14="http://schemas.microsoft.com/office/word/2010/wordml" w:rsidR="00496C0A" w:rsidTr="00A24A91" w14:paraId="383744B2" wp14:textId="77777777">
        <w:trPr>
          <w:cantSplit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</w:tcBorders>
            <w:vAlign w:val="center"/>
          </w:tcPr>
          <w:p w:rsidR="00496C0A" w:rsidRDefault="00496C0A" w14:paraId="620A37E3" wp14:textId="77777777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1F1AFCBF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6537F28F" wp14:textId="77777777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4D46FFAF" wp14:textId="77777777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auto" w:sz="4" w:space="0"/>
            </w:tcBorders>
            <w:vAlign w:val="center"/>
          </w:tcPr>
          <w:p w:rsidR="00496C0A" w:rsidP="00496C0A" w:rsidRDefault="00496C0A" w14:paraId="31743658" wp14:textId="77777777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xmlns:wp14="http://schemas.microsoft.com/office/word/2010/wordml" w:rsidR="00496C0A" w:rsidTr="00A24A91" w14:paraId="37913245" wp14:textId="77777777">
        <w:trPr>
          <w:cantSplit/>
          <w:trHeight w:val="211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23D741DA" wp14:textId="77777777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5DCD46FF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6DFB9E20" wp14:textId="77777777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5DC5BC88" wp14:textId="77777777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proofErr w:type="spellStart"/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proofErr w:type="spellEnd"/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auto" w:sz="4" w:space="0"/>
            </w:tcBorders>
          </w:tcPr>
          <w:p w:rsidR="00496C0A" w:rsidP="00496C0A" w:rsidRDefault="00A24A91" w14:paraId="5B00402E" wp14:textId="77777777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xmlns:wp14="http://schemas.microsoft.com/office/word/2010/wordml" w:rsidR="00496C0A" w:rsidTr="00A24A91" w14:paraId="04ED9481" wp14:textId="77777777">
        <w:trPr>
          <w:trHeight w:val="286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0284DD0C" wp14:textId="77777777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4C2FF00B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70DF9E56" wp14:textId="77777777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7F032CB1" wp14:textId="77777777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auto" w:sz="4" w:space="0"/>
            </w:tcBorders>
            <w:vAlign w:val="center"/>
          </w:tcPr>
          <w:p w:rsidR="00496C0A" w:rsidP="00496C0A" w:rsidRDefault="00496C0A" w14:paraId="16FDFCC5" wp14:textId="77777777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xmlns:wp14="http://schemas.microsoft.com/office/word/2010/wordml" w:rsidR="00496C0A" w:rsidTr="00A24A91" w14:paraId="2E457F6E" wp14:textId="77777777">
        <w:trPr>
          <w:trHeight w:val="246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6F9C2D87" wp14:textId="77777777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1EF1A71D" wp14:textId="77777777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44E871BC" wp14:textId="77777777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5B91E001" wp14:textId="77777777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auto" w:sz="4" w:space="0"/>
            </w:tcBorders>
            <w:vAlign w:val="center"/>
          </w:tcPr>
          <w:p w:rsidR="00496C0A" w:rsidP="00496C0A" w:rsidRDefault="00A24A91" w14:paraId="60A43F05" wp14:textId="77777777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xmlns:wp14="http://schemas.microsoft.com/office/word/2010/wordml" w:rsidR="00496C0A" w:rsidTr="00A24A91" w14:paraId="72539D14" wp14:textId="77777777">
        <w:trPr>
          <w:trHeight w:val="361"/>
        </w:trPr>
        <w:tc>
          <w:tcPr>
            <w:tcW w:w="1134" w:type="dxa"/>
            <w:tcBorders>
              <w:top w:val="single" w:color="D9D9D9" w:themeColor="background1" w:themeShade="D9" w:sz="4" w:space="0"/>
              <w:left w:val="single" w:color="000000" w:themeColor="text1" w:sz="4" w:space="0"/>
              <w:bottom w:val="single" w:color="000000" w:themeColor="text1" w:sz="4" w:space="0"/>
              <w:right w:val="single" w:color="D9D9D9" w:themeColor="background1" w:themeShade="D9" w:sz="4" w:space="0"/>
            </w:tcBorders>
            <w:vAlign w:val="center"/>
          </w:tcPr>
          <w:p w:rsidR="00496C0A" w:rsidRDefault="00496C0A" w14:paraId="75865649" wp14:textId="77777777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color="333333" w:sz="12" w:space="0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496C0A" w:rsidRDefault="00496C0A" w14:paraId="2FEDA52D" wp14:textId="77777777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color="000000" w:themeColor="text1" w:sz="4" w:space="0"/>
              <w:right w:val="single" w:color="auto" w:sz="4" w:space="0"/>
            </w:tcBorders>
            <w:vAlign w:val="center"/>
          </w:tcPr>
          <w:p w:rsidR="00496C0A" w:rsidRDefault="00496C0A" w14:paraId="144A5D23" wp14:textId="77777777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color="D9D9D9" w:themeColor="background1" w:themeShade="D9" w:sz="4" w:space="0"/>
              <w:left w:val="single" w:color="auto" w:sz="4" w:space="0"/>
              <w:bottom w:val="single" w:color="auto" w:sz="4" w:space="0"/>
              <w:right w:val="single" w:color="D9D9D9" w:themeColor="background1" w:themeShade="D9" w:sz="4" w:space="0"/>
            </w:tcBorders>
            <w:vAlign w:val="center"/>
          </w:tcPr>
          <w:p w:rsidR="00496C0A" w:rsidP="00496C0A" w:rsidRDefault="00496C0A" w14:paraId="4CC7CB26" wp14:textId="77777777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496C0A" w:rsidP="00496C0A" w:rsidRDefault="00A24A91" w14:paraId="48873D59" wp14:textId="77777777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xmlns:wp14="http://schemas.microsoft.com/office/word/2010/wordml" w:rsidR="00E46AB8" w:rsidP="00397994" w:rsidRDefault="0025582F" w14:paraId="1CF6A7F8" wp14:textId="77777777">
      <w:pPr>
        <w:pStyle w:val="Titre2"/>
      </w:pPr>
      <w:bookmarkStart w:name="_Toc491148057" w:id="27"/>
      <w:bookmarkStart w:name="_Toc521728101" w:id="28"/>
      <w:bookmarkStart w:name="_Toc1449929" w:id="29"/>
      <w:bookmarkStart w:name="_Toc58128873" w:id="30"/>
      <w:bookmarkStart w:name="_Toc58136245" w:id="31"/>
      <w:bookmarkStart w:name="_Toc267577689" w:id="32"/>
      <w:bookmarkStart w:name="_Toc267577734" w:id="33"/>
      <w:bookmarkStart w:name="_Toc27053779" w:id="34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xmlns:wp14="http://schemas.microsoft.com/office/word/2010/wordml" w:rsidR="00E46AB8" w:rsidRDefault="0025582F" w14:paraId="55D16C83" wp14:textId="77777777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xmlns:wp14="http://schemas.microsoft.com/office/word/2010/wordml" w:rsidR="00E46AB8" w:rsidRDefault="00E46AB8" w14:paraId="738610EB" wp14:textId="77777777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xmlns:wp14="http://schemas.microsoft.com/office/word/2010/wordml" w:rsidR="00E46AB8" w:rsidTr="00C45AEB" w14:paraId="12BC46A7" wp14:textId="77777777">
        <w:tc>
          <w:tcPr>
            <w:tcW w:w="2835" w:type="dxa"/>
            <w:vAlign w:val="center"/>
          </w:tcPr>
          <w:p w:rsidR="00E46AB8" w:rsidP="00C45AEB" w:rsidRDefault="0025582F" w14:paraId="43B5BA53" wp14:textId="77777777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:rsidR="00E46AB8" w:rsidRDefault="00F15D00" w14:paraId="2C6880DE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Non" w:id="35"/>
            <w:r w:rsidR="0025582F"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:rsidR="00E46AB8" w:rsidRDefault="000E31F1" w14:paraId="2ABF940A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" w:id="36"/>
            <w:r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:rsidR="00E46AB8" w:rsidP="000E31F1" w:rsidRDefault="000E31F1" w14:paraId="71AA98D5" wp14:textId="77777777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Pr="00937FC7" w:rsidR="00FC3CB2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xmlns:wp14="http://schemas.microsoft.com/office/word/2010/wordml" w:rsidR="00E46AB8" w:rsidTr="00C45AEB" w14:paraId="081CD8CE" wp14:textId="77777777">
        <w:trPr>
          <w:cantSplit/>
          <w:trHeight w:val="506"/>
        </w:trPr>
        <w:tc>
          <w:tcPr>
            <w:tcW w:w="2835" w:type="dxa"/>
            <w:vAlign w:val="center"/>
          </w:tcPr>
          <w:p w:rsidR="00E46AB8" w:rsidRDefault="00E46AB8" w14:paraId="637805D2" wp14:textId="77777777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:rsidR="00E46AB8" w:rsidRDefault="00E46AB8" w14:paraId="463F29E8" wp14:textId="77777777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:rsidR="00E46AB8" w:rsidRDefault="0025582F" w14:paraId="67A896AE" wp14:textId="77777777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:rsidR="00E46AB8" w:rsidP="00C45AEB" w:rsidRDefault="00F15D00" w14:paraId="4F2B19D5" wp14:textId="77777777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Cas1" w:id="37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4793E">
              <w:rPr>
                <w:color w:val="0000FF"/>
                <w:sz w:val="18"/>
              </w:rPr>
            </w:r>
            <w:r w:rsidR="00C4793E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xmlns:wp14="http://schemas.microsoft.com/office/word/2010/wordml" w:rsidR="00E46AB8" w:rsidTr="00C45AEB" w14:paraId="186256D0" wp14:textId="77777777">
        <w:trPr>
          <w:cantSplit/>
          <w:trHeight w:val="428"/>
        </w:trPr>
        <w:tc>
          <w:tcPr>
            <w:tcW w:w="2835" w:type="dxa"/>
            <w:vAlign w:val="center"/>
          </w:tcPr>
          <w:p w:rsidR="00E46AB8" w:rsidRDefault="00E46AB8" w14:paraId="3B7B4B86" wp14:textId="77777777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:rsidR="00E46AB8" w:rsidRDefault="00E46AB8" w14:paraId="3A0FF5F2" wp14:textId="77777777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:rsidR="00E46AB8" w:rsidRDefault="00E46AB8" w14:paraId="5630AD66" wp14:textId="77777777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:rsidR="00E46AB8" w:rsidP="00C45AEB" w:rsidRDefault="00F15D00" w14:paraId="34E43EC9" wp14:textId="77777777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Cas2" w:id="38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4793E">
              <w:rPr>
                <w:color w:val="0000FF"/>
                <w:sz w:val="18"/>
              </w:rPr>
            </w:r>
            <w:r w:rsidR="00C4793E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xmlns:wp14="http://schemas.microsoft.com/office/word/2010/wordml" w:rsidR="00E46AB8" w:rsidTr="00C45AEB" w14:paraId="4D54D1AA" wp14:textId="77777777">
        <w:trPr>
          <w:cantSplit/>
          <w:trHeight w:val="278"/>
        </w:trPr>
        <w:tc>
          <w:tcPr>
            <w:tcW w:w="2835" w:type="dxa"/>
            <w:vAlign w:val="center"/>
          </w:tcPr>
          <w:p w:rsidR="00E46AB8" w:rsidRDefault="00E46AB8" w14:paraId="61829076" wp14:textId="77777777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:rsidR="00E46AB8" w:rsidRDefault="00E46AB8" w14:paraId="2BA226A1" wp14:textId="77777777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:rsidR="00E46AB8" w:rsidRDefault="00E46AB8" w14:paraId="17AD93B2" wp14:textId="77777777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:rsidR="00E46AB8" w:rsidP="00C45AEB" w:rsidRDefault="00F15D00" w14:paraId="21F59596" wp14:textId="77777777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IndispoTPOuiCas3" w:id="39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4793E">
              <w:rPr>
                <w:color w:val="0000FF"/>
                <w:sz w:val="18"/>
              </w:rPr>
            </w:r>
            <w:r w:rsidR="00C4793E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xmlns:wp14="http://schemas.microsoft.com/office/word/2010/wordml" w:rsidR="00E46AB8" w:rsidTr="00C45AEB" w14:paraId="4BFC07BE" wp14:textId="77777777">
        <w:trPr>
          <w:trHeight w:val="246"/>
        </w:trPr>
        <w:tc>
          <w:tcPr>
            <w:tcW w:w="2835" w:type="dxa"/>
            <w:vAlign w:val="center"/>
          </w:tcPr>
          <w:p w:rsidR="00E46AB8" w:rsidRDefault="0025582F" w14:paraId="42D8F262" wp14:textId="77777777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:rsidR="00E46AB8" w:rsidRDefault="00F15D00" w14:paraId="5620667B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PresenceExplNon" w:id="40"/>
            <w:r w:rsidR="0025582F"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:rsidR="00E46AB8" w:rsidRDefault="000E31F1" w14:paraId="26837236" wp14:textId="77777777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PresenceExplOui" w:id="41"/>
            <w:r>
              <w:rPr>
                <w:color w:val="0000FF"/>
              </w:rPr>
              <w:instrText xml:space="preserve"> FORMCHECKBOX </w:instrText>
            </w:r>
            <w:r w:rsidR="00C4793E">
              <w:rPr>
                <w:color w:val="0000FF"/>
              </w:rPr>
            </w:r>
            <w:r w:rsidR="00C4793E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:rsidRPr="000E31F1" w:rsidR="00E46AB8" w:rsidRDefault="0025582F" w14:paraId="15BEF023" wp14:textId="77777777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Pr="000E31F1" w:rsidR="00917757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xmlns:wp14="http://schemas.microsoft.com/office/word/2010/wordml" w:rsidR="00E46AB8" w:rsidRDefault="0025582F" w14:paraId="30169EB8" wp14:textId="77777777">
      <w:pPr>
        <w:spacing w:before="120"/>
        <w:rPr>
          <w:b/>
          <w:bCs/>
          <w:color w:val="800000"/>
        </w:rPr>
      </w:pPr>
      <w:bookmarkStart w:name="_Toc491148058" w:id="42"/>
      <w:bookmarkStart w:name="_Toc521728102" w:id="43"/>
      <w:bookmarkStart w:name="_Toc1449930" w:id="44"/>
      <w:bookmarkStart w:name="_Toc58128874" w:id="45"/>
      <w:bookmarkStart w:name="_Toc58136246" w:id="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0E31F1">
        <w:rPr>
          <w:b/>
          <w:bCs/>
          <w:color w:val="800000"/>
        </w:rPr>
        <w:t>XX</w:t>
      </w:r>
      <w:r w:rsidRPr="00937FC7" w:rsidR="00FC3CB2">
        <w:rPr>
          <w:b/>
          <w:bCs/>
          <w:color w:val="800000"/>
        </w:rPr>
        <w:t xml:space="preserve"> mn</w:t>
      </w:r>
    </w:p>
    <w:p xmlns:wp14="http://schemas.microsoft.com/office/word/2010/wordml" w:rsidRPr="00C072BD" w:rsidR="00C072BD" w:rsidP="00C072BD" w:rsidRDefault="0025582F" w14:paraId="53EAE1CF" wp14:textId="77777777">
      <w:pPr>
        <w:pStyle w:val="Titre2"/>
      </w:pPr>
      <w:bookmarkStart w:name="_Toc267577690" w:id="47"/>
      <w:bookmarkStart w:name="_Toc267577735" w:id="48"/>
      <w:bookmarkStart w:name="_Toc27053780" w:id="49"/>
      <w:bookmarkStart w:name="PARA_1_3" w:id="50"/>
      <w:r>
        <w:t>Support livré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xmlns:wp14="http://schemas.microsoft.com/office/word/2010/wordml" w:rsidR="00E46AB8" w:rsidRDefault="0025582F" w14:paraId="23182A7D" wp14:textId="77777777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proofErr w:type="gramStart"/>
      <w:r w:rsidRPr="0046556C" w:rsidR="0046556C">
        <w:rPr>
          <w:i/>
        </w:rPr>
        <w:t>XXXX</w:t>
      </w:r>
      <w:r w:rsidR="0046556C">
        <w:t xml:space="preserve"> </w:t>
      </w:r>
      <w:r>
        <w:t>.</w:t>
      </w:r>
      <w:proofErr w:type="gramEnd"/>
      <w:r>
        <w:t xml:space="preserve"> Toute demande de modification doit être effectuée par fiche incident</w:t>
      </w:r>
      <w:r w:rsidR="00CD4CA8">
        <w:t xml:space="preserve"> </w:t>
      </w:r>
      <w:r w:rsidR="0046556C">
        <w:t xml:space="preserve">à </w:t>
      </w:r>
      <w:r w:rsidRPr="0046556C" w:rsidR="0046556C">
        <w:rPr>
          <w:i/>
        </w:rPr>
        <w:t>XXXX</w:t>
      </w:r>
      <w:r w:rsidR="0046556C">
        <w:t xml:space="preserve"> ou via mail à </w:t>
      </w:r>
      <w:r w:rsidRPr="0046556C" w:rsidR="0046556C">
        <w:rPr>
          <w:i/>
        </w:rPr>
        <w:t>XXXX</w:t>
      </w:r>
      <w:r>
        <w:t>.</w:t>
      </w:r>
    </w:p>
    <w:p xmlns:wp14="http://schemas.microsoft.com/office/word/2010/wordml" w:rsidR="00E46AB8" w:rsidRDefault="0025582F" w14:paraId="7654F11E" wp14:textId="77777777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xmlns:wp14="http://schemas.microsoft.com/office/word/2010/wordml" w:rsidR="00E46AB8" w:rsidRDefault="0046556C" w14:paraId="365F77CC" wp14:textId="77777777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 w:rsidR="00C4793E">
        <w:rPr>
          <w:color w:val="0000FF"/>
        </w:rPr>
      </w:r>
      <w:r w:rsidR="00C4793E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>
        <w:rPr>
          <w:b/>
        </w:rPr>
        <w:t xml:space="preserve">     </w:t>
      </w:r>
      <w:r w:rsidR="0025582F">
        <w:rPr>
          <w:b/>
        </w:rPr>
        <w:t xml:space="preserve">/ </w:t>
      </w:r>
      <w:r w:rsidR="00F15D00"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5582F">
        <w:rPr>
          <w:color w:val="0000FF"/>
        </w:rPr>
        <w:instrText xml:space="preserve"> FORMCHECKBOX </w:instrText>
      </w:r>
      <w:r w:rsidR="00C4793E">
        <w:rPr>
          <w:color w:val="0000FF"/>
        </w:rPr>
      </w:r>
      <w:r w:rsidR="00C4793E">
        <w:rPr>
          <w:color w:val="0000FF"/>
        </w:rPr>
        <w:fldChar w:fldCharType="separate"/>
      </w:r>
      <w:r w:rsidR="00F15D00"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xmlns:wp14="http://schemas.microsoft.com/office/word/2010/wordml" w:rsidR="00E46AB8" w:rsidP="00A24A91" w:rsidRDefault="0025582F" w14:paraId="78BE7405" wp14:textId="77777777">
      <w:pPr>
        <w:spacing w:before="120"/>
      </w:pPr>
      <w:r>
        <w:t>Énoncé des supports livrés :</w:t>
      </w:r>
    </w:p>
    <w:p xmlns:wp14="http://schemas.microsoft.com/office/word/2010/wordml" w:rsidR="00F82B01" w:rsidP="009C7694" w:rsidRDefault="00571F48" w14:paraId="77C52350" wp14:textId="77777777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</w:p>
    <w:p xmlns:wp14="http://schemas.microsoft.com/office/word/2010/wordml" w:rsidR="00A24A91" w:rsidP="00F82B01" w:rsidRDefault="00571F48" w14:paraId="597FCDA6" wp14:textId="77777777">
      <w:pPr>
        <w:tabs>
          <w:tab w:val="left" w:pos="567"/>
          <w:tab w:val="left" w:pos="3544"/>
        </w:tabs>
        <w:spacing w:before="60"/>
        <w:ind w:left="567"/>
      </w:pPr>
      <w:r w:rsidRPr="4C1F71AA" w:rsidR="00571F48">
        <w:rPr>
          <w:b w:val="1"/>
          <w:bCs w:val="1"/>
        </w:rPr>
        <w:t>Taille :</w:t>
      </w:r>
      <w:r w:rsidR="00571F48">
        <w:rPr/>
        <w:t> 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begin"/>
      </w:r>
      <w:r w:rsidRPr="4C1F71AA">
        <w:rPr>
          <w:rFonts w:ascii="Courier New" w:hAnsi="Courier New" w:cs="Courier New"/>
          <w:color w:val="800000"/>
          <w:sz w:val="18"/>
          <w:szCs w:val="18"/>
        </w:rPr>
        <w:instrText xml:space="preserve"> DOCPROPERTY LT1_taille \* CHARFORMAT </w:instrTex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separate"/>
      </w:r>
      <w:r w:rsidRPr="4C1F71AA" w:rsidR="006E16BA">
        <w:rPr>
          <w:rFonts w:ascii="Courier New" w:hAnsi="Courier New" w:cs="Courier New"/>
          <w:color w:val="800000"/>
          <w:sz w:val="18"/>
          <w:szCs w:val="18"/>
        </w:rPr>
        <w:t>**************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end"/>
      </w:r>
      <w:r w:rsidR="00F82B01">
        <w:rPr/>
        <w:t> octets</w:t>
      </w:r>
    </w:p>
    <w:p xmlns:wp14="http://schemas.microsoft.com/office/word/2010/wordml" w:rsidR="00E46AB8" w:rsidRDefault="0025582F" w14:paraId="26F55ACC" wp14:textId="77777777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xmlns:wp14="http://schemas.microsoft.com/office/word/2010/wordml" w:rsidR="00E46AB8" w:rsidRDefault="0025582F" w14:paraId="23BD1A39" wp14:textId="77777777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xmlns:wp14="http://schemas.microsoft.com/office/word/2010/wordml" w:rsidR="005B064B" w:rsidRDefault="005B064B" w14:paraId="0DE4B5B7" wp14:textId="77777777">
      <w:pPr>
        <w:spacing w:before="120"/>
      </w:pPr>
    </w:p>
    <w:p xmlns:wp14="http://schemas.microsoft.com/office/word/2010/wordml" w:rsidR="00E46AB8" w:rsidP="00C072BD" w:rsidRDefault="0025582F" w14:paraId="455B0E04" wp14:textId="77777777">
      <w:pPr>
        <w:pStyle w:val="Titre2"/>
        <w:keepNext/>
      </w:pPr>
      <w:bookmarkStart w:name="_Toc521728103" w:id="51"/>
      <w:bookmarkStart w:name="_Toc1449931" w:id="52"/>
      <w:bookmarkStart w:name="_Toc58128875" w:id="53"/>
      <w:bookmarkStart w:name="_Toc58136247" w:id="54"/>
      <w:bookmarkStart w:name="_Toc267577691" w:id="55"/>
      <w:bookmarkStart w:name="_Toc267577736" w:id="56"/>
      <w:bookmarkStart w:name="_Ref514145678" w:id="57"/>
      <w:bookmarkStart w:name="_Ref514145683" w:id="58"/>
      <w:bookmarkStart w:name="_Toc27053781" w:id="59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xmlns:wp14="http://schemas.microsoft.com/office/word/2010/wordml" w:rsidR="000C2ED5" w:rsidP="000E31F1" w:rsidRDefault="0025582F" w14:paraId="2A3A2635" wp14:textId="77777777">
      <w:pPr>
        <w:keepNext/>
      </w:pPr>
      <w:r w:rsidR="0025582F">
        <w:rPr/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>
        <w:fldChar w:fldCharType="begin"/>
      </w:r>
      <w:r>
        <w:instrText> TITLE  \* MERGEFORMAT </w:instrText>
      </w:r>
      <w:r>
        <w:fldChar w:fldCharType="separate"/>
      </w:r>
      <w:r w:rsidR="006E16BA">
        <w:instrText>Procédure Technique de Migration</w:instrText>
      </w:r>
      <w:r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 w:rsidR="0025582F">
        <w:rPr>
          <w:sz w:val="22"/>
          <w:szCs w:val="22"/>
        </w:rPr>
        <w:t xml:space="preserve"> </w:t>
      </w:r>
      <w:r w:rsidR="0025582F">
        <w:rPr/>
        <w:t xml:space="preserve">:</w:t>
      </w:r>
      <w:bookmarkStart w:name="Niveau1WI" w:id="60"/>
    </w:p>
    <w:p xmlns:wp14="http://schemas.microsoft.com/office/word/2010/wordml" w:rsidRPr="000E31F1" w:rsidR="000E31F1" w:rsidP="000E31F1" w:rsidRDefault="000E31F1" w14:paraId="66204FF1" wp14:textId="77777777">
      <w:pPr>
        <w:keepNext/>
      </w:pPr>
    </w:p>
    <w:p xmlns:wp14="http://schemas.microsoft.com/office/word/2010/wordml" w:rsidRPr="00D36478" w:rsidR="000C2ED5" w:rsidP="000C2ED5" w:rsidRDefault="000C2ED5" w14:paraId="51B8E674" wp14:textId="7E401E36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C4793E">
        <w:rPr>
          <w:color w:val="800000"/>
        </w:rPr>
      </w:r>
      <w:r w:rsidR="00C4793E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 w:rsidR="000C2ED5">
        <w:rPr/>
        <w:t xml:space="preserve"> </w:t>
      </w:r>
      <w:r w:rsidR="000C2ED5">
        <w:rPr/>
        <w:t xml:space="preserve">LINUX </w:t>
      </w:r>
      <w:proofErr w:type="spellStart"/>
      <w:r w:rsidR="000C2ED5">
        <w:rPr/>
        <w:t>Redhat</w:t>
      </w:r>
      <w:proofErr w:type="spellEnd"/>
      <w:r w:rsidR="000C2ED5">
        <w:rPr/>
        <w:t xml:space="preserve"> </w:t>
      </w:r>
      <w:r w:rsidRPr="00D36478" w:rsidR="000C2ED5">
        <w:rPr/>
        <w:t>:</w:t>
      </w:r>
      <w:r w:rsidRPr="00D36478">
        <w:tab/>
      </w:r>
      <w:r w:rsidRPr="0046556C" w:rsidR="0046556C">
        <w:rPr>
          <w:rFonts w:ascii="Courier New" w:hAnsi="Courier New" w:cs="Courier New"/>
          <w:color w:val="800000"/>
        </w:rPr>
        <w:t xml:space="preserve">Nom</w:t>
      </w:r>
      <w:r w:rsidR="0046556C">
        <w:rPr>
          <w:rFonts w:ascii="Courier New" w:hAnsi="Courier New" w:cs="Courier New"/>
          <w:color w:val="800000"/>
        </w:rPr>
        <w:t xml:space="preserve"> </w:t>
      </w:r>
      <w:r w:rsidRPr="0046556C" w:rsidR="0046556C">
        <w:rPr>
          <w:rFonts w:ascii="Courier New" w:hAnsi="Courier New" w:cs="Courier New"/>
          <w:color w:val="800000"/>
        </w:rPr>
        <w:t>du</w:t>
      </w:r>
      <w:r w:rsidRPr="0046556C" w:rsidR="0046556C">
        <w:rPr>
          <w:rFonts w:ascii="Courier New" w:hAnsi="Courier New" w:cs="Courier New"/>
          <w:color w:val="800000"/>
        </w:rPr>
        <w:t xml:space="preserve"> serveur</w:t>
      </w:r>
      <w:r w:rsidR="0046556C">
        <w:rPr/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46556C">
        <w:rPr>
          <w:rFonts w:ascii="Courier New" w:hAnsi="Courier New" w:cs="Courier New"/>
          <w:color w:val="800000"/>
        </w:rPr>
        <w:t>Adresse IP</w:t>
      </w:r>
    </w:p>
    <w:p xmlns:wp14="http://schemas.microsoft.com/office/word/2010/wordml" w:rsidR="0046556C" w:rsidP="000C2ED5" w:rsidRDefault="000C2ED5" w14:paraId="15B65CCB" wp14:textId="77777777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C4793E">
        <w:rPr>
          <w:color w:val="800000"/>
        </w:rPr>
      </w:r>
      <w:r w:rsidR="00C4793E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 w:rsidR="000C2ED5">
        <w:rPr/>
        <w:t xml:space="preserve"> </w:t>
      </w:r>
      <w:r w:rsidR="000C2ED5">
        <w:rPr/>
        <w:t xml:space="preserve">LINUX </w:t>
      </w:r>
      <w:proofErr w:type="spellStart"/>
      <w:r w:rsidR="000C2ED5">
        <w:rPr/>
        <w:t>Redhat</w:t>
      </w:r>
      <w:proofErr w:type="spellEnd"/>
      <w:r w:rsidR="000C2ED5">
        <w:rPr/>
        <w:t xml:space="preserve"> </w:t>
      </w:r>
      <w:r w:rsidRPr="00D36478" w:rsidR="000C2ED5">
        <w:rPr/>
        <w:t>:</w:t>
      </w:r>
      <w:r w:rsidRPr="00D36478">
        <w:tab/>
      </w:r>
      <w:r w:rsidRPr="0046556C" w:rsidR="0046556C">
        <w:rPr>
          <w:rFonts w:ascii="Courier New" w:hAnsi="Courier New" w:cs="Courier New"/>
          <w:color w:val="800000"/>
        </w:rPr>
        <w:t xml:space="preserve">Nom </w:t>
      </w:r>
      <w:r w:rsidRPr="0046556C" w:rsidR="0046556C">
        <w:rPr>
          <w:rFonts w:ascii="Courier New" w:hAnsi="Courier New" w:cs="Courier New"/>
          <w:color w:val="800000"/>
        </w:rPr>
        <w:t>du serveur</w:t>
      </w:r>
      <w:r w:rsidR="0046556C">
        <w:rPr/>
        <w:t xml:space="preserve"> </w:t>
      </w:r>
      <w:r w:rsidRPr="001F4648" w:rsidR="0046556C">
        <w:rPr>
          <w:rFonts w:ascii="Courier New" w:hAnsi="Courier New" w:cs="Courier New"/>
          <w:color w:val="800000"/>
        </w:rPr>
        <w:tab/>
      </w:r>
      <w:r w:rsidR="0046556C">
        <w:rPr>
          <w:rFonts w:ascii="Courier New" w:hAnsi="Courier New" w:cs="Courier New"/>
          <w:color w:val="800000"/>
        </w:rPr>
        <w:t>Adresse IP</w:t>
      </w:r>
      <w:r w:rsidRPr="00CD7D4E" w:rsidR="0046556C">
        <w:rPr>
          <w:color w:val="800000"/>
        </w:rPr>
        <w:t xml:space="preserve"> </w:t>
      </w:r>
    </w:p>
    <w:bookmarkEnd w:id="60"/>
    <w:p xmlns:wp14="http://schemas.microsoft.com/office/word/2010/wordml" w:rsidR="000C2ED5" w:rsidP="00C072BD" w:rsidRDefault="000C2ED5" w14:paraId="2DBF0D7D" wp14:textId="77777777">
      <w:pPr>
        <w:keepNext/>
      </w:pPr>
    </w:p>
    <w:p xmlns:wp14="http://schemas.microsoft.com/office/word/2010/wordml" w:rsidR="0046556C" w:rsidP="00C072BD" w:rsidRDefault="0046556C" w14:paraId="6B62F1B3" wp14:textId="77777777">
      <w:pPr>
        <w:keepNext/>
      </w:pPr>
    </w:p>
    <w:p xmlns:wp14="http://schemas.microsoft.com/office/word/2010/wordml" w:rsidR="00FC3CB2" w:rsidP="00FC3CB2" w:rsidRDefault="00FC3CB2" w14:paraId="02F2C34E" wp14:textId="77777777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color="C00000" w:sz="8" w:space="0"/>
          <w:left w:val="threeDEmboss" w:color="C00000" w:sz="24" w:space="0"/>
          <w:bottom w:val="single" w:color="C00000" w:sz="8" w:space="0"/>
          <w:right w:val="single" w:color="365F91" w:themeColor="accent1" w:themeShade="BF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xmlns:wp14="http://schemas.microsoft.com/office/word/2010/wordml" w:rsidR="00FC3CB2" w:rsidTr="0F2D77CB" w14:paraId="2FB1CE45" wp14:textId="77777777">
        <w:trPr>
          <w:trHeight w:val="1075"/>
          <w:tblHeader/>
        </w:trPr>
        <w:tc>
          <w:tcPr>
            <w:tcW w:w="1418" w:type="dxa"/>
            <w:shd w:val="clear" w:color="auto" w:fill="auto"/>
            <w:tcMar/>
            <w:vAlign w:val="center"/>
          </w:tcPr>
          <w:p w:rsidR="00FC3CB2" w:rsidP="00520E02" w:rsidRDefault="00FC3CB2" w14:paraId="680A4E5D" wp14:textId="77777777">
            <w:pPr>
              <w:rPr>
                <w:b/>
                <w:bCs/>
                <w:w w:val="110"/>
              </w:rPr>
            </w:pPr>
            <w:r w:rsidR="00FC3CB2">
              <w:drawing>
                <wp:inline xmlns:wp14="http://schemas.microsoft.com/office/word/2010/wordprocessingDrawing" wp14:editId="7A3BF557" wp14:anchorId="50BBA010">
                  <wp:extent cx="811530" cy="811530"/>
                  <wp:effectExtent l="0" t="0" r="0" b="0"/>
                  <wp:docPr id="3" name="Image 2" descr="1350052945_bomb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"/>
                          <pic:cNvPicPr/>
                        </pic:nvPicPr>
                        <pic:blipFill>
                          <a:blip r:embed="R394717a306be4e1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color="C00000" w:sz="8" w:space="0"/>
              <w:bottom w:val="single" w:color="C00000" w:sz="8" w:space="0"/>
              <w:right w:val="single" w:color="C00000" w:sz="8" w:space="0"/>
            </w:tcBorders>
            <w:shd w:val="clear" w:color="auto" w:fill="auto"/>
            <w:tcMar/>
          </w:tcPr>
          <w:p w:rsidRPr="006256A2" w:rsidR="00FC3CB2" w:rsidP="00520E02" w:rsidRDefault="00FC3CB2" w14:paraId="46E296E5" wp14:textId="77777777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  <w:r w:rsidRPr="0046556C" w:rsidR="0046556C">
              <w:rPr>
                <w:b/>
                <w:i/>
              </w:rPr>
              <w:t>Point d’attention si nécessaire</w:t>
            </w:r>
            <w:r w:rsidRPr="0046556C" w:rsidR="0046556C">
              <w:rPr>
                <w:b/>
              </w:rPr>
              <w:t xml:space="preserve"> </w:t>
            </w:r>
          </w:p>
          <w:p w:rsidR="00FC3CB2" w:rsidP="00520E02" w:rsidRDefault="00FC3CB2" w14:paraId="19219836" wp14:textId="77777777">
            <w:pPr>
              <w:keepNext/>
            </w:pPr>
          </w:p>
        </w:tc>
      </w:tr>
    </w:tbl>
    <w:p xmlns:wp14="http://schemas.microsoft.com/office/word/2010/wordml" w:rsidR="00E46AB8" w:rsidRDefault="00E46AB8" w14:paraId="296FEF7D" wp14:textId="77777777"/>
    <w:p xmlns:wp14="http://schemas.microsoft.com/office/word/2010/wordml" w:rsidR="00E46AB8" w:rsidP="00397994" w:rsidRDefault="0025582F" w14:paraId="5DCB6A79" wp14:textId="77777777">
      <w:pPr>
        <w:pStyle w:val="Titre2"/>
      </w:pPr>
      <w:bookmarkStart w:name="_Toc420201673" w:id="61"/>
      <w:bookmarkStart w:name="_Toc428010536" w:id="62"/>
      <w:bookmarkStart w:name="_Toc429386080" w:id="63"/>
      <w:bookmarkStart w:name="_Toc430058726" w:id="64"/>
      <w:bookmarkStart w:name="_Toc430066197" w:id="65"/>
      <w:bookmarkStart w:name="_Toc430067950" w:id="66"/>
      <w:bookmarkStart w:name="_Toc430076885" w:id="67"/>
      <w:bookmarkStart w:name="_Toc431128150" w:id="68"/>
      <w:bookmarkStart w:name="_Toc431638414" w:id="69"/>
      <w:bookmarkStart w:name="_Toc431788471" w:id="70"/>
      <w:bookmarkStart w:name="_Toc431905058" w:id="71"/>
      <w:bookmarkStart w:name="_Toc432502231" w:id="72"/>
      <w:bookmarkStart w:name="_Toc446131409" w:id="73"/>
      <w:bookmarkStart w:name="_Toc446757042" w:id="74"/>
      <w:bookmarkStart w:name="_Toc449170991" w:id="75"/>
      <w:bookmarkStart w:name="_Toc451313886" w:id="76"/>
      <w:bookmarkStart w:name="_Toc491148059" w:id="77"/>
      <w:bookmarkStart w:name="_Toc521728104" w:id="78"/>
      <w:bookmarkStart w:name="_Toc1449932" w:id="79"/>
      <w:bookmarkStart w:name="_Toc58128876" w:id="80"/>
      <w:bookmarkStart w:name="_Toc58136248" w:id="81"/>
      <w:bookmarkStart w:name="_Toc220237895" w:id="82"/>
      <w:bookmarkStart w:name="_Toc267577692" w:id="83"/>
      <w:bookmarkStart w:name="_Toc267577737" w:id="84"/>
      <w:bookmarkStart w:name="_Toc27053782" w:id="85"/>
      <w:bookmarkStart w:name="_Toc1449937" w:id="86"/>
      <w:bookmarkStart w:name="_Toc58128877" w:id="87"/>
      <w:bookmarkStart w:name="_Toc58136249" w:id="88"/>
      <w:bookmarkStart w:name="_Toc410637699" w:id="89"/>
      <w:bookmarkStart w:name="_Toc411310783" w:id="90"/>
      <w:bookmarkStart w:name="_Toc411391045" w:id="91"/>
      <w:bookmarkStart w:name="_Toc412956425" w:id="92"/>
      <w:bookmarkStart w:name="_Toc419778884" w:id="93"/>
      <w:bookmarkStart w:name="_Toc419778941" w:id="94"/>
      <w:bookmarkStart w:name="_Toc419779034" w:id="95"/>
      <w:bookmarkStart w:name="_Toc419779213" w:id="96"/>
      <w:bookmarkStart w:name="_Toc422219460" w:id="97"/>
      <w:bookmarkStart w:name="_Toc422219581" w:id="98"/>
      <w:bookmarkStart w:name="_Toc422713365" w:id="99"/>
      <w:bookmarkStart w:name="_Toc447102838" w:id="100"/>
      <w:bookmarkStart w:name="_Toc450011960" w:id="101"/>
      <w:bookmarkStart w:name="_Toc450018470" w:id="102"/>
      <w:bookmarkStart w:name="_Toc521728108" w:id="103"/>
      <w:r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xmlns:wp14="http://schemas.microsoft.com/office/word/2010/wordml" w:rsidR="003E07F2" w:rsidP="003E07F2" w:rsidRDefault="003E07F2" w14:paraId="0F19D28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xmlns:wp14="http://schemas.microsoft.com/office/word/2010/wordml" w:rsidRPr="003E07F2" w:rsidR="003E07F2" w:rsidP="003E07F2" w:rsidRDefault="003E07F2" w14:paraId="7194DBDC" wp14:textId="77777777"/>
    <w:p xmlns:wp14="http://schemas.microsoft.com/office/word/2010/wordml" w:rsidR="00E46AB8" w:rsidRDefault="0025582F" w14:paraId="4FA011C7" wp14:textId="77777777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xmlns:wp14="http://schemas.microsoft.com/office/word/2010/wordml" w:rsidR="00E46AB8" w:rsidRDefault="00CD1A15" w14:paraId="1BE761C9" wp14:textId="77777777">
      <w:pPr>
        <w:pStyle w:val="Titre3"/>
      </w:pPr>
      <w:bookmarkStart w:name="_Toc220237896" w:id="104"/>
      <w:bookmarkStart w:name="_Toc267577693" w:id="105"/>
      <w:bookmarkStart w:name="_Toc267577738" w:id="106"/>
      <w:bookmarkStart w:name="_Toc27053783" w:id="107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xmlns:wp14="http://schemas.microsoft.com/office/word/2010/wordml" w:rsidRPr="00323231" w:rsidR="000C2ED5" w:rsidP="000C2ED5" w:rsidRDefault="000C2ED5" w14:paraId="06AFBC09" wp14:textId="77777777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46556C">
        <w:t>XX</w:t>
      </w:r>
      <w:r w:rsidRPr="00323231">
        <w:t xml:space="preserve"> pour récupération et téléch</w:t>
      </w:r>
      <w:r w:rsidR="0046556C">
        <w:t xml:space="preserve">argement de fichiers </w:t>
      </w:r>
    </w:p>
    <w:p xmlns:wp14="http://schemas.microsoft.com/office/word/2010/wordml" w:rsidRPr="00323231" w:rsidR="000C2ED5" w:rsidP="000C2ED5" w:rsidRDefault="000C2ED5" w14:paraId="19E5D7B4" wp14:textId="77777777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46556C">
        <w:t>XX</w:t>
      </w:r>
      <w:r w:rsidRPr="00323231">
        <w:t xml:space="preserve"> pour la réalisation du transfert du pack</w:t>
      </w:r>
    </w:p>
    <w:p xmlns:wp14="http://schemas.microsoft.com/office/word/2010/wordml" w:rsidR="000C2ED5" w:rsidP="000C2ED5" w:rsidRDefault="000C2ED5" w14:paraId="3F42E5CF" wp14:textId="77777777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proofErr w:type="spellStart"/>
      <w:r w:rsidRPr="00323231">
        <w:rPr>
          <w:rFonts w:ascii="Courier New" w:hAnsi="Courier New" w:cs="Courier New"/>
          <w:color w:val="0000FF"/>
          <w:sz w:val="18"/>
        </w:rPr>
        <w:t>root</w:t>
      </w:r>
      <w:proofErr w:type="spellEnd"/>
      <w:r w:rsidRPr="00323231">
        <w:rPr>
          <w:rFonts w:ascii="Courier New" w:hAnsi="Courier New" w:cs="Courier New"/>
          <w:color w:val="0000FF"/>
          <w:sz w:val="18"/>
        </w:rPr>
        <w:t xml:space="preserve"> </w:t>
      </w:r>
      <w:r w:rsidRPr="00323231">
        <w:t>sur la machine</w:t>
      </w:r>
    </w:p>
    <w:p xmlns:wp14="http://schemas.microsoft.com/office/word/2010/wordml" w:rsidR="000C2ED5" w:rsidP="000C2ED5" w:rsidRDefault="000C2ED5" w14:paraId="41424530" wp14:textId="0D77823C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  <w:rPr/>
      </w:pPr>
      <w:r w:rsidR="000C2ED5">
        <w:rPr/>
        <w:t xml:space="preserve">Disposer d'un compte </w:t>
      </w:r>
      <w:r w:rsidRPr="0F2D77CB" w:rsidR="000C2ED5">
        <w:rPr>
          <w:rFonts w:ascii="Courier New" w:hAnsi="Courier New" w:cs="Courier New"/>
          <w:color w:val="0000FF"/>
          <w:sz w:val="18"/>
          <w:szCs w:val="18"/>
        </w:rPr>
        <w:t>webad</w:t>
      </w:r>
      <w:r w:rsidRPr="0F2D77CB" w:rsidR="4C142695">
        <w:rPr>
          <w:rFonts w:ascii="Courier New" w:hAnsi="Courier New" w:cs="Courier New"/>
          <w:color w:val="0000FF"/>
          <w:sz w:val="18"/>
          <w:szCs w:val="18"/>
        </w:rPr>
        <w:t>mi</w:t>
      </w:r>
      <w:r w:rsidRPr="0F2D77CB" w:rsidR="00284A3F">
        <w:rPr>
          <w:rFonts w:ascii="Courier New" w:hAnsi="Courier New" w:cs="Courier New"/>
          <w:color w:val="0000FF"/>
          <w:sz w:val="18"/>
          <w:szCs w:val="18"/>
        </w:rPr>
        <w:t>n</w:t>
      </w:r>
      <w:r w:rsidRPr="0F2D77CB" w:rsidR="000C2ED5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0C2ED5">
        <w:rPr/>
        <w:t>sur la machine</w:t>
      </w:r>
    </w:p>
    <w:p xmlns:wp14="http://schemas.microsoft.com/office/word/2010/wordml" w:rsidR="00E46AB8" w:rsidRDefault="00E46AB8" w14:paraId="769D0D3C" wp14:textId="77777777"/>
    <w:p xmlns:wp14="http://schemas.microsoft.com/office/word/2010/wordml" w:rsidR="00C97833" w:rsidP="00C97833" w:rsidRDefault="00CD1A15" w14:paraId="256C98AE" wp14:textId="77777777">
      <w:pPr>
        <w:pStyle w:val="Titre3"/>
      </w:pPr>
      <w:bookmarkStart w:name="_Toc220237897" w:id="108"/>
      <w:bookmarkStart w:name="_Toc267577694" w:id="109"/>
      <w:bookmarkStart w:name="_Toc267577739" w:id="110"/>
      <w:bookmarkStart w:name="_Toc27053784" w:id="111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xmlns:wp14="http://schemas.microsoft.com/office/word/2010/wordml" w:rsidR="000C2ED5" w:rsidP="000C2ED5" w:rsidRDefault="000C2ED5" w14:paraId="141614FD" wp14:textId="77777777">
      <w:pPr>
        <w:pStyle w:val="Paragraphedeliste"/>
        <w:numPr>
          <w:ilvl w:val="0"/>
          <w:numId w:val="5"/>
        </w:numPr>
      </w:pPr>
      <w:r>
        <w:t>Espace disque disponible :</w:t>
      </w:r>
    </w:p>
    <w:p xmlns:wp14="http://schemas.microsoft.com/office/word/2010/wordml" w:rsidR="000C2ED5" w:rsidP="000C2ED5" w:rsidRDefault="000C2ED5" w14:paraId="54CD245A" wp14:textId="77777777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xmlns:wp14="http://schemas.microsoft.com/office/word/2010/wordml" w:rsidR="000C2ED5" w:rsidTr="002A605E" w14:paraId="7294925B" wp14:textId="77777777">
        <w:tc>
          <w:tcPr>
            <w:tcW w:w="3745" w:type="dxa"/>
            <w:tcBorders>
              <w:bottom w:val="single" w:color="auto" w:sz="4" w:space="0"/>
            </w:tcBorders>
          </w:tcPr>
          <w:p w:rsidR="000C2ED5" w:rsidP="000C2ED5" w:rsidRDefault="000C2ED5" w14:paraId="19735946" wp14:textId="77777777">
            <w:r>
              <w:t>Espace nécessaire  /  répertoire</w:t>
            </w:r>
          </w:p>
        </w:tc>
        <w:tc>
          <w:tcPr>
            <w:tcW w:w="7008" w:type="dxa"/>
            <w:tcBorders>
              <w:bottom w:val="single" w:color="auto" w:sz="4" w:space="0"/>
            </w:tcBorders>
          </w:tcPr>
          <w:p w:rsidR="000C2ED5" w:rsidP="000C2ED5" w:rsidRDefault="000C2ED5" w14:paraId="771B6B66" wp14:textId="77777777">
            <w:r>
              <w:t>Commande de vérification associée</w:t>
            </w:r>
          </w:p>
        </w:tc>
      </w:tr>
      <w:tr xmlns:wp14="http://schemas.microsoft.com/office/word/2010/wordml" w:rsidRPr="00495D18" w:rsidR="000C2ED5" w:rsidTr="002A605E" w14:paraId="1231BE67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82097" w:rsidR="000C2ED5" w:rsidP="000C2ED5" w:rsidRDefault="000C2ED5" w14:paraId="36FEB5B0" wp14:textId="77777777"/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64FC" w:rsidR="000C2ED5" w:rsidP="000C2ED5" w:rsidRDefault="000C2ED5" w14:paraId="30D7AA69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Pr="00495D18" w:rsidR="000C2ED5" w:rsidTr="002A605E" w14:paraId="7196D064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82097" w:rsidR="000C2ED5" w:rsidP="000C2ED5" w:rsidRDefault="000C2ED5" w14:paraId="34FF1C98" wp14:textId="77777777"/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64FC" w:rsidR="000C2ED5" w:rsidP="000C2ED5" w:rsidRDefault="000C2ED5" w14:paraId="6D072C0D" wp14:textId="77777777">
            <w:pPr>
              <w:rPr>
                <w:lang w:val="en-US"/>
              </w:rPr>
            </w:pPr>
          </w:p>
        </w:tc>
      </w:tr>
      <w:tr xmlns:wp14="http://schemas.microsoft.com/office/word/2010/wordml" w:rsidRPr="00FC5D0C" w:rsidR="000C2ED5" w:rsidTr="002A605E" w14:paraId="48A21919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6066" w:rsidR="000C2ED5" w:rsidP="000C2ED5" w:rsidRDefault="000C2ED5" w14:paraId="6BD18F9B" wp14:textId="77777777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13EB3" w:rsidR="000C2ED5" w:rsidP="000C2ED5" w:rsidRDefault="000C2ED5" w14:paraId="238601FE" wp14:textId="77777777">
            <w:pPr>
              <w:rPr>
                <w:rFonts w:ascii="Courier New" w:hAnsi="Courier New" w:cs="Courier New"/>
                <w:sz w:val="18"/>
              </w:rPr>
            </w:pPr>
          </w:p>
        </w:tc>
      </w:tr>
      <w:tr xmlns:wp14="http://schemas.microsoft.com/office/word/2010/wordml" w:rsidRPr="00495D18" w:rsidR="000C2ED5" w:rsidTr="002A605E" w14:paraId="0F3CABC7" wp14:textId="77777777">
        <w:tc>
          <w:tcPr>
            <w:tcW w:w="3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C2ED5" w:rsidP="000C2ED5" w:rsidRDefault="000C2ED5" w14:paraId="5B08B5D1" wp14:textId="77777777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B64FC" w:rsidR="000C2ED5" w:rsidP="000C2ED5" w:rsidRDefault="000C2ED5" w14:paraId="16DEB4AB" wp14:textId="77777777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xmlns:wp14="http://schemas.microsoft.com/office/word/2010/wordml" w:rsidRPr="00A13EB3" w:rsidR="000C2ED5" w:rsidP="000C2ED5" w:rsidRDefault="000C2ED5" w14:paraId="0AD9C6F4" wp14:textId="77777777">
      <w:pPr>
        <w:spacing w:before="0" w:after="0"/>
        <w:ind w:left="720"/>
        <w:rPr>
          <w:lang w:val="en-US"/>
        </w:rPr>
      </w:pPr>
    </w:p>
    <w:p xmlns:wp14="http://schemas.microsoft.com/office/word/2010/wordml" w:rsidR="000C2ED5" w:rsidP="000C2ED5" w:rsidRDefault="000C2ED5" w14:paraId="1587AFE9" wp14:textId="77777777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xmlns:wp14="http://schemas.microsoft.com/office/word/2010/wordml" w:rsidRPr="007C101B" w:rsidR="000C2ED5" w:rsidP="000C2ED5" w:rsidRDefault="000C2ED5" w14:paraId="4B1F511A" wp14:textId="77777777">
      <w:pPr>
        <w:ind w:left="720"/>
      </w:pPr>
    </w:p>
    <w:p xmlns:wp14="http://schemas.microsoft.com/office/word/2010/wordml" w:rsidR="000C2ED5" w:rsidP="000C2ED5" w:rsidRDefault="000C2ED5" w14:paraId="5FEA7171" wp14:textId="77777777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xmlns:wp14="http://schemas.microsoft.com/office/word/2010/wordml" w:rsidRPr="007C101B" w:rsidR="000C2ED5" w:rsidP="000C2ED5" w:rsidRDefault="000C2ED5" w14:paraId="65F9C3DC" wp14:textId="77777777">
      <w:pPr>
        <w:ind w:left="1440"/>
      </w:pPr>
    </w:p>
    <w:p xmlns:wp14="http://schemas.microsoft.com/office/word/2010/wordml" w:rsidR="000C2ED5" w:rsidP="000C2ED5" w:rsidRDefault="000C2ED5" w14:paraId="730A02D8" wp14:textId="77777777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xmlns:wp14="http://schemas.microsoft.com/office/word/2010/wordml" w:rsidRPr="007C101B" w:rsidR="000C2ED5" w:rsidP="000C2ED5" w:rsidRDefault="000C2ED5" w14:paraId="5023141B" wp14:textId="77777777">
      <w:pPr>
        <w:ind w:left="1440"/>
      </w:pPr>
    </w:p>
    <w:p xmlns:wp14="http://schemas.microsoft.com/office/word/2010/wordml" w:rsidR="0046556C" w:rsidP="0046556C" w:rsidRDefault="000C2ED5" w14:paraId="65B760CA" wp14:textId="77777777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>(</w:t>
      </w:r>
      <w:proofErr w:type="spellStart"/>
      <w:r>
        <w:t>cf</w:t>
      </w:r>
      <w:proofErr w:type="spellEnd"/>
      <w:r>
        <w:t xml:space="preserve"> </w:t>
      </w:r>
      <w:proofErr w:type="gramStart"/>
      <w:r>
        <w:t>DEX )</w:t>
      </w:r>
      <w:proofErr w:type="gramEnd"/>
      <w:r>
        <w:t xml:space="preserve">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xmlns:wp14="http://schemas.microsoft.com/office/word/2010/wordml" w:rsidR="000C2ED5" w:rsidP="000C2ED5" w:rsidRDefault="000C2ED5" w14:paraId="1F3B1409" wp14:textId="77777777">
      <w:pPr>
        <w:ind w:left="1440"/>
      </w:pPr>
    </w:p>
    <w:p xmlns:wp14="http://schemas.microsoft.com/office/word/2010/wordml" w:rsidR="000C2ED5" w:rsidP="000C2ED5" w:rsidRDefault="000C2ED5" w14:paraId="562C75D1" wp14:textId="77777777">
      <w:pPr>
        <w:ind w:left="1440"/>
      </w:pPr>
    </w:p>
    <w:p xmlns:wp14="http://schemas.microsoft.com/office/word/2010/wordml" w:rsidRPr="000C2ED5" w:rsidR="000C2ED5" w:rsidP="000C2ED5" w:rsidRDefault="000C2ED5" w14:paraId="664355AD" wp14:textId="77777777"/>
    <w:p xmlns:wp14="http://schemas.microsoft.com/office/word/2010/wordml" w:rsidR="00E46AB8" w:rsidRDefault="00E46AB8" w14:paraId="1A965116" wp14:textId="77777777"/>
    <w:p xmlns:wp14="http://schemas.microsoft.com/office/word/2010/wordml" w:rsidR="00E46AB8" w:rsidP="00566622" w:rsidRDefault="0025582F" w14:paraId="73A6E14C" wp14:textId="77777777">
      <w:pPr>
        <w:pStyle w:val="Titre1"/>
      </w:pPr>
      <w:bookmarkStart w:name="_Toc267577695" w:id="112"/>
      <w:bookmarkStart w:name="_Toc267577740" w:id="113"/>
      <w:bookmarkStart w:name="_Toc27053785" w:id="114"/>
      <w:bookmarkStart w:name="PARA_2" w:id="115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2"/>
      <w:bookmarkEnd w:id="113"/>
      <w:bookmarkEnd w:id="114"/>
    </w:p>
    <w:p xmlns:wp14="http://schemas.microsoft.com/office/word/2010/wordml" w:rsidR="00E46AB8" w:rsidP="00397994" w:rsidRDefault="0046556C" w14:paraId="4FE21565" wp14:textId="77777777">
      <w:pPr>
        <w:pStyle w:val="Titre2"/>
      </w:pPr>
      <w:bookmarkStart w:name="_Toc27053786" w:id="116"/>
      <w:bookmarkStart w:name="PARA_2_1" w:id="117"/>
      <w:r w:rsidRPr="0046556C">
        <w:rPr>
          <w:i/>
        </w:rPr>
        <w:t>Nom du Pack</w:t>
      </w:r>
      <w:r>
        <w:t xml:space="preserve"> </w:t>
      </w:r>
      <w:r w:rsidR="0025582F">
        <w:t xml:space="preserve">: description </w:t>
      </w:r>
      <w:r w:rsidRPr="00397994" w:rsidR="0025582F">
        <w:t>fonctionnelle</w:t>
      </w:r>
      <w:bookmarkEnd w:id="116"/>
    </w:p>
    <w:p xmlns:wp14="http://schemas.microsoft.com/office/word/2010/wordml" w:rsidR="00E46AB8" w:rsidRDefault="00E46AB8" w14:paraId="7DF4E37C" wp14:textId="77777777"/>
    <w:p xmlns:wp14="http://schemas.microsoft.com/office/word/2010/wordml" w:rsidR="00E46AB8" w:rsidP="00397994" w:rsidRDefault="0046556C" w14:paraId="5A618B9D" wp14:textId="77777777">
      <w:pPr>
        <w:pStyle w:val="Titre2"/>
      </w:pPr>
      <w:bookmarkStart w:name="_Toc27053787" w:id="118"/>
      <w:bookmarkStart w:name="PARA_2_2" w:id="119"/>
      <w:bookmarkStart w:name="_Toc267577697" w:id="120"/>
      <w:bookmarkStart w:name="_Toc267577742" w:id="121"/>
      <w:bookmarkEnd w:id="117"/>
      <w:r w:rsidRPr="0046556C">
        <w:rPr>
          <w:i/>
        </w:rPr>
        <w:t>Nom du Pack</w:t>
      </w:r>
      <w:r w:rsidR="0025582F">
        <w:t xml:space="preserve"> : </w:t>
      </w:r>
      <w:r>
        <w:t>Liste</w:t>
      </w:r>
      <w:r w:rsidR="0025582F">
        <w:t xml:space="preserve"> des scripts</w:t>
      </w:r>
      <w:bookmarkEnd w:id="118"/>
    </w:p>
    <w:p xmlns:wp14="http://schemas.microsoft.com/office/word/2010/wordml" w:rsidRPr="0079661A" w:rsidR="0079661A" w:rsidP="0079661A" w:rsidRDefault="0079661A" w14:paraId="44FB30F8" wp14:textId="77777777"/>
    <w:tbl>
      <w:tblPr>
        <w:tblW w:w="10206" w:type="dxa"/>
        <w:tblInd w:w="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808080" w:sz="4" w:space="0"/>
          <w:insideV w:val="single" w:color="808080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953"/>
      </w:tblGrid>
      <w:tr xmlns:wp14="http://schemas.microsoft.com/office/word/2010/wordml" w:rsidR="00E46AB8" w14:paraId="68DC046F" wp14:textId="77777777">
        <w:trPr>
          <w:trHeight w:val="225"/>
          <w:tblHeader/>
        </w:trPr>
        <w:tc>
          <w:tcPr>
            <w:tcW w:w="4253" w:type="dxa"/>
            <w:shd w:val="clear" w:color="auto" w:fill="D9D9D9"/>
            <w:vAlign w:val="center"/>
          </w:tcPr>
          <w:p w:rsidR="00E46AB8" w:rsidRDefault="0025582F" w14:paraId="6C5A8600" wp14:textId="77777777">
            <w:pPr>
              <w:jc w:val="center"/>
              <w:rPr>
                <w:b/>
                <w:bCs/>
                <w:smallCaps/>
                <w:w w:val="110"/>
              </w:rPr>
            </w:pPr>
            <w:r>
              <w:rPr>
                <w:b/>
                <w:bCs/>
                <w:smallCaps/>
              </w:rPr>
              <w:t>Nom du script</w:t>
            </w:r>
          </w:p>
        </w:tc>
        <w:tc>
          <w:tcPr>
            <w:tcW w:w="5953" w:type="dxa"/>
            <w:tcBorders>
              <w:right w:val="single" w:color="000000" w:sz="8" w:space="0"/>
            </w:tcBorders>
            <w:shd w:val="clear" w:color="auto" w:fill="D9D9D9"/>
          </w:tcPr>
          <w:p w:rsidR="00E46AB8" w:rsidRDefault="0025582F" w14:paraId="10ACDCE6" wp14:textId="77777777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Informations</w:t>
            </w:r>
          </w:p>
        </w:tc>
      </w:tr>
      <w:tr xmlns:wp14="http://schemas.microsoft.com/office/word/2010/wordml" w:rsidR="000C2ED5" w14:paraId="4C060A0F" wp14:textId="77777777">
        <w:trPr>
          <w:trHeight w:val="225"/>
        </w:trPr>
        <w:tc>
          <w:tcPr>
            <w:tcW w:w="4253" w:type="dxa"/>
          </w:tcPr>
          <w:p w:rsidRPr="00835D56" w:rsidR="000C2ED5" w:rsidP="000C2ED5" w:rsidRDefault="000C2ED5" w14:paraId="1DA6542E" wp14:textId="77777777">
            <w:pPr>
              <w:rPr>
                <w:rFonts w:ascii="Courier New" w:hAnsi="Courier New"/>
                <w:b/>
                <w:color w:val="800000"/>
                <w:sz w:val="18"/>
              </w:rPr>
            </w:pPr>
          </w:p>
        </w:tc>
        <w:tc>
          <w:tcPr>
            <w:tcW w:w="5953" w:type="dxa"/>
          </w:tcPr>
          <w:p w:rsidRPr="008F5679" w:rsidR="000C2ED5" w:rsidP="000C2ED5" w:rsidRDefault="000C2ED5" w14:paraId="3B04BD2B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Objectif :</w:t>
            </w:r>
          </w:p>
          <w:p w:rsidRPr="00A14E00" w:rsidR="000C2ED5" w:rsidP="000C2ED5" w:rsidRDefault="000C2ED5" w14:paraId="3041E394" wp14:textId="77777777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</w:p>
          <w:p w:rsidR="000C2ED5" w:rsidP="000C2ED5" w:rsidRDefault="000C2ED5" w14:paraId="1CC568F0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Utilisateur :</w:t>
            </w:r>
          </w:p>
          <w:p w:rsidRPr="00505661" w:rsidR="000C2ED5" w:rsidP="000C2ED5" w:rsidRDefault="000C2ED5" w14:paraId="722B00AE" wp14:textId="77777777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:rsidR="000C2ED5" w:rsidP="000C2ED5" w:rsidRDefault="000C2ED5" w14:paraId="745F82BD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Produits concernés :</w:t>
            </w:r>
          </w:p>
          <w:p w:rsidRPr="00505661" w:rsidR="000C2ED5" w:rsidP="000C2ED5" w:rsidRDefault="000C2ED5" w14:paraId="42C6D796" wp14:textId="77777777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:rsidRPr="008F5679" w:rsidR="000C2ED5" w:rsidP="000C2ED5" w:rsidRDefault="000C2ED5" w14:paraId="5E0B06FA" wp14:textId="7777777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Actions réalisées :</w:t>
            </w:r>
          </w:p>
          <w:p w:rsidRPr="00505661" w:rsidR="000C2ED5" w:rsidP="000C2ED5" w:rsidRDefault="000C2ED5" w14:paraId="6E1831B3" wp14:textId="77777777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Cs/>
                <w:color w:val="auto"/>
                <w:sz w:val="18"/>
              </w:rPr>
            </w:pPr>
          </w:p>
          <w:p w:rsidRPr="00505661" w:rsidR="000C2ED5" w:rsidP="000C2ED5" w:rsidRDefault="000C2ED5" w14:paraId="29D6B04F" wp14:textId="77777777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  <w:r w:rsidRPr="00505661">
              <w:rPr>
                <w:bCs/>
                <w:sz w:val="18"/>
              </w:rPr>
              <w:t xml:space="preserve"> </w:t>
            </w:r>
          </w:p>
          <w:p w:rsidRPr="00505661" w:rsidR="000C2ED5" w:rsidP="000C2ED5" w:rsidRDefault="000C2ED5" w14:paraId="54E11D2A" wp14:textId="77777777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/>
                <w:bCs/>
                <w:color w:val="auto"/>
                <w:sz w:val="18"/>
              </w:rPr>
            </w:pPr>
          </w:p>
        </w:tc>
      </w:tr>
    </w:tbl>
    <w:p xmlns:wp14="http://schemas.microsoft.com/office/word/2010/wordml" w:rsidR="00E46AB8" w:rsidRDefault="00E46AB8" w14:paraId="31126E5D" wp14:textId="77777777"/>
    <w:p xmlns:wp14="http://schemas.microsoft.com/office/word/2010/wordml" w:rsidR="00E46AB8" w:rsidRDefault="0025582F" w14:paraId="6AAC4779" wp14:textId="77777777">
      <w:r>
        <w:t>Pour de plus amples informations, se reporter au cartouche d'en-tête de chaque script livré.</w:t>
      </w:r>
    </w:p>
    <w:bookmarkEnd w:id="115"/>
    <w:bookmarkEnd w:id="119"/>
    <w:p xmlns:wp14="http://schemas.microsoft.com/office/word/2010/wordml" w:rsidRPr="00397994" w:rsidR="00397994" w:rsidP="00397994" w:rsidRDefault="00397994" w14:paraId="2DE403A5" wp14:textId="77777777"/>
    <w:p xmlns:wp14="http://schemas.microsoft.com/office/word/2010/wordml" w:rsidRPr="000C2ED5" w:rsidR="000C2ED5" w:rsidP="000C2ED5" w:rsidRDefault="00BD6C57" w14:paraId="54C02902" wp14:textId="77777777">
      <w:pPr>
        <w:pStyle w:val="Titre1"/>
      </w:pPr>
      <w:bookmarkStart w:name="_Toc27053788" w:id="122"/>
      <w:bookmarkStart w:name="_Toc58128881" w:id="123"/>
      <w:bookmarkStart w:name="_Toc58136253" w:id="124"/>
      <w:bookmarkStart w:name="_Toc267577702" w:id="125"/>
      <w:bookmarkStart w:name="_Toc267577747" w:id="126"/>
      <w:bookmarkStart w:name="PARA_3" w:id="127"/>
      <w:bookmarkEnd w:id="120"/>
      <w:bookmarkEnd w:id="121"/>
      <w:r>
        <w:lastRenderedPageBreak/>
        <w:t>Opérations de déversement</w:t>
      </w:r>
      <w:bookmarkEnd w:id="122"/>
    </w:p>
    <w:p xmlns:wp14="http://schemas.microsoft.com/office/word/2010/wordml" w:rsidR="000C2ED5" w:rsidP="000C2ED5" w:rsidRDefault="000C2ED5" w14:paraId="2A7684E9" wp14:textId="77777777">
      <w:pPr>
        <w:pStyle w:val="Titre2"/>
        <w:tabs>
          <w:tab w:val="num" w:pos="254"/>
        </w:tabs>
        <w:ind w:left="1530" w:hanging="708"/>
      </w:pPr>
      <w:bookmarkStart w:name="_Toc418676702" w:id="128"/>
      <w:bookmarkStart w:name="_Toc426557115" w:id="129"/>
      <w:bookmarkStart w:name="_Toc426557564" w:id="130"/>
      <w:bookmarkStart w:name="_Toc463274662" w:id="131"/>
      <w:bookmarkStart w:name="_Toc506281941" w:id="132"/>
      <w:bookmarkStart w:name="_Ref515460270" w:id="133"/>
      <w:bookmarkStart w:name="_Ref515460276" w:id="134"/>
      <w:bookmarkStart w:name="_Toc27053789" w:id="135"/>
      <w:bookmarkStart w:name="_Toc58128888" w:id="136"/>
      <w:bookmarkStart w:name="_Toc58136260" w:id="137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3"/>
      <w:bookmarkEnd w:id="124"/>
      <w:bookmarkEnd w:id="125"/>
      <w:bookmarkEnd w:id="126"/>
      <w:bookmarkEnd w:id="127"/>
      <w:r>
        <w:t>Dépôt des livrables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xmlns:wp14="http://schemas.microsoft.com/office/word/2010/wordml" w:rsidR="000C2ED5" w:rsidP="000C2ED5" w:rsidRDefault="000C2ED5" w14:paraId="371A309B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 w:rsidR="0046556C">
        <w:rPr>
          <w:sz w:val="14"/>
        </w:rP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46556C">
        <w:t>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0C2ED5" w:rsidP="000C2ED5" w:rsidRDefault="000C2ED5" w14:paraId="1451E3D1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xmlns:wp14="http://schemas.microsoft.com/office/word/2010/wordml" w:rsidR="000C2ED5" w:rsidP="000C2ED5" w:rsidRDefault="000C2ED5" w14:paraId="5DD78FA0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0C2ED5" w:rsidP="000C2ED5" w:rsidRDefault="000C2ED5" w14:paraId="62431CDC" wp14:textId="77777777"/>
    <w:p xmlns:wp14="http://schemas.microsoft.com/office/word/2010/wordml" w:rsidRPr="00925C94" w:rsidR="000C2ED5" w:rsidP="000C2ED5" w:rsidRDefault="000C2ED5" w14:paraId="638CF49C" wp14:textId="77777777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BE0D83">
        <w:rPr>
          <w:szCs w:val="24"/>
        </w:rPr>
        <w:t>XX</w:t>
      </w:r>
    </w:p>
    <w:p xmlns:wp14="http://schemas.microsoft.com/office/word/2010/wordml" w:rsidR="000C2ED5" w:rsidP="000C2ED5" w:rsidRDefault="000C2ED5" w14:paraId="49E398E2" wp14:textId="77777777">
      <w:pPr>
        <w:keepNext/>
        <w:rPr>
          <w:rFonts w:cs="Arial"/>
          <w:color w:val="000000"/>
        </w:rPr>
      </w:pPr>
    </w:p>
    <w:p xmlns:wp14="http://schemas.microsoft.com/office/word/2010/wordml" w:rsidR="00BE0D83" w:rsidP="000C2ED5" w:rsidRDefault="00BE0D83" w14:paraId="6801ACE5" wp14:textId="77777777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</w:p>
    <w:p xmlns:wp14="http://schemas.microsoft.com/office/word/2010/wordml" w:rsidRPr="00A13EB3" w:rsidR="000C2ED5" w:rsidP="000C2ED5" w:rsidRDefault="000C2ED5" w14:paraId="16287F21" wp14:textId="77777777">
      <w:pPr>
        <w:pStyle w:val="texte1ctrl1"/>
        <w:keepNext/>
        <w:rPr>
          <w:rStyle w:val="TexteNormal"/>
        </w:rPr>
      </w:pPr>
    </w:p>
    <w:p xmlns:wp14="http://schemas.microsoft.com/office/word/2010/wordml" w:rsidRPr="008A1024" w:rsidR="000C2ED5" w:rsidP="000C2ED5" w:rsidRDefault="000C2ED5" w14:paraId="1CE1DC96" wp14:textId="77777777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 :</w:t>
      </w:r>
    </w:p>
    <w:p xmlns:wp14="http://schemas.microsoft.com/office/word/2010/wordml" w:rsidRPr="0084286E" w:rsidR="000C2ED5" w:rsidP="000C2ED5" w:rsidRDefault="000C2ED5" w14:paraId="5BE93A62" wp14:textId="77777777"/>
    <w:p xmlns:wp14="http://schemas.microsoft.com/office/word/2010/wordml" w:rsidR="000C2ED5" w:rsidP="000C2ED5" w:rsidRDefault="000C2ED5" w14:paraId="639BD3FA" wp14:textId="77777777">
      <w:pPr>
        <w:pStyle w:val="Titre2"/>
        <w:tabs>
          <w:tab w:val="num" w:pos="254"/>
        </w:tabs>
        <w:ind w:left="1530" w:hanging="708"/>
      </w:pPr>
      <w:bookmarkStart w:name="_Ref407626456" w:id="138"/>
      <w:bookmarkStart w:name="_Toc418676703" w:id="139"/>
      <w:bookmarkStart w:name="_Toc426557116" w:id="140"/>
      <w:bookmarkStart w:name="_Toc426557565" w:id="141"/>
      <w:bookmarkStart w:name="_Toc463274663" w:id="142"/>
      <w:bookmarkStart w:name="_Toc506281942" w:id="143"/>
      <w:bookmarkStart w:name="_Toc27053790" w:id="144"/>
      <w:r>
        <w:t>Déversement des livrables</w:t>
      </w:r>
      <w:bookmarkEnd w:id="138"/>
      <w:bookmarkEnd w:id="139"/>
      <w:bookmarkEnd w:id="140"/>
      <w:bookmarkEnd w:id="141"/>
      <w:bookmarkEnd w:id="142"/>
      <w:bookmarkEnd w:id="143"/>
      <w:bookmarkEnd w:id="144"/>
    </w:p>
    <w:p xmlns:wp14="http://schemas.microsoft.com/office/word/2010/wordml" w:rsidR="000C2ED5" w:rsidP="000C2ED5" w:rsidRDefault="000C2ED5" w14:paraId="09DC1404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E0D83">
        <w:t>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0C2ED5" w:rsidP="000C2ED5" w:rsidRDefault="000C2ED5" w14:paraId="4F20F39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tab/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xmlns:wp14="http://schemas.microsoft.com/office/word/2010/wordml" w:rsidR="000C2ED5" w:rsidP="000C2ED5" w:rsidRDefault="000C2ED5" w14:paraId="14635E6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0C2ED5" w:rsidP="000C2ED5" w:rsidRDefault="000C2ED5" w14:paraId="384BA73E" wp14:textId="77777777"/>
    <w:p xmlns:wp14="http://schemas.microsoft.com/office/word/2010/wordml" w:rsidR="000C2ED5" w:rsidP="000C2ED5" w:rsidRDefault="000C2ED5" w14:paraId="5A120E0D" wp14:textId="77777777">
      <w:pPr>
        <w:pStyle w:val="Titre1"/>
      </w:pPr>
      <w:bookmarkStart w:name="_Toc463274664" w:id="145"/>
      <w:bookmarkStart w:name="_Toc506281943" w:id="146"/>
      <w:bookmarkStart w:name="_Toc27053791" w:id="147"/>
      <w:bookmarkStart w:name="_Ref407112072" w:id="148"/>
      <w:bookmarkStart w:name="_Ref407112077" w:id="149"/>
      <w:bookmarkStart w:name="_Ref412455498" w:id="150"/>
      <w:bookmarkStart w:name="_Ref412455502" w:id="151"/>
      <w:bookmarkStart w:name="_Toc418676704" w:id="152"/>
      <w:bookmarkStart w:name="_Toc426557117" w:id="153"/>
      <w:bookmarkStart w:name="_Toc426557566" w:id="154"/>
      <w:r>
        <w:lastRenderedPageBreak/>
        <w:t>Opérations sur les serveurs</w:t>
      </w:r>
      <w:bookmarkEnd w:id="145"/>
      <w:bookmarkEnd w:id="146"/>
      <w:bookmarkEnd w:id="147"/>
      <w:r>
        <w:t xml:space="preserve">  </w:t>
      </w:r>
      <w:bookmarkEnd w:id="148"/>
      <w:bookmarkEnd w:id="149"/>
      <w:bookmarkEnd w:id="150"/>
      <w:bookmarkEnd w:id="151"/>
      <w:bookmarkEnd w:id="152"/>
      <w:bookmarkEnd w:id="153"/>
      <w:bookmarkEnd w:id="154"/>
    </w:p>
    <w:p xmlns:wp14="http://schemas.microsoft.com/office/word/2010/wordml" w:rsidR="000C2ED5" w:rsidP="000C2ED5" w:rsidRDefault="000C2ED5" w14:paraId="34B3F2EB" wp14:textId="77777777"/>
    <w:tbl>
      <w:tblPr>
        <w:tblW w:w="10206" w:type="dxa"/>
        <w:tblInd w:w="70" w:type="dxa"/>
        <w:tblBorders>
          <w:top w:val="single" w:color="C00000" w:sz="8" w:space="0"/>
          <w:left w:val="threeDEmboss" w:color="C00000" w:sz="24" w:space="0"/>
          <w:bottom w:val="single" w:color="C00000" w:sz="8" w:space="0"/>
          <w:right w:val="single" w:color="365F91" w:themeColor="accent1" w:themeShade="BF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xmlns:wp14="http://schemas.microsoft.com/office/word/2010/wordml" w:rsidR="000C2ED5" w:rsidTr="0F2D77CB" w14:paraId="15DF45E0" wp14:textId="77777777">
        <w:trPr>
          <w:trHeight w:val="1498"/>
          <w:tblHeader/>
        </w:trPr>
        <w:tc>
          <w:tcPr>
            <w:tcW w:w="1418" w:type="dxa"/>
            <w:shd w:val="clear" w:color="auto" w:fill="auto"/>
            <w:tcMar/>
            <w:vAlign w:val="center"/>
          </w:tcPr>
          <w:p w:rsidR="000C2ED5" w:rsidP="000C2ED5" w:rsidRDefault="000C2ED5" w14:paraId="7D34F5C7" wp14:textId="77777777">
            <w:pPr>
              <w:rPr>
                <w:b/>
                <w:bCs/>
                <w:w w:val="110"/>
              </w:rPr>
            </w:pPr>
            <w:r w:rsidR="000C2ED5">
              <w:drawing>
                <wp:inline xmlns:wp14="http://schemas.microsoft.com/office/word/2010/wordprocessingDrawing" wp14:editId="7DCACFB6" wp14:anchorId="7720C511">
                  <wp:extent cx="811530" cy="811530"/>
                  <wp:effectExtent l="0" t="0" r="0" b="0"/>
                  <wp:docPr id="2" name="Image 2" descr="1350052945_bomb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"/>
                          <pic:cNvPicPr/>
                        </pic:nvPicPr>
                        <pic:blipFill>
                          <a:blip r:embed="R0a0e1a67ae29445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color="C00000" w:sz="8" w:space="0"/>
              <w:bottom w:val="single" w:color="C00000" w:sz="8" w:space="0"/>
              <w:right w:val="single" w:color="C00000" w:sz="8" w:space="0"/>
            </w:tcBorders>
            <w:shd w:val="clear" w:color="auto" w:fill="auto"/>
            <w:tcMar/>
          </w:tcPr>
          <w:p w:rsidRPr="006256A2" w:rsidR="00BE0D83" w:rsidP="00BE0D83" w:rsidRDefault="00BE0D83" w14:paraId="0BC086A5" wp14:textId="77777777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:rsidR="000C2ED5" w:rsidP="000C2ED5" w:rsidRDefault="000C2ED5" w14:paraId="0B4020A7" wp14:textId="77777777"/>
        </w:tc>
      </w:tr>
    </w:tbl>
    <w:p xmlns:wp14="http://schemas.microsoft.com/office/word/2010/wordml" w:rsidR="000C2ED5" w:rsidP="000C2ED5" w:rsidRDefault="000C2ED5" w14:paraId="2B1B291D" wp14:textId="5928F2B1">
      <w:pPr>
        <w:pStyle w:val="Titre2"/>
        <w:tabs>
          <w:tab w:val="num" w:pos="254"/>
        </w:tabs>
        <w:ind w:left="1530" w:hanging="708"/>
        <w:rPr/>
      </w:pPr>
      <w:bookmarkStart w:name="_Ref387068658" w:id="155"/>
      <w:bookmarkStart w:name="_Toc418676705" w:id="156"/>
      <w:bookmarkStart w:name="_Toc426557118" w:id="157"/>
      <w:bookmarkStart w:name="_Toc426557567" w:id="158"/>
      <w:bookmarkStart w:name="_Toc463274665" w:id="159"/>
      <w:bookmarkStart w:name="_Toc506281944" w:id="160"/>
      <w:bookmarkStart w:name="_Toc27053792" w:id="161"/>
      <w:r w:rsidR="000C2ED5">
        <w:rPr/>
        <w:t xml:space="preserve">Opérations spécifiques </w:t>
      </w:r>
      <w:r w:rsidR="00BE0D83">
        <w:rPr/>
        <w:t xml:space="preserve">DE </w:t>
      </w:r>
      <w:r w:rsidR="000C2ED5">
        <w:rPr/>
        <w:t>pré-</w:t>
      </w:r>
      <w:r w:rsidR="264F942F">
        <w:rPr/>
        <w:t>Installation</w:t>
      </w:r>
      <w:bookmarkEnd w:id="155"/>
      <w:bookmarkEnd w:id="156"/>
      <w:bookmarkEnd w:id="157"/>
      <w:bookmarkEnd w:id="158"/>
      <w:bookmarkEnd w:id="159"/>
      <w:bookmarkEnd w:id="160"/>
      <w:bookmarkEnd w:id="161"/>
    </w:p>
    <w:p xmlns:wp14="http://schemas.microsoft.com/office/word/2010/wordml" w:rsidRPr="00BE0D83" w:rsidR="000C2ED5" w:rsidP="000C2ED5" w:rsidRDefault="00BE0D83" w14:paraId="685F7C51" wp14:textId="7777777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</w:rPr>
      </w:pPr>
      <w:bookmarkStart w:name="_Toc505855988" w:id="162"/>
      <w:bookmarkStart w:name="_Ref506194391" w:id="163"/>
      <w:bookmarkStart w:name="_Ref506194398" w:id="164"/>
      <w:bookmarkStart w:name="_Toc506281945" w:id="165"/>
      <w:bookmarkStart w:name="_Toc27053793" w:id="166"/>
      <w:r w:rsidRPr="00BE0D83">
        <w:rPr>
          <w:i/>
        </w:rPr>
        <w:t>XXX</w:t>
      </w:r>
      <w:bookmarkEnd w:id="162"/>
      <w:bookmarkEnd w:id="163"/>
      <w:bookmarkEnd w:id="164"/>
      <w:bookmarkEnd w:id="165"/>
      <w:bookmarkEnd w:id="166"/>
    </w:p>
    <w:p xmlns:wp14="http://schemas.microsoft.com/office/word/2010/wordml" w:rsidR="000C2ED5" w:rsidP="000C2ED5" w:rsidRDefault="000C2ED5" w14:paraId="2ED8C43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E0D83">
        <w:t>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0C2ED5" w:rsidP="000C2ED5" w:rsidRDefault="000C2ED5" w14:paraId="4CB47247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 w:rsidR="00082300">
        <w:rPr>
          <w:b/>
          <w:bCs/>
          <w:color w:val="800000"/>
        </w:rPr>
        <w:t xml:space="preserve"> </w:t>
      </w:r>
    </w:p>
    <w:p xmlns:wp14="http://schemas.microsoft.com/office/word/2010/wordml" w:rsidR="000C2ED5" w:rsidP="000C2ED5" w:rsidRDefault="000C2ED5" w14:paraId="351BA5EF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0C2ED5" w:rsidP="000C2ED5" w:rsidRDefault="000C2ED5" w14:paraId="1D7B270A" wp14:textId="77777777"/>
    <w:p xmlns:wp14="http://schemas.microsoft.com/office/word/2010/wordml" w:rsidR="000C2ED5" w:rsidP="000C2ED5" w:rsidRDefault="00BE0D83" w14:paraId="7669B189" wp14:textId="77777777">
      <w:pPr>
        <w:spacing w:after="40"/>
      </w:pPr>
      <w:r>
        <w:t>E</w:t>
      </w:r>
      <w:r w:rsidRPr="00C10EC3" w:rsidR="000C2ED5">
        <w:t>x</w:t>
      </w:r>
      <w:r w:rsidR="000C2ED5">
        <w:t>écuter les commandes suivantes :</w:t>
      </w:r>
    </w:p>
    <w:p xmlns:wp14="http://schemas.microsoft.com/office/word/2010/wordml" w:rsidR="00BE0D83" w:rsidP="000C2ED5" w:rsidRDefault="00BE0D83" w14:paraId="4F904CB7" wp14:textId="77777777">
      <w:pPr>
        <w:spacing w:after="40"/>
      </w:pPr>
    </w:p>
    <w:p xmlns:wp14="http://schemas.microsoft.com/office/word/2010/wordml" w:rsidRPr="00BE0D83" w:rsidR="000C2ED5" w:rsidP="000C2ED5" w:rsidRDefault="00BE0D83" w14:paraId="1CAF9EF3" wp14:textId="7777777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</w:rPr>
      </w:pPr>
      <w:bookmarkStart w:name="_Toc452456400" w:id="167"/>
      <w:bookmarkStart w:name="_Toc455668352" w:id="168"/>
      <w:bookmarkStart w:name="_Toc505855989" w:id="169"/>
      <w:bookmarkStart w:name="_Toc506281946" w:id="170"/>
      <w:bookmarkStart w:name="_Toc27053794" w:id="171"/>
      <w:r w:rsidRPr="00BE0D83">
        <w:rPr>
          <w:i/>
        </w:rPr>
        <w:t>XXX</w:t>
      </w:r>
      <w:bookmarkEnd w:id="167"/>
      <w:bookmarkEnd w:id="168"/>
      <w:bookmarkEnd w:id="169"/>
      <w:bookmarkEnd w:id="170"/>
      <w:bookmarkEnd w:id="171"/>
    </w:p>
    <w:p xmlns:wp14="http://schemas.microsoft.com/office/word/2010/wordml" w:rsidR="00BE0D83" w:rsidP="00BE0D83" w:rsidRDefault="00BE0D83" w14:paraId="7C3AF1D3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667A4D63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4BF8F0BE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06971CD3" wp14:textId="77777777"/>
    <w:p xmlns:wp14="http://schemas.microsoft.com/office/word/2010/wordml" w:rsidR="00BE0D83" w:rsidP="00BE0D83" w:rsidRDefault="00BE0D83" w14:paraId="1843CFF7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BE0D83" w:rsidP="00BE0D83" w:rsidRDefault="00BE0D83" w14:paraId="2A1F701D" wp14:textId="77777777">
      <w:pPr>
        <w:spacing w:after="40"/>
      </w:pPr>
    </w:p>
    <w:p xmlns:wp14="http://schemas.microsoft.com/office/word/2010/wordml" w:rsidR="00BE0D83" w:rsidP="00BE0D83" w:rsidRDefault="00BE0D83" w14:paraId="03EFCA41" wp14:textId="77777777">
      <w:pPr>
        <w:spacing w:after="40"/>
      </w:pPr>
    </w:p>
    <w:p xmlns:wp14="http://schemas.microsoft.com/office/word/2010/wordml" w:rsidR="000C2ED5" w:rsidP="000C2ED5" w:rsidRDefault="000C2ED5" w14:paraId="35450892" wp14:textId="7620A5DA">
      <w:pPr>
        <w:pStyle w:val="Titre2"/>
        <w:keepNext/>
        <w:tabs>
          <w:tab w:val="num" w:pos="254"/>
        </w:tabs>
        <w:ind w:left="1530" w:hanging="708"/>
        <w:rPr/>
      </w:pPr>
      <w:bookmarkStart w:name="_Ref387068694" w:id="172"/>
      <w:bookmarkStart w:name="_Toc418676712" w:id="173"/>
      <w:bookmarkStart w:name="_Toc426557126" w:id="174"/>
      <w:bookmarkStart w:name="_Toc426557575" w:id="175"/>
      <w:bookmarkStart w:name="_Toc463274674" w:id="176"/>
      <w:bookmarkStart w:name="_Toc505855995" w:id="177"/>
      <w:bookmarkStart w:name="_Toc506281954" w:id="178"/>
      <w:bookmarkStart w:name="_Toc27053795" w:id="179"/>
      <w:r w:rsidR="7A5A4007">
        <w:rPr/>
        <w:t>Installation</w:t>
      </w:r>
      <w:r w:rsidR="000C2ED5">
        <w:rPr/>
        <w:t xml:space="preserve"> applicative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xmlns:wp14="http://schemas.microsoft.com/office/word/2010/wordml" w:rsidRPr="00BE0D83" w:rsidR="000C2ED5" w:rsidP="000C2ED5" w:rsidRDefault="00BE0D83" w14:paraId="07043E8E" wp14:textId="77777777">
      <w:pPr>
        <w:pStyle w:val="Titre3"/>
        <w:tabs>
          <w:tab w:val="num" w:pos="709"/>
        </w:tabs>
        <w:rPr>
          <w:i/>
        </w:rPr>
      </w:pPr>
      <w:bookmarkStart w:name="_Toc455668358" w:id="180"/>
      <w:bookmarkStart w:name="_Toc505855996" w:id="181"/>
      <w:bookmarkStart w:name="_Toc506281955" w:id="182"/>
      <w:bookmarkStart w:name="_Toc27053796" w:id="183"/>
      <w:r w:rsidRPr="00BE0D83">
        <w:rPr>
          <w:i/>
        </w:rPr>
        <w:t>XXX</w:t>
      </w:r>
      <w:bookmarkEnd w:id="180"/>
      <w:bookmarkEnd w:id="181"/>
      <w:bookmarkEnd w:id="182"/>
      <w:bookmarkEnd w:id="183"/>
    </w:p>
    <w:p xmlns:wp14="http://schemas.microsoft.com/office/word/2010/wordml" w:rsidR="00BE0D83" w:rsidP="00BE0D83" w:rsidRDefault="00BE0D83" w14:paraId="7A72A94A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6B75E0FC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13DD8438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5F96A722" wp14:textId="77777777"/>
    <w:p xmlns:wp14="http://schemas.microsoft.com/office/word/2010/wordml" w:rsidR="00BE0D83" w:rsidP="00BE0D83" w:rsidRDefault="00BE0D83" w14:paraId="7C882706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0C2ED5" w:rsidP="000C2ED5" w:rsidRDefault="000C2ED5" w14:paraId="5B95CD12" wp14:textId="77777777">
      <w:pPr>
        <w:keepNext/>
        <w:rPr>
          <w:lang w:val="en-US"/>
        </w:rPr>
      </w:pPr>
    </w:p>
    <w:p xmlns:wp14="http://schemas.microsoft.com/office/word/2010/wordml" w:rsidR="000C2ED5" w:rsidP="000C2ED5" w:rsidRDefault="00BE0D83" w14:paraId="2C858127" wp14:textId="77777777">
      <w:pPr>
        <w:pStyle w:val="Titre3"/>
        <w:tabs>
          <w:tab w:val="num" w:pos="254"/>
          <w:tab w:val="num" w:pos="709"/>
          <w:tab w:val="num" w:pos="2948"/>
        </w:tabs>
      </w:pPr>
      <w:bookmarkStart w:name="_Ref506199424" w:id="184"/>
      <w:bookmarkStart w:name="_Ref506199428" w:id="185"/>
      <w:bookmarkStart w:name="_Toc506281956" w:id="186"/>
      <w:bookmarkStart w:name="_Toc27053797" w:id="187"/>
      <w:bookmarkStart w:name="_Toc418676718" w:id="188"/>
      <w:bookmarkStart w:name="_Toc426557137" w:id="189"/>
      <w:bookmarkStart w:name="_Toc426557586" w:id="190"/>
      <w:bookmarkStart w:name="_Toc463274687" w:id="191"/>
      <w:r w:rsidRPr="00BE0D83">
        <w:rPr>
          <w:i/>
        </w:rPr>
        <w:t>XXX</w:t>
      </w:r>
      <w:bookmarkEnd w:id="184"/>
      <w:bookmarkEnd w:id="185"/>
      <w:bookmarkEnd w:id="186"/>
      <w:bookmarkEnd w:id="187"/>
      <w:r w:rsidR="000C2ED5">
        <w:t xml:space="preserve"> </w:t>
      </w:r>
      <w:bookmarkEnd w:id="188"/>
      <w:bookmarkEnd w:id="189"/>
      <w:bookmarkEnd w:id="190"/>
      <w:bookmarkEnd w:id="191"/>
    </w:p>
    <w:p xmlns:wp14="http://schemas.microsoft.com/office/word/2010/wordml" w:rsidR="00BE0D83" w:rsidP="00BE0D83" w:rsidRDefault="00BE0D83" w14:paraId="480E7E7D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08251761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45D53398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5220BBB2" wp14:textId="77777777"/>
    <w:p xmlns:wp14="http://schemas.microsoft.com/office/word/2010/wordml" w:rsidR="00BE0D83" w:rsidP="00BE0D83" w:rsidRDefault="00BE0D83" w14:paraId="7F230146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BE0D83" w:rsidP="00BE0D83" w:rsidRDefault="00BE0D83" w14:paraId="13CB595B" wp14:textId="77777777">
      <w:pPr>
        <w:spacing w:after="40"/>
      </w:pPr>
    </w:p>
    <w:p xmlns:wp14="http://schemas.microsoft.com/office/word/2010/wordml" w:rsidR="000C2ED5" w:rsidP="000C2ED5" w:rsidRDefault="000C2ED5" w14:paraId="1A7DA99E" wp14:textId="77777777">
      <w:pPr>
        <w:pStyle w:val="Titre1"/>
      </w:pPr>
      <w:bookmarkStart w:name="_Ref387068699" w:id="192"/>
      <w:bookmarkStart w:name="_Toc418676722" w:id="193"/>
      <w:bookmarkStart w:name="_Toc426557141" w:id="194"/>
      <w:bookmarkStart w:name="_Toc426557590" w:id="195"/>
      <w:bookmarkStart w:name="_Toc463274691" w:id="196"/>
      <w:bookmarkStart w:name="_Toc506281959" w:id="197"/>
      <w:bookmarkStart w:name="_Toc27053798" w:id="198"/>
      <w:r>
        <w:lastRenderedPageBreak/>
        <w:t>Opérations post-installation</w:t>
      </w:r>
      <w:bookmarkEnd w:id="192"/>
      <w:bookmarkEnd w:id="193"/>
      <w:bookmarkEnd w:id="194"/>
      <w:bookmarkEnd w:id="195"/>
      <w:bookmarkEnd w:id="196"/>
      <w:bookmarkEnd w:id="197"/>
      <w:bookmarkEnd w:id="198"/>
    </w:p>
    <w:p xmlns:wp14="http://schemas.microsoft.com/office/word/2010/wordml" w:rsidRPr="00703329" w:rsidR="000C2ED5" w:rsidP="000C2ED5" w:rsidRDefault="00703329" w14:paraId="74B3164D" wp14:textId="77777777">
      <w:pPr>
        <w:pStyle w:val="Titre2"/>
        <w:rPr>
          <w:i/>
        </w:rPr>
      </w:pPr>
      <w:bookmarkStart w:name="_Toc447101761" w:id="199"/>
      <w:bookmarkStart w:name="_Toc452456412" w:id="200"/>
      <w:bookmarkStart w:name="_Toc455668362" w:id="201"/>
      <w:bookmarkStart w:name="_Toc505856001" w:id="202"/>
      <w:bookmarkStart w:name="_Toc506281960" w:id="203"/>
      <w:bookmarkStart w:name="_Toc434309256" w:id="204"/>
      <w:bookmarkStart w:name="_Toc418676723" w:id="205"/>
      <w:bookmarkStart w:name="_Toc426557142" w:id="206"/>
      <w:bookmarkStart w:name="_Toc426557591" w:id="207"/>
      <w:bookmarkStart w:name="_Toc463274692" w:id="208"/>
      <w:r w:rsidRPr="00703329">
        <w:rPr>
          <w:i/>
        </w:rPr>
        <w:t xml:space="preserve"> </w:t>
      </w:r>
      <w:bookmarkStart w:name="_Toc27053799" w:id="209"/>
      <w:r w:rsidRPr="00703329">
        <w:rPr>
          <w:i/>
        </w:rPr>
        <w:t>XXX</w:t>
      </w:r>
      <w:bookmarkEnd w:id="199"/>
      <w:bookmarkEnd w:id="200"/>
      <w:bookmarkEnd w:id="201"/>
      <w:bookmarkEnd w:id="202"/>
      <w:bookmarkEnd w:id="203"/>
      <w:bookmarkEnd w:id="209"/>
    </w:p>
    <w:p xmlns:wp14="http://schemas.microsoft.com/office/word/2010/wordml" w:rsidR="00BE0D83" w:rsidP="00BE0D83" w:rsidRDefault="00BE0D83" w14:paraId="3343EF8D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BE0D83" w:rsidP="00BE0D83" w:rsidRDefault="00BE0D83" w14:paraId="1540EE0D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BE0D83" w:rsidP="00BE0D83" w:rsidRDefault="00BE0D83" w14:paraId="26EDB709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BE0D83" w:rsidP="00BE0D83" w:rsidRDefault="00BE0D83" w14:paraId="6D9C8D39" wp14:textId="77777777"/>
    <w:p xmlns:wp14="http://schemas.microsoft.com/office/word/2010/wordml" w:rsidR="00BE0D83" w:rsidP="00BE0D83" w:rsidRDefault="00BE0D83" w14:paraId="1BEE50D9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bookmarkEnd w:id="204"/>
    <w:p xmlns:wp14="http://schemas.microsoft.com/office/word/2010/wordml" w:rsidR="000C2ED5" w:rsidP="000C2ED5" w:rsidRDefault="000C2ED5" w14:paraId="675E05EE" wp14:textId="77777777"/>
    <w:p xmlns:wp14="http://schemas.microsoft.com/office/word/2010/wordml" w:rsidRPr="00703329" w:rsidR="000C2ED5" w:rsidP="000C2ED5" w:rsidRDefault="00703329" w14:paraId="455058B5" wp14:textId="77777777">
      <w:pPr>
        <w:pStyle w:val="Titre2"/>
        <w:rPr>
          <w:i/>
        </w:rPr>
      </w:pPr>
      <w:bookmarkStart w:name="_Toc506281961" w:id="210"/>
      <w:bookmarkStart w:name="_Toc27053800" w:id="211"/>
      <w:r w:rsidRPr="00703329">
        <w:rPr>
          <w:i/>
        </w:rPr>
        <w:t>XXX</w:t>
      </w:r>
      <w:bookmarkEnd w:id="210"/>
      <w:bookmarkEnd w:id="211"/>
    </w:p>
    <w:p xmlns:wp14="http://schemas.microsoft.com/office/word/2010/wordml" w:rsidR="00703329" w:rsidP="00703329" w:rsidRDefault="00703329" w14:paraId="1CD0B63B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xmlns:wp14="http://schemas.microsoft.com/office/word/2010/wordml" w:rsidR="00703329" w:rsidP="00703329" w:rsidRDefault="00703329" w14:paraId="506CB116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</w:r>
      <w:r>
        <w:rPr>
          <w:sz w:val="14"/>
        </w:rPr>
        <w:t>:</w:t>
      </w:r>
      <w:r>
        <w:rPr>
          <w:b/>
          <w:bCs/>
          <w:color w:val="800000"/>
        </w:rPr>
        <w:t xml:space="preserve"> </w:t>
      </w:r>
    </w:p>
    <w:p xmlns:wp14="http://schemas.microsoft.com/office/word/2010/wordml" w:rsidR="00703329" w:rsidP="00703329" w:rsidRDefault="00703329" w14:paraId="2BC02075" wp14:textId="77777777">
      <w:pPr>
        <w:keepNext/>
        <w:pBdr>
          <w:top w:val="single" w:color="C0C0C0" w:sz="4" w:space="1"/>
          <w:left w:val="single" w:color="C0C0C0" w:sz="4" w:space="4"/>
          <w:bottom w:val="single" w:color="C0C0C0" w:sz="4" w:space="1"/>
          <w:right w:val="single" w:color="C0C0C0" w:sz="4" w:space="4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</w:r>
      <w:r>
        <w:rPr>
          <w:sz w:val="14"/>
        </w:rPr>
        <w:t>:</w:t>
      </w:r>
      <w:r>
        <w:t xml:space="preserve"> </w:t>
      </w:r>
    </w:p>
    <w:p xmlns:wp14="http://schemas.microsoft.com/office/word/2010/wordml" w:rsidR="00703329" w:rsidP="00703329" w:rsidRDefault="00703329" w14:paraId="2FC17F8B" wp14:textId="77777777"/>
    <w:p xmlns:wp14="http://schemas.microsoft.com/office/word/2010/wordml" w:rsidR="00703329" w:rsidP="00703329" w:rsidRDefault="00703329" w14:paraId="10F6DECD" wp14:textId="77777777">
      <w:pPr>
        <w:spacing w:after="40"/>
      </w:pPr>
      <w:r>
        <w:t>E</w:t>
      </w:r>
      <w:r w:rsidRPr="00C10EC3">
        <w:t>x</w:t>
      </w:r>
      <w:r>
        <w:t>écuter les commandes suivantes :</w:t>
      </w:r>
    </w:p>
    <w:p xmlns:wp14="http://schemas.microsoft.com/office/word/2010/wordml" w:rsidR="00703329" w:rsidP="000C2ED5" w:rsidRDefault="00703329" w14:paraId="0A4F7224" wp14:textId="77777777">
      <w:pPr>
        <w:spacing w:after="40"/>
      </w:pPr>
    </w:p>
    <w:p xmlns:wp14="http://schemas.microsoft.com/office/word/2010/wordml" w:rsidR="00703329" w:rsidP="000C2ED5" w:rsidRDefault="00703329" w14:paraId="5AE48A43" wp14:textId="77777777">
      <w:pPr>
        <w:spacing w:after="40"/>
      </w:pPr>
    </w:p>
    <w:p xmlns:wp14="http://schemas.microsoft.com/office/word/2010/wordml" w:rsidRPr="00215610" w:rsidR="000C2ED5" w:rsidP="00703329" w:rsidRDefault="000C2ED5" w14:paraId="0A6959E7" wp14:textId="77777777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t xml:space="preserve"> </w:t>
      </w:r>
    </w:p>
    <w:p xmlns:wp14="http://schemas.microsoft.com/office/word/2010/wordml" w:rsidRPr="00215610" w:rsidR="000C2ED5" w:rsidP="000C2ED5" w:rsidRDefault="000C2ED5" w14:paraId="50F40DEB" wp14:textId="77777777">
      <w:pPr>
        <w:rPr>
          <w:lang w:val="en-US"/>
        </w:rPr>
      </w:pPr>
    </w:p>
    <w:bookmarkEnd w:id="205"/>
    <w:bookmarkEnd w:id="206"/>
    <w:bookmarkEnd w:id="207"/>
    <w:bookmarkEnd w:id="208"/>
    <w:p xmlns:wp14="http://schemas.microsoft.com/office/word/2010/wordml" w:rsidRPr="00703329" w:rsidR="000C2ED5" w:rsidP="000C2ED5" w:rsidRDefault="009A1F60" w14:paraId="5C38DFA5" wp14:textId="77777777">
      <w:pPr>
        <w:pStyle w:val="Titre1"/>
        <w:rPr>
          <w:i/>
        </w:rPr>
      </w:pPr>
      <w:r>
        <w:rPr>
          <w:i/>
        </w:rPr>
        <w:lastRenderedPageBreak/>
        <w:t>RETOUR ARRIERE</w:t>
      </w:r>
    </w:p>
    <w:tbl>
      <w:tblPr>
        <w:tblW w:w="10206" w:type="dxa"/>
        <w:tblInd w:w="70" w:type="dxa"/>
        <w:tblBorders>
          <w:top w:val="single" w:color="C00000" w:sz="8" w:space="0"/>
          <w:left w:val="threeDEmboss" w:color="C00000" w:sz="24" w:space="0"/>
          <w:bottom w:val="single" w:color="C00000" w:sz="8" w:space="0"/>
          <w:right w:val="single" w:color="365F91" w:themeColor="accent1" w:themeShade="BF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xmlns:wp14="http://schemas.microsoft.com/office/word/2010/wordml" w:rsidRPr="0023641E" w:rsidR="000C2ED5" w:rsidTr="0F2D77CB" w14:paraId="4BF9C81A" wp14:textId="77777777">
        <w:trPr>
          <w:trHeight w:val="1075"/>
          <w:tblHeader/>
        </w:trPr>
        <w:tc>
          <w:tcPr>
            <w:tcW w:w="1418" w:type="dxa"/>
            <w:shd w:val="clear" w:color="auto" w:fill="auto"/>
            <w:tcMar/>
            <w:vAlign w:val="center"/>
          </w:tcPr>
          <w:p w:rsidRPr="0023641E" w:rsidR="000C2ED5" w:rsidP="000C2ED5" w:rsidRDefault="000C2ED5" w14:paraId="77A52294" wp14:textId="77777777">
            <w:pPr>
              <w:rPr>
                <w:b/>
                <w:bCs/>
                <w:w w:val="110"/>
              </w:rPr>
            </w:pPr>
            <w:r w:rsidR="000C2ED5">
              <w:drawing>
                <wp:inline xmlns:wp14="http://schemas.microsoft.com/office/word/2010/wordprocessingDrawing" wp14:editId="62DDEA59" wp14:anchorId="3E6E7A70">
                  <wp:extent cx="811530" cy="811530"/>
                  <wp:effectExtent l="0" t="0" r="0" b="0"/>
                  <wp:docPr id="10" name="Image 2" descr="1350052945_bomb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"/>
                          <pic:cNvPicPr/>
                        </pic:nvPicPr>
                        <pic:blipFill>
                          <a:blip r:embed="R6c4982189bfb45d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color="C00000" w:sz="8" w:space="0"/>
              <w:bottom w:val="single" w:color="C00000" w:sz="8" w:space="0"/>
              <w:right w:val="single" w:color="C00000" w:sz="8" w:space="0"/>
            </w:tcBorders>
            <w:shd w:val="clear" w:color="auto" w:fill="auto"/>
            <w:tcMar/>
          </w:tcPr>
          <w:p w:rsidR="000C2ED5" w:rsidP="000C2ED5" w:rsidRDefault="000C2ED5" w14:paraId="007DCDA8" wp14:textId="77777777">
            <w:pPr>
              <w:spacing w:after="60"/>
              <w:rPr>
                <w:b/>
                <w:color w:val="800000"/>
              </w:rPr>
            </w:pPr>
          </w:p>
          <w:p w:rsidRPr="006256A2" w:rsidR="00703329" w:rsidP="00703329" w:rsidRDefault="00703329" w14:paraId="2E424479" wp14:textId="77777777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:rsidR="000C2ED5" w:rsidP="000C2ED5" w:rsidRDefault="000C2ED5" w14:paraId="450EA2D7" wp14:textId="77777777">
            <w:pPr>
              <w:rPr>
                <w:b/>
              </w:rPr>
            </w:pPr>
          </w:p>
          <w:p w:rsidRPr="0023641E" w:rsidR="000C2ED5" w:rsidP="000C2ED5" w:rsidRDefault="000C2ED5" w14:paraId="3DD355C9" wp14:textId="77777777"/>
        </w:tc>
      </w:tr>
    </w:tbl>
    <w:p xmlns:wp14="http://schemas.microsoft.com/office/word/2010/wordml" w:rsidR="00703329" w:rsidP="00703329" w:rsidRDefault="00703329" w14:paraId="1A81F0B1" wp14:textId="77777777">
      <w:pPr>
        <w:spacing w:after="40"/>
      </w:pPr>
      <w:bookmarkStart w:name="_Toc506281967" w:id="212"/>
      <w:bookmarkStart w:name="_Toc418676728" w:id="213"/>
      <w:bookmarkStart w:name="_Toc426557147" w:id="214"/>
      <w:bookmarkStart w:name="_Toc426557596" w:id="215"/>
      <w:bookmarkStart w:name="_Toc463274701" w:id="216"/>
      <w:bookmarkStart w:name="_GoBack" w:id="217"/>
      <w:bookmarkEnd w:id="217"/>
    </w:p>
    <w:p xmlns:wp14="http://schemas.microsoft.com/office/word/2010/wordml" w:rsidRPr="00703329" w:rsidR="000C2ED5" w:rsidP="000C2ED5" w:rsidRDefault="00703329" w14:paraId="1F2EC897" wp14:textId="77777777">
      <w:pPr>
        <w:pStyle w:val="Titre2"/>
        <w:rPr>
          <w:i/>
        </w:rPr>
      </w:pPr>
      <w:bookmarkStart w:name="_Toc505937883" w:id="218"/>
      <w:bookmarkStart w:name="_Toc506281969" w:id="219"/>
      <w:bookmarkStart w:name="_Toc27053802" w:id="220"/>
      <w:bookmarkEnd w:id="212"/>
      <w:bookmarkEnd w:id="213"/>
      <w:bookmarkEnd w:id="214"/>
      <w:bookmarkEnd w:id="215"/>
      <w:bookmarkEnd w:id="216"/>
      <w:r w:rsidRPr="00703329">
        <w:rPr>
          <w:i/>
        </w:rPr>
        <w:t>XXX</w:t>
      </w:r>
      <w:bookmarkEnd w:id="218"/>
      <w:bookmarkEnd w:id="219"/>
      <w:bookmarkEnd w:id="220"/>
    </w:p>
    <w:p xmlns:wp14="http://schemas.microsoft.com/office/word/2010/wordml" w:rsidRPr="002B04B4" w:rsidR="000C2ED5" w:rsidP="000C2ED5" w:rsidRDefault="000C2ED5" w14:paraId="717AAFBA" wp14:textId="77777777">
      <w:pPr>
        <w:rPr>
          <w:highlight w:val="yellow"/>
          <w:lang w:val="en-US"/>
        </w:rPr>
      </w:pPr>
    </w:p>
    <w:p xmlns:wp14="http://schemas.microsoft.com/office/word/2010/wordml" w:rsidRPr="00703329" w:rsidR="000C2ED5" w:rsidP="000C2ED5" w:rsidRDefault="00703329" w14:paraId="48C7391A" wp14:textId="77777777">
      <w:pPr>
        <w:pStyle w:val="Titre2"/>
        <w:rPr>
          <w:i/>
        </w:rPr>
      </w:pPr>
      <w:bookmarkStart w:name="_Toc505937888" w:id="221"/>
      <w:bookmarkStart w:name="_Toc506281974" w:id="222"/>
      <w:bookmarkStart w:name="_Toc27053803" w:id="223"/>
      <w:r w:rsidRPr="00703329">
        <w:rPr>
          <w:i/>
        </w:rPr>
        <w:t>XXX</w:t>
      </w:r>
      <w:bookmarkEnd w:id="221"/>
      <w:bookmarkEnd w:id="222"/>
      <w:bookmarkEnd w:id="223"/>
    </w:p>
    <w:p xmlns:wp14="http://schemas.microsoft.com/office/word/2010/wordml" w:rsidR="000C2ED5" w:rsidP="000C2ED5" w:rsidRDefault="000C2ED5" w14:paraId="56EE48EE" wp14:textId="77777777"/>
    <w:p xmlns:wp14="http://schemas.microsoft.com/office/word/2010/wordml" w:rsidR="000C2ED5" w:rsidP="000C2ED5" w:rsidRDefault="000C2ED5" w14:paraId="2908EB2C" wp14:textId="77777777"/>
    <w:p xmlns:wp14="http://schemas.microsoft.com/office/word/2010/wordml" w:rsidR="000C2ED5" w:rsidP="000C2ED5" w:rsidRDefault="000C2ED5" w14:paraId="121FD38A" wp14:textId="77777777"/>
    <w:p xmlns:wp14="http://schemas.microsoft.com/office/word/2010/wordml" w:rsidR="000C2ED5" w:rsidP="000C2ED5" w:rsidRDefault="000C2ED5" w14:paraId="1FE2DD96" wp14:textId="77777777"/>
    <w:p xmlns:wp14="http://schemas.microsoft.com/office/word/2010/wordml" w:rsidR="000C2ED5" w:rsidP="000C2ED5" w:rsidRDefault="000C2ED5" w14:paraId="27357532" wp14:textId="77777777"/>
    <w:p xmlns:wp14="http://schemas.microsoft.com/office/word/2010/wordml" w:rsidR="000C2ED5" w:rsidP="000C2ED5" w:rsidRDefault="000C2ED5" w14:paraId="07F023C8" wp14:textId="77777777"/>
    <w:p xmlns:wp14="http://schemas.microsoft.com/office/word/2010/wordml" w:rsidR="000C2ED5" w:rsidP="000C2ED5" w:rsidRDefault="000C2ED5" w14:paraId="4D28D7C0" wp14:textId="77777777">
      <w:pPr>
        <w:pStyle w:val="Titre1"/>
      </w:pPr>
      <w:bookmarkStart w:name="_Toc418676747" w:id="224"/>
      <w:bookmarkStart w:name="_Toc426557172" w:id="225"/>
      <w:bookmarkStart w:name="_Toc426557621" w:id="226"/>
      <w:bookmarkStart w:name="_Toc463274730" w:id="227"/>
      <w:bookmarkStart w:name="_Toc506281981" w:id="228"/>
      <w:bookmarkStart w:name="_Toc27053804" w:id="229"/>
      <w:r>
        <w:lastRenderedPageBreak/>
        <w:t>ANNEXE</w:t>
      </w:r>
      <w:bookmarkEnd w:id="224"/>
      <w:bookmarkEnd w:id="225"/>
      <w:bookmarkEnd w:id="226"/>
      <w:bookmarkEnd w:id="227"/>
      <w:bookmarkEnd w:id="228"/>
      <w:bookmarkEnd w:id="229"/>
    </w:p>
    <w:p xmlns:wp14="http://schemas.microsoft.com/office/word/2010/wordml" w:rsidRPr="00703329" w:rsidR="000C2ED5" w:rsidP="000C2ED5" w:rsidRDefault="00703329" w14:paraId="5356B826" wp14:textId="77777777">
      <w:pPr>
        <w:pStyle w:val="Titre2"/>
        <w:tabs>
          <w:tab w:val="num" w:pos="254"/>
        </w:tabs>
        <w:ind w:left="1530" w:hanging="708"/>
        <w:rPr>
          <w:i/>
        </w:rPr>
      </w:pPr>
      <w:bookmarkStart w:name="_Toc403397185" w:id="230"/>
      <w:bookmarkStart w:name="_Toc407117237" w:id="231"/>
      <w:bookmarkStart w:name="_Toc418676748" w:id="232"/>
      <w:bookmarkStart w:name="_Toc426557173" w:id="233"/>
      <w:bookmarkStart w:name="_Toc426557622" w:id="234"/>
      <w:bookmarkStart w:name="_Toc463274731" w:id="235"/>
      <w:bookmarkStart w:name="_Toc506281982" w:id="236"/>
      <w:bookmarkStart w:name="_Toc27053805" w:id="237"/>
      <w:r w:rsidRPr="00703329">
        <w:rPr>
          <w:i/>
        </w:rPr>
        <w:t>XXX</w:t>
      </w:r>
      <w:r w:rsidRPr="00703329" w:rsidR="000C2ED5">
        <w:rPr>
          <w:i/>
        </w:rPr>
        <w:t xml:space="preserve"> :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xmlns:wp14="http://schemas.microsoft.com/office/word/2010/wordml" w:rsidRPr="00703329" w:rsidR="000C2ED5" w:rsidP="000C2ED5" w:rsidRDefault="00703329" w14:paraId="08C3A35E" wp14:textId="77777777">
      <w:pPr>
        <w:pStyle w:val="Titre2"/>
        <w:tabs>
          <w:tab w:val="num" w:pos="254"/>
        </w:tabs>
        <w:ind w:left="1530" w:hanging="708"/>
        <w:rPr>
          <w:i/>
        </w:rPr>
      </w:pPr>
      <w:bookmarkStart w:name="_Toc463274732" w:id="238"/>
      <w:bookmarkStart w:name="_Toc506281983" w:id="239"/>
      <w:bookmarkStart w:name="_Ref407113468" w:id="240"/>
      <w:bookmarkStart w:name="_Toc407117238" w:id="241"/>
      <w:bookmarkStart w:name="_Ref407628650" w:id="242"/>
      <w:bookmarkStart w:name="_Ref407628653" w:id="243"/>
      <w:bookmarkStart w:name="_Toc418676749" w:id="244"/>
      <w:bookmarkStart w:name="_Toc426557174" w:id="245"/>
      <w:bookmarkStart w:name="_Toc426557623" w:id="246"/>
      <w:bookmarkStart w:name="_Ref402944874" w:id="247"/>
      <w:bookmarkStart w:name="_Toc403397186" w:id="248"/>
      <w:bookmarkStart w:name="_Toc27053806" w:id="249"/>
      <w:r w:rsidRPr="00703329">
        <w:rPr>
          <w:i/>
        </w:rPr>
        <w:t>XXX :</w:t>
      </w:r>
      <w:bookmarkEnd w:id="136"/>
      <w:bookmarkEnd w:id="1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sectPr w:rsidRPr="00703329" w:rsidR="000C2ED5" w:rsidSect="006F1D38">
      <w:headerReference w:type="even" r:id="rId19"/>
      <w:type w:val="continuous"/>
      <w:pgSz w:w="11907" w:h="16840" w:orient="portrait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Pr="00DB247F" w:rsidR="00C4793E" w:rsidP="00FB1AB0" w:rsidRDefault="00C4793E" w14:paraId="5C8C6B09" wp14:textId="77777777">
      <w:pPr>
        <w:spacing w:before="0" w:after="0"/>
      </w:pPr>
      <w:r w:rsidRPr="00DB247F">
        <w:separator/>
      </w:r>
    </w:p>
  </w:endnote>
  <w:endnote w:type="continuationSeparator" w:id="0">
    <w:p xmlns:wp14="http://schemas.microsoft.com/office/word/2010/wordml" w:rsidRPr="00DB247F" w:rsidR="00C4793E" w:rsidP="00FB1AB0" w:rsidRDefault="00C4793E" w14:paraId="3382A365" wp14:textId="77777777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Bold">
    <w:altName w:val="Eras Bold IT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xmlns:wp14="http://schemas.microsoft.com/office/word/2010/wordml" w:rsidRPr="00DB247F" w:rsidR="0046556C" w14:paraId="6604746F" wp14:textId="77777777">
      <w:tc>
        <w:tcPr>
          <w:tcW w:w="2905" w:type="dxa"/>
        </w:tcPr>
        <w:p w:rsidRPr="00DB247F" w:rsidR="0046556C" w:rsidRDefault="0046556C" w14:paraId="6615501B" wp14:textId="77777777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:rsidRPr="00EB5F71" w:rsidR="0046556C" w:rsidRDefault="0046556C" w14:paraId="5BB2D0A0" wp14:textId="77777777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:rsidRPr="00DB247F" w:rsidR="0046556C" w:rsidRDefault="0046556C" w14:paraId="34B39328" wp14:textId="77777777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:rsidRPr="00DB247F" w:rsidR="0046556C" w:rsidRDefault="0046556C" w14:paraId="4BDB5498" wp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01533" w:rsidR="0046556C" w:rsidP="00A32B4D" w:rsidRDefault="0046556C" w14:paraId="019CB8EA" wp14:textId="77777777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xmlns:wp14="http://schemas.microsoft.com/office/word/2010/wordml" w:rsidR="0046556C" w:rsidTr="006F1D38" w14:paraId="47621F13" wp14:textId="77777777">
      <w:trPr>
        <w:trHeight w:val="132"/>
      </w:trPr>
      <w:tc>
        <w:tcPr>
          <w:tcW w:w="6379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Pr="009A1F60" w:rsidR="0046556C" w:rsidP="00EE46BC" w:rsidRDefault="00703329" w14:paraId="05E1D6A9" wp14:textId="77777777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 xml:space="preserve">ECONOCOM </w:t>
          </w:r>
          <w:r w:rsidR="00EE46BC">
            <w:rPr>
              <w:iCs/>
              <w:szCs w:val="20"/>
            </w:rPr>
            <w:t>44 rue de la découverte 31600 LABEGE</w:t>
          </w:r>
        </w:p>
      </w:tc>
      <w:tc>
        <w:tcPr>
          <w:tcW w:w="2552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06BBA33E" wp14:textId="77777777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643B63BB" wp14:textId="77777777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8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11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xmlns:wp14="http://schemas.microsoft.com/office/word/2010/wordml" w:rsidR="0046556C" w:rsidRDefault="0046556C" w14:paraId="464FCBC1" wp14:textId="77777777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xmlns:wp14="http://schemas.microsoft.com/office/word/2010/wordml" w:rsidR="0046556C" w:rsidTr="006F1D38" w14:paraId="0D7861F1" wp14:textId="77777777">
      <w:tc>
        <w:tcPr>
          <w:tcW w:w="6379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Pr="00901533" w:rsidR="0046556C" w:rsidP="00A32B4D" w:rsidRDefault="0046556C" w14:paraId="4732703B" wp14:textId="77777777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:rsidRPr="009A1F60" w:rsidR="0046556C" w:rsidP="00ED01F1" w:rsidRDefault="0046556C" w14:paraId="2916C19D" wp14:textId="77777777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74869460" wp14:textId="77777777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color="auto" w:sz="6" w:space="0"/>
            <w:left w:val="nil"/>
            <w:bottom w:val="nil"/>
            <w:right w:val="nil"/>
          </w:tcBorders>
        </w:tcPr>
        <w:p w:rsidR="0046556C" w:rsidRDefault="0046556C" w14:paraId="3E1FBFFB" wp14:textId="77777777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9A1F60">
            <w:rPr>
              <w:b/>
              <w:i w:val="0"/>
              <w:iCs/>
              <w:noProof/>
              <w:sz w:val="20"/>
            </w:rPr>
            <w:t>11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xmlns:wp14="http://schemas.microsoft.com/office/word/2010/wordml" w:rsidR="0046556C" w:rsidRDefault="0046556C" w14:paraId="187F57B8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Pr="00DB247F" w:rsidR="00C4793E" w:rsidP="00FB1AB0" w:rsidRDefault="00C4793E" w14:paraId="62199465" wp14:textId="77777777">
      <w:pPr>
        <w:spacing w:before="0" w:after="0"/>
      </w:pPr>
      <w:r w:rsidRPr="00DB247F">
        <w:separator/>
      </w:r>
    </w:p>
  </w:footnote>
  <w:footnote w:type="continuationSeparator" w:id="0">
    <w:p xmlns:wp14="http://schemas.microsoft.com/office/word/2010/wordml" w:rsidRPr="00DB247F" w:rsidR="00C4793E" w:rsidP="00FB1AB0" w:rsidRDefault="00C4793E" w14:paraId="0DA123B1" wp14:textId="77777777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xmlns:wp14="http://schemas.microsoft.com/office/word/2010/wordml" w:rsidRPr="00DB247F" w:rsidR="0046556C" w:rsidTr="006F1D38" w14:paraId="10C950D2" wp14:textId="77777777">
      <w:trPr>
        <w:cantSplit/>
      </w:trPr>
      <w:tc>
        <w:tcPr>
          <w:tcW w:w="10773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DB247F" w:rsidR="0046556C" w:rsidP="00960716" w:rsidRDefault="006B0814" w14:paraId="5D56D4FB" wp14:textId="77777777">
          <w:pPr>
            <w:jc w:val="center"/>
          </w:pPr>
          <w:r>
            <w:fldChar w:fldCharType="begin"/>
          </w:r>
          <w:r>
            <w:instrText> TITLE  \* FirstCap  \* MERGEFORMAT </w:instrText>
          </w:r>
          <w:r>
            <w:fldChar w:fldCharType="separate"/>
          </w:r>
          <w:r w:rsidR="0046556C">
            <w:t>Procédure Technique d</w:t>
          </w:r>
          <w:r w:rsidR="00703329">
            <w:t>'installation / Migratio</w:t>
          </w:r>
          <w:r w:rsidR="00960716">
            <w:t>n de l’application NOM APPLICATION-VERSION-AFFAIRE</w:t>
          </w:r>
          <w:r>
            <w:fldChar w:fldCharType="end"/>
          </w:r>
          <w:r w:rsidR="00703329">
            <w:t xml:space="preserve"> </w:t>
          </w:r>
          <w:r w:rsidRPr="00DB247F" w:rsidR="0046556C">
            <w:fldChar w:fldCharType="begin"/>
          </w:r>
          <w:r w:rsidRPr="00DB247F" w:rsidR="0046556C">
            <w:instrText xml:space="preserve"> COMMENTS  \* CHARFORMAT </w:instrText>
          </w:r>
          <w:r w:rsidRPr="00DB247F" w:rsidR="0046556C">
            <w:fldChar w:fldCharType="end"/>
          </w:r>
        </w:p>
      </w:tc>
    </w:tr>
  </w:tbl>
  <w:p xmlns:wp14="http://schemas.microsoft.com/office/word/2010/wordml" w:rsidRPr="00DB247F" w:rsidR="0046556C" w:rsidRDefault="0046556C" w14:paraId="46ABBD8F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6556C" w:rsidRDefault="0046556C" w14:paraId="4C4CEA3D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xmlns:wp14="http://schemas.microsoft.com/office/word/2010/wordml" w:rsidR="0046556C" w:rsidTr="006F1D38" w14:paraId="364EDE19" wp14:textId="77777777">
      <w:trPr>
        <w:cantSplit/>
      </w:trPr>
      <w:tc>
        <w:tcPr>
          <w:tcW w:w="10773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vAlign w:val="center"/>
        </w:tcPr>
        <w:p w:rsidRPr="002E0DEB" w:rsidR="0046556C" w:rsidP="00960716" w:rsidRDefault="006B0814" w14:paraId="488E457A" wp14:textId="77777777">
          <w:pPr>
            <w:jc w:val="center"/>
            <w:rPr>
              <w:rFonts w:cs="Arial"/>
              <w:b/>
              <w:bCs/>
              <w:iCs/>
              <w:noProof/>
            </w:rPr>
          </w:pPr>
          <w:r>
            <w:fldChar w:fldCharType="begin"/>
          </w:r>
          <w:r>
            <w:instrText> TITLE  \* FirstCap  \* MERGEFORMAT </w:instrText>
          </w:r>
          <w:r>
            <w:fldChar w:fldCharType="separate"/>
          </w:r>
          <w:r>
            <w:fldChar w:fldCharType="begin"/>
          </w:r>
          <w:r>
            <w:instrText> TITLE  \* FirstCap  \* MERGEFORMAT </w:instrText>
          </w:r>
          <w:r>
            <w:fldChar w:fldCharType="separate"/>
          </w:r>
          <w:r w:rsidR="00960716">
            <w:t>Procédure Technique d'installation / Migration de l’application NOM APPLICATION-VERSION-AFFAIRE</w:t>
          </w:r>
          <w:r>
            <w:fldChar w:fldCharType="end"/>
          </w:r>
          <w:r>
            <w:fldChar w:fldCharType="end"/>
          </w:r>
        </w:p>
      </w:tc>
    </w:tr>
  </w:tbl>
  <w:p xmlns:wp14="http://schemas.microsoft.com/office/word/2010/wordml" w:rsidR="0046556C" w:rsidRDefault="0046556C" w14:paraId="54738AF4" wp14:textId="77777777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6556C" w:rsidRDefault="0046556C" w14:paraId="5C71F136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hint="default" w:ascii="Wingdings 2" w:hAnsi="Wingdings 2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hint="default" w:ascii="Wingdings 2" w:hAnsi="Wingdings 2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hint="default" w:ascii="Arial" w:hAnsi="Arial" w:eastAsia="Times New Roman" w:cs="Arial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hint="default" w:ascii="Wingdings" w:hAnsi="Wingdings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hint="default" w:ascii="Wingdings 2" w:hAnsi="Wingdings 2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hint="default" w:ascii="Wingdings 2" w:hAnsi="Wingdings 2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nl-NL" w:vendorID="9" w:dllVersion="512" w:checkStyle="1" w:appName="MSWord"/>
  <w:attachedTemplate r:id="rId1"/>
  <w:trackRevisions w:val="false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10919"/>
    <w:rsid w:val="000137A2"/>
    <w:rsid w:val="000147B4"/>
    <w:rsid w:val="000163A7"/>
    <w:rsid w:val="000164A8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46F3"/>
    <w:rsid w:val="00045208"/>
    <w:rsid w:val="00045ACD"/>
    <w:rsid w:val="00050337"/>
    <w:rsid w:val="00050898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459A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E31F1"/>
    <w:rsid w:val="000E3238"/>
    <w:rsid w:val="000E4944"/>
    <w:rsid w:val="000E6D52"/>
    <w:rsid w:val="000F0D9B"/>
    <w:rsid w:val="000F1B7D"/>
    <w:rsid w:val="000F3818"/>
    <w:rsid w:val="000F4B02"/>
    <w:rsid w:val="000F52AD"/>
    <w:rsid w:val="000F5E8E"/>
    <w:rsid w:val="000F722E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53E4"/>
    <w:rsid w:val="00136658"/>
    <w:rsid w:val="00136FB3"/>
    <w:rsid w:val="00137D63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493"/>
    <w:rsid w:val="001910B5"/>
    <w:rsid w:val="00191A1E"/>
    <w:rsid w:val="001934A0"/>
    <w:rsid w:val="00194A6F"/>
    <w:rsid w:val="001962E9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DD6"/>
    <w:rsid w:val="001D2545"/>
    <w:rsid w:val="001D3C7E"/>
    <w:rsid w:val="001D61D1"/>
    <w:rsid w:val="001D7303"/>
    <w:rsid w:val="001E034B"/>
    <w:rsid w:val="001E0B47"/>
    <w:rsid w:val="001E1757"/>
    <w:rsid w:val="001E4B6F"/>
    <w:rsid w:val="001E4CE4"/>
    <w:rsid w:val="001E6050"/>
    <w:rsid w:val="001E774A"/>
    <w:rsid w:val="001F0CB0"/>
    <w:rsid w:val="001F2858"/>
    <w:rsid w:val="001F78BB"/>
    <w:rsid w:val="00201A18"/>
    <w:rsid w:val="00204311"/>
    <w:rsid w:val="0020583A"/>
    <w:rsid w:val="00206AC0"/>
    <w:rsid w:val="00211454"/>
    <w:rsid w:val="00212B6B"/>
    <w:rsid w:val="00215610"/>
    <w:rsid w:val="00216F53"/>
    <w:rsid w:val="00217524"/>
    <w:rsid w:val="00221CCE"/>
    <w:rsid w:val="00222BCC"/>
    <w:rsid w:val="00222D90"/>
    <w:rsid w:val="002266C8"/>
    <w:rsid w:val="00232971"/>
    <w:rsid w:val="00232F88"/>
    <w:rsid w:val="00233247"/>
    <w:rsid w:val="002342CB"/>
    <w:rsid w:val="002344CD"/>
    <w:rsid w:val="0024029F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EA4"/>
    <w:rsid w:val="00284306"/>
    <w:rsid w:val="00284A3F"/>
    <w:rsid w:val="00286964"/>
    <w:rsid w:val="00287E2A"/>
    <w:rsid w:val="00294883"/>
    <w:rsid w:val="0029709E"/>
    <w:rsid w:val="002A027A"/>
    <w:rsid w:val="002A0C98"/>
    <w:rsid w:val="002A518F"/>
    <w:rsid w:val="002A605E"/>
    <w:rsid w:val="002A64F9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7496"/>
    <w:rsid w:val="002E0DEB"/>
    <w:rsid w:val="002E7B7A"/>
    <w:rsid w:val="002F0ED7"/>
    <w:rsid w:val="002F1A5C"/>
    <w:rsid w:val="002F46C6"/>
    <w:rsid w:val="002F4B98"/>
    <w:rsid w:val="002F5E50"/>
    <w:rsid w:val="00301C21"/>
    <w:rsid w:val="00302845"/>
    <w:rsid w:val="003029B3"/>
    <w:rsid w:val="003145F8"/>
    <w:rsid w:val="0031504C"/>
    <w:rsid w:val="003151AE"/>
    <w:rsid w:val="003205CF"/>
    <w:rsid w:val="00320C93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6E1B"/>
    <w:rsid w:val="00351C70"/>
    <w:rsid w:val="00352D4C"/>
    <w:rsid w:val="00353693"/>
    <w:rsid w:val="0035391C"/>
    <w:rsid w:val="003547CA"/>
    <w:rsid w:val="0035518D"/>
    <w:rsid w:val="003553DE"/>
    <w:rsid w:val="0036092E"/>
    <w:rsid w:val="003649D7"/>
    <w:rsid w:val="00364CFD"/>
    <w:rsid w:val="003667BB"/>
    <w:rsid w:val="003667C7"/>
    <w:rsid w:val="003707A8"/>
    <w:rsid w:val="0037310B"/>
    <w:rsid w:val="003779F9"/>
    <w:rsid w:val="00386DFB"/>
    <w:rsid w:val="00390C70"/>
    <w:rsid w:val="00393B10"/>
    <w:rsid w:val="00393C6A"/>
    <w:rsid w:val="0039445F"/>
    <w:rsid w:val="00397994"/>
    <w:rsid w:val="003A006C"/>
    <w:rsid w:val="003A2BFC"/>
    <w:rsid w:val="003A2F31"/>
    <w:rsid w:val="003A3108"/>
    <w:rsid w:val="003A31EF"/>
    <w:rsid w:val="003B03B9"/>
    <w:rsid w:val="003B1197"/>
    <w:rsid w:val="003B1942"/>
    <w:rsid w:val="003B1F25"/>
    <w:rsid w:val="003B2C63"/>
    <w:rsid w:val="003B6016"/>
    <w:rsid w:val="003B6B81"/>
    <w:rsid w:val="003B7F8E"/>
    <w:rsid w:val="003C1ECA"/>
    <w:rsid w:val="003C2A0D"/>
    <w:rsid w:val="003C5467"/>
    <w:rsid w:val="003D02EB"/>
    <w:rsid w:val="003D04C8"/>
    <w:rsid w:val="003D1FA9"/>
    <w:rsid w:val="003D25DC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E08"/>
    <w:rsid w:val="00420A54"/>
    <w:rsid w:val="00420F91"/>
    <w:rsid w:val="004236B6"/>
    <w:rsid w:val="004237B9"/>
    <w:rsid w:val="00423CC6"/>
    <w:rsid w:val="004243BE"/>
    <w:rsid w:val="00424582"/>
    <w:rsid w:val="0042694B"/>
    <w:rsid w:val="004307DD"/>
    <w:rsid w:val="00433240"/>
    <w:rsid w:val="004379EE"/>
    <w:rsid w:val="004412D5"/>
    <w:rsid w:val="004446D9"/>
    <w:rsid w:val="00454AD5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93C22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DFD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11C0D"/>
    <w:rsid w:val="00511C69"/>
    <w:rsid w:val="00512CD4"/>
    <w:rsid w:val="005147B2"/>
    <w:rsid w:val="005157D4"/>
    <w:rsid w:val="005176E4"/>
    <w:rsid w:val="00520E02"/>
    <w:rsid w:val="00521A5A"/>
    <w:rsid w:val="0052486D"/>
    <w:rsid w:val="00527AE2"/>
    <w:rsid w:val="005314C2"/>
    <w:rsid w:val="005377F7"/>
    <w:rsid w:val="00537C48"/>
    <w:rsid w:val="00537F80"/>
    <w:rsid w:val="00551A2D"/>
    <w:rsid w:val="005556CE"/>
    <w:rsid w:val="00560EC1"/>
    <w:rsid w:val="005619DC"/>
    <w:rsid w:val="0056213F"/>
    <w:rsid w:val="00563680"/>
    <w:rsid w:val="00564774"/>
    <w:rsid w:val="005664B6"/>
    <w:rsid w:val="00566622"/>
    <w:rsid w:val="00567ED3"/>
    <w:rsid w:val="00571F48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41304"/>
    <w:rsid w:val="006422DF"/>
    <w:rsid w:val="00643F46"/>
    <w:rsid w:val="00644044"/>
    <w:rsid w:val="0064547E"/>
    <w:rsid w:val="00645A94"/>
    <w:rsid w:val="006528D1"/>
    <w:rsid w:val="00653622"/>
    <w:rsid w:val="00654013"/>
    <w:rsid w:val="0065439F"/>
    <w:rsid w:val="00654F7E"/>
    <w:rsid w:val="00656259"/>
    <w:rsid w:val="006570C8"/>
    <w:rsid w:val="00657C9B"/>
    <w:rsid w:val="00664B36"/>
    <w:rsid w:val="00666603"/>
    <w:rsid w:val="0066665E"/>
    <w:rsid w:val="00671B24"/>
    <w:rsid w:val="00671D7F"/>
    <w:rsid w:val="00671DA1"/>
    <w:rsid w:val="00675E09"/>
    <w:rsid w:val="00676E9F"/>
    <w:rsid w:val="006800BD"/>
    <w:rsid w:val="00685573"/>
    <w:rsid w:val="00686106"/>
    <w:rsid w:val="00686D8D"/>
    <w:rsid w:val="00691C47"/>
    <w:rsid w:val="00691FCA"/>
    <w:rsid w:val="006955EA"/>
    <w:rsid w:val="0069606F"/>
    <w:rsid w:val="00697A8D"/>
    <w:rsid w:val="006A1473"/>
    <w:rsid w:val="006A2D48"/>
    <w:rsid w:val="006A2E1C"/>
    <w:rsid w:val="006A31D4"/>
    <w:rsid w:val="006A4154"/>
    <w:rsid w:val="006A5632"/>
    <w:rsid w:val="006A7205"/>
    <w:rsid w:val="006B06C2"/>
    <w:rsid w:val="006B0814"/>
    <w:rsid w:val="006B3A81"/>
    <w:rsid w:val="006C20A8"/>
    <w:rsid w:val="006C28F7"/>
    <w:rsid w:val="006C2E8B"/>
    <w:rsid w:val="006C48ED"/>
    <w:rsid w:val="006C500C"/>
    <w:rsid w:val="006D16F9"/>
    <w:rsid w:val="006D3125"/>
    <w:rsid w:val="006D584F"/>
    <w:rsid w:val="006E07F3"/>
    <w:rsid w:val="006E0D5E"/>
    <w:rsid w:val="006E16BA"/>
    <w:rsid w:val="006E353C"/>
    <w:rsid w:val="006E562D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40448"/>
    <w:rsid w:val="00743F30"/>
    <w:rsid w:val="007460BA"/>
    <w:rsid w:val="00746E5F"/>
    <w:rsid w:val="00747EE3"/>
    <w:rsid w:val="0075012C"/>
    <w:rsid w:val="00761102"/>
    <w:rsid w:val="00761681"/>
    <w:rsid w:val="0076181D"/>
    <w:rsid w:val="00763D94"/>
    <w:rsid w:val="00766852"/>
    <w:rsid w:val="007701A9"/>
    <w:rsid w:val="00770830"/>
    <w:rsid w:val="00771758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469E"/>
    <w:rsid w:val="007A67E0"/>
    <w:rsid w:val="007B136A"/>
    <w:rsid w:val="007B2D4E"/>
    <w:rsid w:val="007B2FBB"/>
    <w:rsid w:val="007B464C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6948"/>
    <w:rsid w:val="00810BF0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48CF"/>
    <w:rsid w:val="0084649F"/>
    <w:rsid w:val="00847BE7"/>
    <w:rsid w:val="00850A8A"/>
    <w:rsid w:val="00851D71"/>
    <w:rsid w:val="0086058E"/>
    <w:rsid w:val="00863766"/>
    <w:rsid w:val="0087665E"/>
    <w:rsid w:val="0088318D"/>
    <w:rsid w:val="00890A40"/>
    <w:rsid w:val="00894646"/>
    <w:rsid w:val="00896DD4"/>
    <w:rsid w:val="008974DC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900073"/>
    <w:rsid w:val="00900750"/>
    <w:rsid w:val="00900BB5"/>
    <w:rsid w:val="00901533"/>
    <w:rsid w:val="00901ABB"/>
    <w:rsid w:val="00902C90"/>
    <w:rsid w:val="00903AAE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4023"/>
    <w:rsid w:val="009361A0"/>
    <w:rsid w:val="009371AC"/>
    <w:rsid w:val="00943364"/>
    <w:rsid w:val="00943DF6"/>
    <w:rsid w:val="0094474E"/>
    <w:rsid w:val="009470CA"/>
    <w:rsid w:val="009473CF"/>
    <w:rsid w:val="0095154E"/>
    <w:rsid w:val="009547D9"/>
    <w:rsid w:val="0095549A"/>
    <w:rsid w:val="00956D6C"/>
    <w:rsid w:val="00960716"/>
    <w:rsid w:val="00961E95"/>
    <w:rsid w:val="009646AD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2C31"/>
    <w:rsid w:val="00992CB6"/>
    <w:rsid w:val="0099387B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5B61"/>
    <w:rsid w:val="009E6630"/>
    <w:rsid w:val="009E7AB6"/>
    <w:rsid w:val="009F2FE7"/>
    <w:rsid w:val="009F3E03"/>
    <w:rsid w:val="009F5DCE"/>
    <w:rsid w:val="009F68C1"/>
    <w:rsid w:val="009F697E"/>
    <w:rsid w:val="009F7BAC"/>
    <w:rsid w:val="00A021B0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4498C"/>
    <w:rsid w:val="00A53A18"/>
    <w:rsid w:val="00A56545"/>
    <w:rsid w:val="00A574FC"/>
    <w:rsid w:val="00A60519"/>
    <w:rsid w:val="00A6150A"/>
    <w:rsid w:val="00A63BB3"/>
    <w:rsid w:val="00A64EEA"/>
    <w:rsid w:val="00A65B3C"/>
    <w:rsid w:val="00A662C2"/>
    <w:rsid w:val="00A67568"/>
    <w:rsid w:val="00A6781D"/>
    <w:rsid w:val="00A705AB"/>
    <w:rsid w:val="00A70826"/>
    <w:rsid w:val="00A70F63"/>
    <w:rsid w:val="00A748DF"/>
    <w:rsid w:val="00A74AF3"/>
    <w:rsid w:val="00A806EC"/>
    <w:rsid w:val="00A8151E"/>
    <w:rsid w:val="00A81602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B0155"/>
    <w:rsid w:val="00AB0288"/>
    <w:rsid w:val="00AB1752"/>
    <w:rsid w:val="00AB7E78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813"/>
    <w:rsid w:val="00AE446C"/>
    <w:rsid w:val="00AE57E7"/>
    <w:rsid w:val="00AF5DA5"/>
    <w:rsid w:val="00AF65C5"/>
    <w:rsid w:val="00AF68A9"/>
    <w:rsid w:val="00AF6BAA"/>
    <w:rsid w:val="00B008AF"/>
    <w:rsid w:val="00B042C6"/>
    <w:rsid w:val="00B04A59"/>
    <w:rsid w:val="00B04D14"/>
    <w:rsid w:val="00B10A25"/>
    <w:rsid w:val="00B12553"/>
    <w:rsid w:val="00B1706B"/>
    <w:rsid w:val="00B222BB"/>
    <w:rsid w:val="00B22D4E"/>
    <w:rsid w:val="00B25657"/>
    <w:rsid w:val="00B25C10"/>
    <w:rsid w:val="00B2718B"/>
    <w:rsid w:val="00B271F8"/>
    <w:rsid w:val="00B3303F"/>
    <w:rsid w:val="00B34BB8"/>
    <w:rsid w:val="00B354E0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66DE"/>
    <w:rsid w:val="00B62AC1"/>
    <w:rsid w:val="00B6461F"/>
    <w:rsid w:val="00B7399C"/>
    <w:rsid w:val="00B74445"/>
    <w:rsid w:val="00B77D76"/>
    <w:rsid w:val="00B84905"/>
    <w:rsid w:val="00B85CF3"/>
    <w:rsid w:val="00B85F2D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7814"/>
    <w:rsid w:val="00BC7CA4"/>
    <w:rsid w:val="00BD1386"/>
    <w:rsid w:val="00BD4886"/>
    <w:rsid w:val="00BD5430"/>
    <w:rsid w:val="00BD6C57"/>
    <w:rsid w:val="00BD7A3A"/>
    <w:rsid w:val="00BE07BC"/>
    <w:rsid w:val="00BE0D1F"/>
    <w:rsid w:val="00BE0D83"/>
    <w:rsid w:val="00BE1B0E"/>
    <w:rsid w:val="00BE2BC5"/>
    <w:rsid w:val="00BE5E49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221D"/>
    <w:rsid w:val="00C1298C"/>
    <w:rsid w:val="00C136CA"/>
    <w:rsid w:val="00C13792"/>
    <w:rsid w:val="00C15736"/>
    <w:rsid w:val="00C16EE5"/>
    <w:rsid w:val="00C17F9A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89E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5060"/>
    <w:rsid w:val="00CA523B"/>
    <w:rsid w:val="00CA6C51"/>
    <w:rsid w:val="00CB1CEF"/>
    <w:rsid w:val="00CB2180"/>
    <w:rsid w:val="00CB237F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460D"/>
    <w:rsid w:val="00CD4CA8"/>
    <w:rsid w:val="00CE14BD"/>
    <w:rsid w:val="00CE68F1"/>
    <w:rsid w:val="00CE6A16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5270A"/>
    <w:rsid w:val="00D5334B"/>
    <w:rsid w:val="00D53E56"/>
    <w:rsid w:val="00D61AA4"/>
    <w:rsid w:val="00D64EF6"/>
    <w:rsid w:val="00D67738"/>
    <w:rsid w:val="00D71604"/>
    <w:rsid w:val="00D720AE"/>
    <w:rsid w:val="00D74B21"/>
    <w:rsid w:val="00D80C7A"/>
    <w:rsid w:val="00D81CA9"/>
    <w:rsid w:val="00D81EDD"/>
    <w:rsid w:val="00D85D0B"/>
    <w:rsid w:val="00D920F2"/>
    <w:rsid w:val="00D95B56"/>
    <w:rsid w:val="00DA1F02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404A"/>
    <w:rsid w:val="00DD0357"/>
    <w:rsid w:val="00DD0B4E"/>
    <w:rsid w:val="00DD2FA8"/>
    <w:rsid w:val="00DD33C5"/>
    <w:rsid w:val="00DD5650"/>
    <w:rsid w:val="00DD67C7"/>
    <w:rsid w:val="00DD743A"/>
    <w:rsid w:val="00DE03F8"/>
    <w:rsid w:val="00DE15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80A24"/>
    <w:rsid w:val="00E82A3B"/>
    <w:rsid w:val="00E82A87"/>
    <w:rsid w:val="00E84B3F"/>
    <w:rsid w:val="00E85AA2"/>
    <w:rsid w:val="00E86ACD"/>
    <w:rsid w:val="00E91D7A"/>
    <w:rsid w:val="00E95FE0"/>
    <w:rsid w:val="00E97348"/>
    <w:rsid w:val="00EB058C"/>
    <w:rsid w:val="00EB16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3CDA"/>
    <w:rsid w:val="00F35D6D"/>
    <w:rsid w:val="00F35DE9"/>
    <w:rsid w:val="00F37CC5"/>
    <w:rsid w:val="00F4151A"/>
    <w:rsid w:val="00F426C1"/>
    <w:rsid w:val="00F45CC8"/>
    <w:rsid w:val="00F45FDC"/>
    <w:rsid w:val="00F46679"/>
    <w:rsid w:val="00F469DF"/>
    <w:rsid w:val="00F50EF9"/>
    <w:rsid w:val="00F536BD"/>
    <w:rsid w:val="00F56C7A"/>
    <w:rsid w:val="00F56E7D"/>
    <w:rsid w:val="00F61DFE"/>
    <w:rsid w:val="00F622AE"/>
    <w:rsid w:val="00F626F0"/>
    <w:rsid w:val="00F64FF7"/>
    <w:rsid w:val="00F65F6E"/>
    <w:rsid w:val="00F660C8"/>
    <w:rsid w:val="00F720DD"/>
    <w:rsid w:val="00F72C86"/>
    <w:rsid w:val="00F77466"/>
    <w:rsid w:val="00F82B01"/>
    <w:rsid w:val="00F84AA7"/>
    <w:rsid w:val="00F84E1C"/>
    <w:rsid w:val="00F85F8C"/>
    <w:rsid w:val="00F91540"/>
    <w:rsid w:val="00F947E2"/>
    <w:rsid w:val="00F94B02"/>
    <w:rsid w:val="00F950E3"/>
    <w:rsid w:val="00F96E66"/>
    <w:rsid w:val="00FA3741"/>
    <w:rsid w:val="00FA4446"/>
    <w:rsid w:val="00FA48B9"/>
    <w:rsid w:val="00FA62C6"/>
    <w:rsid w:val="00FA77C0"/>
    <w:rsid w:val="00FB1AB0"/>
    <w:rsid w:val="00FB20B4"/>
    <w:rsid w:val="00FB4F83"/>
    <w:rsid w:val="00FB613A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5389"/>
    <w:rsid w:val="00FF53B4"/>
    <w:rsid w:val="00FF6E3B"/>
    <w:rsid w:val="08D19DF7"/>
    <w:rsid w:val="0F2D77CB"/>
    <w:rsid w:val="1D9D73D2"/>
    <w:rsid w:val="264F942F"/>
    <w:rsid w:val="35921ED6"/>
    <w:rsid w:val="41AF02CC"/>
    <w:rsid w:val="4C142695"/>
    <w:rsid w:val="4C1F71AA"/>
    <w:rsid w:val="531D325F"/>
    <w:rsid w:val="5E777B05"/>
    <w:rsid w:val="6C8F9634"/>
    <w:rsid w:val="6E978CF7"/>
    <w:rsid w:val="70E2FC0A"/>
    <w:rsid w:val="7A5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E3F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color="666699" w:sz="4" w:space="1"/>
        <w:left w:val="dashSmallGap" w:color="666699" w:sz="4" w:space="4"/>
        <w:bottom w:val="dashSmallGap" w:color="666699" w:sz="4" w:space="1"/>
        <w:right w:val="dashSmallGap" w:color="666699" w:sz="4" w:space="4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color="99CCFF" w:sz="4" w:space="1"/>
        <w:left w:val="dashed" w:color="99CCFF" w:sz="4" w:space="4"/>
        <w:bottom w:val="dashed" w:color="99CCFF" w:sz="4" w:space="1"/>
        <w:right w:val="dashed" w:color="99CCFF" w:sz="4" w:space="4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styleId="Titre2Car" w:customStyle="1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styleId="Titre3Car" w:customStyle="1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styleId="Titre4Car" w:customStyle="1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styleId="Titre5Car" w:customStyle="1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styleId="Titre6Car" w:customStyle="1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styleId="Titre7Car" w:customStyle="1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styleId="Titre8Car" w:customStyle="1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styleId="Titre9Car" w:customStyle="1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styleId="CommentaireCar" w:customStyle="1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styleId="PieddepageCar" w:customStyle="1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styleId="En-tteCar" w:customStyle="1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styleId="NotedebasdepageCar" w:customStyle="1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styleId="pagedegarde" w:customStyle="1">
    <w:name w:val="page de garde"/>
    <w:basedOn w:val="Normal"/>
    <w:rsid w:val="00E46AB8"/>
    <w:pPr>
      <w:pBdr>
        <w:top w:val="single" w:color="auto" w:sz="6" w:space="30" w:shadow="1"/>
        <w:left w:val="single" w:color="auto" w:sz="6" w:space="30" w:shadow="1"/>
        <w:bottom w:val="single" w:color="auto" w:sz="6" w:space="30" w:shadow="1"/>
        <w:right w:val="single" w:color="auto" w:sz="6" w:space="30" w:shadow="1"/>
      </w:pBdr>
      <w:spacing w:before="3360" w:after="1200"/>
      <w:ind w:left="1134" w:right="1134"/>
      <w:jc w:val="center"/>
    </w:pPr>
    <w:rPr>
      <w:b/>
      <w:sz w:val="50"/>
    </w:rPr>
  </w:style>
  <w:style w:type="paragraph" w:styleId="Titredeschma" w:customStyle="1">
    <w:name w:val="Titre de schéma"/>
    <w:basedOn w:val="Normal"/>
    <w:rsid w:val="00E46AB8"/>
    <w:pPr>
      <w:jc w:val="center"/>
    </w:pPr>
    <w:rPr>
      <w:sz w:val="22"/>
    </w:rPr>
  </w:style>
  <w:style w:type="paragraph" w:styleId="sommaire" w:customStyle="1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styleId="NotedefinCar" w:customStyle="1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styleId="Pagedeservice" w:customStyle="1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styleId="direction" w:customStyle="1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styleId="Lienhypertexte1" w:customStyle="1">
    <w:name w:val="Lien hypertexte1"/>
    <w:basedOn w:val="Policepardfaut"/>
    <w:rsid w:val="00E46AB8"/>
    <w:rPr>
      <w:color w:val="0000FF"/>
      <w:u w:val="single"/>
    </w:rPr>
  </w:style>
  <w:style w:type="paragraph" w:styleId="Tabledesmatires" w:customStyle="1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styleId="TitrehorsTM" w:customStyle="1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color="808080" w:sz="4" w:space="1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styleId="ExplorateurdedocumentsCar" w:customStyle="1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styleId="PageXsurY" w:customStyle="1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styleId="CorpsdetexteCar" w:customStyle="1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styleId="Retrait1religneCar" w:customStyle="1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styleId="RetraitcorpsdetexteCar" w:customStyle="1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styleId="entite" w:customStyle="1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styleId="CaptureEcran" w:customStyle="1">
    <w:name w:val="Capture_Ecran"/>
    <w:basedOn w:val="Normal"/>
    <w:rsid w:val="006F637E"/>
    <w:pPr>
      <w:pBdr>
        <w:top w:val="single" w:color="333333" w:sz="4" w:space="1"/>
        <w:left w:val="single" w:color="333333" w:sz="4" w:space="1"/>
        <w:bottom w:val="single" w:color="333333" w:sz="4" w:space="1"/>
        <w:right w:val="single" w:color="333333" w:sz="4" w:space="1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styleId="LT1NTC" w:customStyle="1">
    <w:name w:val="LT1_NTC"/>
    <w:rsid w:val="00E46AB8"/>
    <w:rPr>
      <w:sz w:val="3276"/>
      <w:szCs w:val="3276"/>
    </w:rPr>
  </w:style>
  <w:style w:type="paragraph" w:styleId="LT2NTC" w:customStyle="1">
    <w:name w:val="LT2_NTC"/>
    <w:rsid w:val="00E46AB8"/>
    <w:rPr>
      <w:rFonts w:ascii="Arial" w:hAnsi="Arial"/>
      <w:szCs w:val="24"/>
    </w:rPr>
  </w:style>
  <w:style w:type="paragraph" w:styleId="LT3NTC" w:customStyle="1">
    <w:name w:val="LT3_NTC"/>
    <w:rsid w:val="00E46AB8"/>
    <w:rPr>
      <w:rFonts w:ascii="Arial" w:hAnsi="Arial"/>
      <w:szCs w:val="24"/>
    </w:rPr>
  </w:style>
  <w:style w:type="paragraph" w:styleId="LT4NTC" w:customStyle="1">
    <w:name w:val="LT4_NTC"/>
    <w:rsid w:val="00E46AB8"/>
    <w:rPr>
      <w:rFonts w:ascii="Arial" w:hAnsi="Arial"/>
      <w:szCs w:val="24"/>
    </w:rPr>
  </w:style>
  <w:style w:type="paragraph" w:styleId="LT5NTC" w:customStyle="1">
    <w:name w:val="LT5_NTC"/>
    <w:rsid w:val="00E46AB8"/>
    <w:rPr>
      <w:rFonts w:ascii="Arial" w:hAnsi="Arial"/>
      <w:szCs w:val="24"/>
    </w:rPr>
  </w:style>
  <w:style w:type="paragraph" w:styleId="LT6NTC" w:customStyle="1">
    <w:name w:val="LT6_NTC"/>
    <w:rsid w:val="00E46AB8"/>
    <w:rPr>
      <w:rFonts w:ascii="Arial" w:hAnsi="Arial"/>
      <w:szCs w:val="24"/>
    </w:rPr>
  </w:style>
  <w:style w:type="paragraph" w:styleId="LT7NTC" w:customStyle="1">
    <w:name w:val="LT7_NTC"/>
    <w:rsid w:val="00E46AB8"/>
    <w:rPr>
      <w:rFonts w:ascii="Arial" w:hAnsi="Arial"/>
      <w:szCs w:val="24"/>
    </w:rPr>
  </w:style>
  <w:style w:type="paragraph" w:styleId="LT8BTC" w:customStyle="1">
    <w:name w:val="LT8_BTC"/>
    <w:rsid w:val="00E46AB8"/>
    <w:rPr>
      <w:rFonts w:ascii="Arial" w:hAnsi="Arial"/>
      <w:szCs w:val="24"/>
    </w:rPr>
  </w:style>
  <w:style w:type="paragraph" w:styleId="LT8NTC" w:customStyle="1">
    <w:name w:val="LT8_NTC"/>
    <w:rsid w:val="00E46AB8"/>
    <w:rPr>
      <w:rFonts w:ascii="Arial" w:hAnsi="Arial"/>
      <w:szCs w:val="24"/>
    </w:rPr>
  </w:style>
  <w:style w:type="paragraph" w:styleId="LT9NTC" w:customStyle="1">
    <w:name w:val="LT9_NTC"/>
    <w:rsid w:val="00E46AB8"/>
    <w:rPr>
      <w:rFonts w:ascii="Arial" w:hAnsi="Arial"/>
      <w:szCs w:val="24"/>
    </w:rPr>
  </w:style>
  <w:style w:type="paragraph" w:styleId="LT10NTC" w:customStyle="1">
    <w:name w:val="LT10_NTC"/>
    <w:rsid w:val="00E46AB8"/>
    <w:rPr>
      <w:rFonts w:ascii="Arial" w:hAnsi="Arial"/>
      <w:szCs w:val="24"/>
    </w:rPr>
  </w:style>
  <w:style w:type="paragraph" w:styleId="LT11NTC" w:customStyle="1">
    <w:name w:val="LT11_NTC"/>
    <w:rsid w:val="00E46AB8"/>
    <w:rPr>
      <w:rFonts w:ascii="Arial" w:hAnsi="Arial"/>
      <w:szCs w:val="24"/>
    </w:rPr>
  </w:style>
  <w:style w:type="paragraph" w:styleId="LT12NTC" w:customStyle="1">
    <w:name w:val="LT12_NTC"/>
    <w:rsid w:val="00E46AB8"/>
    <w:rPr>
      <w:rFonts w:ascii="Arial" w:hAnsi="Arial"/>
      <w:szCs w:val="24"/>
    </w:rPr>
  </w:style>
  <w:style w:type="paragraph" w:styleId="RM1DHSI" w:customStyle="1">
    <w:name w:val="RM1_DHSI"/>
    <w:rsid w:val="00E46AB8"/>
    <w:rPr>
      <w:rFonts w:ascii="Arial" w:hAnsi="Arial"/>
      <w:szCs w:val="24"/>
    </w:rPr>
  </w:style>
  <w:style w:type="paragraph" w:styleId="RM2DHSI" w:customStyle="1">
    <w:name w:val="RM2_DHSI"/>
    <w:rsid w:val="00E46AB8"/>
    <w:rPr>
      <w:rFonts w:ascii="Arial" w:hAnsi="Arial"/>
      <w:szCs w:val="24"/>
    </w:rPr>
  </w:style>
  <w:style w:type="paragraph" w:styleId="RM3DHSI" w:customStyle="1">
    <w:name w:val="RM3_DHSI"/>
    <w:rsid w:val="00E46AB8"/>
    <w:rPr>
      <w:rFonts w:ascii="Arial" w:hAnsi="Arial"/>
      <w:szCs w:val="24"/>
    </w:rPr>
  </w:style>
  <w:style w:type="paragraph" w:styleId="RM4DHSI" w:customStyle="1">
    <w:name w:val="RM4_DHSI"/>
    <w:rsid w:val="00E46AB8"/>
    <w:rPr>
      <w:rFonts w:ascii="Arial" w:hAnsi="Arial"/>
      <w:szCs w:val="24"/>
    </w:rPr>
  </w:style>
  <w:style w:type="paragraph" w:styleId="RM5DHSI" w:customStyle="1">
    <w:name w:val="RM5_DHSI"/>
    <w:rsid w:val="00E46AB8"/>
    <w:rPr>
      <w:rFonts w:ascii="Arial" w:hAnsi="Arial"/>
      <w:szCs w:val="24"/>
    </w:rPr>
  </w:style>
  <w:style w:type="paragraph" w:styleId="RM6DHSI" w:customStyle="1">
    <w:name w:val="RM6_DHSI"/>
    <w:rsid w:val="00E46AB8"/>
    <w:rPr>
      <w:rFonts w:ascii="Arial" w:hAnsi="Arial"/>
      <w:szCs w:val="24"/>
    </w:rPr>
  </w:style>
  <w:style w:type="paragraph" w:styleId="RM7DHSI" w:customStyle="1">
    <w:name w:val="RM7_DHSI"/>
    <w:rsid w:val="00E46AB8"/>
    <w:rPr>
      <w:rFonts w:ascii="Arial" w:hAnsi="Arial"/>
      <w:szCs w:val="24"/>
    </w:rPr>
  </w:style>
  <w:style w:type="paragraph" w:styleId="RM8DHSI" w:customStyle="1">
    <w:name w:val="RM8_DHSI"/>
    <w:rsid w:val="00E46AB8"/>
    <w:rPr>
      <w:rFonts w:ascii="Arial" w:hAnsi="Arial"/>
      <w:szCs w:val="24"/>
    </w:rPr>
  </w:style>
  <w:style w:type="paragraph" w:styleId="RM9DHSI" w:customStyle="1">
    <w:name w:val="RM9_DHSI"/>
    <w:rsid w:val="00E46AB8"/>
    <w:rPr>
      <w:rFonts w:ascii="Arial" w:hAnsi="Arial"/>
      <w:szCs w:val="24"/>
    </w:rPr>
  </w:style>
  <w:style w:type="paragraph" w:styleId="RM10DHSI" w:customStyle="1">
    <w:name w:val="RM10_DHSI"/>
    <w:rsid w:val="00E46AB8"/>
    <w:rPr>
      <w:rFonts w:ascii="Arial" w:hAnsi="Arial"/>
      <w:szCs w:val="24"/>
    </w:rPr>
  </w:style>
  <w:style w:type="paragraph" w:styleId="RM11DHSI" w:customStyle="1">
    <w:name w:val="RM11_DHSI"/>
    <w:rsid w:val="00E46AB8"/>
    <w:rPr>
      <w:rFonts w:ascii="Arial" w:hAnsi="Arial"/>
      <w:szCs w:val="24"/>
    </w:rPr>
  </w:style>
  <w:style w:type="paragraph" w:styleId="HostDotSuff1" w:customStyle="1">
    <w:name w:val="HostDotSuff1"/>
    <w:rsid w:val="00E46AB8"/>
    <w:rPr>
      <w:rFonts w:ascii="Arial" w:hAnsi="Arial"/>
      <w:szCs w:val="24"/>
    </w:rPr>
  </w:style>
  <w:style w:type="paragraph" w:styleId="HostDotSuff2" w:customStyle="1">
    <w:name w:val="HostDotSuff2"/>
    <w:rsid w:val="00E46AB8"/>
    <w:rPr>
      <w:rFonts w:ascii="Arial" w:hAnsi="Arial"/>
      <w:szCs w:val="24"/>
    </w:rPr>
  </w:style>
  <w:style w:type="paragraph" w:styleId="HostDotSuff3" w:customStyle="1">
    <w:name w:val="HostDotSuff3"/>
    <w:rsid w:val="00E46AB8"/>
    <w:rPr>
      <w:rFonts w:ascii="Arial" w:hAnsi="Arial"/>
      <w:szCs w:val="24"/>
    </w:rPr>
  </w:style>
  <w:style w:type="paragraph" w:styleId="HostDotSuff4" w:customStyle="1">
    <w:name w:val="HostDotSuff4"/>
    <w:rsid w:val="00E46AB8"/>
    <w:rPr>
      <w:rFonts w:ascii="Arial" w:hAnsi="Arial"/>
      <w:szCs w:val="24"/>
    </w:rPr>
  </w:style>
  <w:style w:type="paragraph" w:styleId="HostDotSuff5" w:customStyle="1">
    <w:name w:val="HostDotSuff5"/>
    <w:rsid w:val="00E46AB8"/>
    <w:rPr>
      <w:rFonts w:ascii="Arial" w:hAnsi="Arial"/>
      <w:szCs w:val="24"/>
    </w:rPr>
  </w:style>
  <w:style w:type="paragraph" w:styleId="RECUPUERATIONLT" w:customStyle="1">
    <w:name w:val="RECUPUERATION_LT"/>
    <w:rsid w:val="00E46AB8"/>
    <w:rPr>
      <w:rFonts w:ascii="Arial" w:hAnsi="Arial"/>
      <w:szCs w:val="24"/>
    </w:rPr>
  </w:style>
  <w:style w:type="paragraph" w:styleId="HostDotSuff7" w:customStyle="1">
    <w:name w:val="HostDotSuff7"/>
    <w:rsid w:val="00E46AB8"/>
    <w:rPr>
      <w:rFonts w:ascii="Arial" w:hAnsi="Arial"/>
      <w:szCs w:val="24"/>
    </w:rPr>
  </w:style>
  <w:style w:type="paragraph" w:styleId="HostDotSuff8" w:customStyle="1">
    <w:name w:val="HostDotSuff8"/>
    <w:rsid w:val="00E46AB8"/>
    <w:rPr>
      <w:rFonts w:ascii="Arial" w:hAnsi="Arial"/>
      <w:szCs w:val="24"/>
    </w:rPr>
  </w:style>
  <w:style w:type="paragraph" w:styleId="HostDotSuff9" w:customStyle="1">
    <w:name w:val="HostDotSuff9"/>
    <w:rsid w:val="00E46AB8"/>
    <w:rPr>
      <w:rFonts w:ascii="Arial" w:hAnsi="Arial"/>
      <w:szCs w:val="24"/>
    </w:rPr>
  </w:style>
  <w:style w:type="paragraph" w:styleId="HostDotSuff10" w:customStyle="1">
    <w:name w:val="HostDotSuff10"/>
    <w:rsid w:val="00E46AB8"/>
    <w:rPr>
      <w:rFonts w:ascii="Arial" w:hAnsi="Arial"/>
      <w:szCs w:val="24"/>
    </w:rPr>
  </w:style>
  <w:style w:type="paragraph" w:styleId="HostDotSuff11" w:customStyle="1">
    <w:name w:val="HostDotSuff11"/>
    <w:rsid w:val="00E46AB8"/>
    <w:rPr>
      <w:rFonts w:ascii="Arial" w:hAnsi="Arial"/>
      <w:szCs w:val="24"/>
    </w:rPr>
  </w:style>
  <w:style w:type="paragraph" w:styleId="HostDotSuff12" w:customStyle="1">
    <w:name w:val="HostDotSuff12"/>
    <w:rsid w:val="00E46AB8"/>
    <w:rPr>
      <w:rFonts w:ascii="Arial" w:hAnsi="Arial"/>
      <w:szCs w:val="24"/>
    </w:rPr>
  </w:style>
  <w:style w:type="character" w:styleId="scriptcar" w:customStyle="1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color="auto" w:sz="0" w:space="0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styleId="TexteNormal" w:customStyle="1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color="auto" w:sz="0" w:space="0"/>
      <w:shd w:val="clear" w:color="auto" w:fill="auto"/>
      <w:vertAlign w:val="baseline"/>
      <w:lang w:val="fr-FR"/>
    </w:rPr>
  </w:style>
  <w:style w:type="paragraph" w:styleId="texte1" w:customStyle="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styleId="Titrededocument1" w:customStyle="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styleId="Titrededocument2" w:customStyle="1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4F81BD" w:themeColor="accent1"/>
    </w:rPr>
  </w:style>
  <w:style w:type="paragraph" w:styleId="texte1ctrl1" w:customStyle="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styleId="Aide" w:customStyle="1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paragraph" w:styleId="Default" w:customStyle="1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rectionautomatique" w:customStyle="1">
    <w:name w:val="Correction automatique"/>
    <w:rsid w:val="000C2ED5"/>
    <w:rPr>
      <w:rFonts w:ascii="Arial" w:hAnsi="Arial"/>
      <w:szCs w:val="24"/>
    </w:rPr>
  </w:style>
  <w:style w:type="paragraph" w:styleId="JobCTM" w:customStyle="1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styleId="RedactionMaronGras" w:customStyle="1">
    <w:name w:val="Redaction Maron Gras"/>
    <w:basedOn w:val="Policepardfaut"/>
    <w:rsid w:val="000C2ED5"/>
    <w:rPr>
      <w:b/>
      <w:color w:val="993300"/>
    </w:rPr>
  </w:style>
  <w:style w:type="paragraph" w:styleId="Reportingniv3" w:customStyle="1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styleId="Reportingniv3Car" w:customStyle="1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styleId="Reportingniv2" w:customStyle="1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styleId="Reportingniv2Car" w:customStyle="1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styleId="Reportingniv1" w:customStyle="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styleId="Reportingniv1Car" w:customStyle="1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color="4F81BD" w:themeColor="accent1" w:sz="8" w:space="4"/>
      </w:pBdr>
      <w:spacing w:before="0"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0C2ED5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MonTitre2" w:customStyle="1">
    <w:name w:val="_Mon_Titre2"/>
    <w:basedOn w:val="Titre2"/>
    <w:qFormat/>
    <w:rsid w:val="000C2ED5"/>
    <w:pPr>
      <w:numPr>
        <w:ilvl w:val="0"/>
        <w:numId w:val="0"/>
      </w:numPr>
      <w:pBdr>
        <w:bottom w:val="single" w:color="365F91" w:themeColor="accent1" w:themeShade="BF" w:sz="8" w:space="1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styleId="MonTitre3" w:customStyle="1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styleId="normal8pt" w:customStyle="1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styleId="normal8ptCar" w:customStyle="1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styleId="textetableau" w:customStyle="1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styleId="ActionPTI" w:customStyle="1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styleId="-PAGE-" w:customStyle="1">
    <w:name w:val="- PAGE -"/>
    <w:rsid w:val="000C2ED5"/>
    <w:rPr>
      <w:rFonts w:ascii="Arial" w:hAnsi="Arial"/>
      <w:sz w:val="24"/>
      <w:szCs w:val="24"/>
    </w:rPr>
  </w:style>
  <w:style w:type="paragraph" w:styleId="Entte2" w:customStyle="1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oter" Target="foot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header" Target="head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5.png" Id="R394717a306be4e10" /><Relationship Type="http://schemas.openxmlformats.org/officeDocument/2006/relationships/image" Target="/media/image6.png" Id="R0a0e1a67ae294451" /><Relationship Type="http://schemas.openxmlformats.org/officeDocument/2006/relationships/image" Target="/media/image7.png" Id="R6c4982189bfb45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CE9EE3-041B-4149-B9C2-14B8896298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PT_Serveur.dotm</ap:Template>
  <ap:Application>Microsoft Word for the web</ap:Application>
  <ap:DocSecurity>0</ap:DocSecurity>
  <ap:ScaleCrop>false</ap:ScaleCrop>
  <ap:Company>ECONOCOM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Procédure Technique d'Installation /  Migration</dc:title>
  <dc:creator>Didier Aubert</dc:creator>
  <dc:description/>
  <lastModifiedBy>FERRARI, GUILLAUME</lastModifiedBy>
  <revision>7</revision>
  <lastPrinted>2018-08-17T08:13:00.0000000Z</lastPrinted>
  <dcterms:created xsi:type="dcterms:W3CDTF">2019-12-12T13:38:00.0000000Z</dcterms:created>
  <dcterms:modified xsi:type="dcterms:W3CDTF">2021-05-19T13:59:58.3930176Z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